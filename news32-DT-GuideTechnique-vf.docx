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54134" w14:textId="77777777" w:rsidR="006E6D45" w:rsidRPr="00D356F0" w:rsidRDefault="006E6D45">
      <w:pPr>
        <w:rPr>
          <w:rFonts w:cs="Tahoma"/>
        </w:rPr>
      </w:pPr>
    </w:p>
    <w:p w14:paraId="17732CE7" w14:textId="77777777" w:rsidR="006E6D45" w:rsidRPr="00D356F0" w:rsidRDefault="006E6D45">
      <w:pPr>
        <w:rPr>
          <w:rFonts w:cs="Tahoma"/>
        </w:rPr>
      </w:pPr>
    </w:p>
    <w:p w14:paraId="388E588F" w14:textId="77777777" w:rsidR="006E6D45" w:rsidRPr="00D356F0" w:rsidRDefault="006E6D45">
      <w:pPr>
        <w:rPr>
          <w:rFonts w:cs="Tahoma"/>
        </w:rPr>
      </w:pPr>
    </w:p>
    <w:p w14:paraId="47E83A18" w14:textId="77777777" w:rsidR="006E6D45" w:rsidRPr="00D356F0" w:rsidRDefault="006E6D45">
      <w:pPr>
        <w:rPr>
          <w:rFonts w:cs="Tahoma"/>
        </w:rPr>
      </w:pPr>
    </w:p>
    <w:p w14:paraId="330983E2" w14:textId="77777777" w:rsidR="006E6D45" w:rsidRPr="00D356F0" w:rsidRDefault="006E6D45">
      <w:pPr>
        <w:rPr>
          <w:rFonts w:cs="Tahoma"/>
        </w:rPr>
      </w:pPr>
    </w:p>
    <w:p w14:paraId="0F1554CA" w14:textId="77777777" w:rsidR="006E6D45" w:rsidRPr="00D356F0" w:rsidRDefault="006E6D45">
      <w:pPr>
        <w:rPr>
          <w:rFonts w:cs="Tahoma"/>
        </w:rPr>
      </w:pPr>
    </w:p>
    <w:p w14:paraId="40627B23" w14:textId="77777777" w:rsidR="006E6D45" w:rsidRPr="00D356F0" w:rsidRDefault="006E6D45">
      <w:pPr>
        <w:rPr>
          <w:rFonts w:cs="Tahoma"/>
        </w:rPr>
      </w:pPr>
    </w:p>
    <w:p w14:paraId="1D1AB892" w14:textId="77777777" w:rsidR="006E6D45" w:rsidRPr="00D356F0" w:rsidRDefault="006E6D45">
      <w:pPr>
        <w:rPr>
          <w:rFonts w:cs="Tahoma"/>
        </w:rPr>
      </w:pPr>
    </w:p>
    <w:p w14:paraId="25277E20" w14:textId="77777777" w:rsidR="006E6D45" w:rsidRPr="00D356F0" w:rsidRDefault="006E6D45">
      <w:pPr>
        <w:rPr>
          <w:rFonts w:cs="Tahoma"/>
        </w:rPr>
      </w:pPr>
    </w:p>
    <w:p w14:paraId="771E573B" w14:textId="77777777" w:rsidR="006E6D45" w:rsidRDefault="006E6D45">
      <w:pPr>
        <w:rPr>
          <w:rFonts w:cs="Tahoma"/>
          <w:noProof/>
          <w:lang w:eastAsia="fr-FR"/>
        </w:rPr>
      </w:pPr>
    </w:p>
    <w:p w14:paraId="620568D2" w14:textId="77777777" w:rsidR="003E1EE0" w:rsidRDefault="003E1EE0">
      <w:pPr>
        <w:rPr>
          <w:rFonts w:cs="Tahoma"/>
          <w:noProof/>
          <w:lang w:eastAsia="fr-FR"/>
        </w:rPr>
      </w:pPr>
    </w:p>
    <w:p w14:paraId="049319D5" w14:textId="77777777" w:rsidR="003E1EE0" w:rsidRDefault="003E1EE0">
      <w:pPr>
        <w:rPr>
          <w:rFonts w:cs="Tahoma"/>
          <w:noProof/>
          <w:lang w:eastAsia="fr-FR"/>
        </w:rPr>
      </w:pPr>
    </w:p>
    <w:p w14:paraId="1A52B62E" w14:textId="77777777" w:rsidR="003E1EE0" w:rsidRDefault="003E1EE0">
      <w:pPr>
        <w:rPr>
          <w:rFonts w:cs="Tahoma"/>
          <w:noProof/>
          <w:lang w:eastAsia="fr-FR"/>
        </w:rPr>
      </w:pPr>
    </w:p>
    <w:p w14:paraId="7223C638" w14:textId="77777777" w:rsidR="003E1EE0" w:rsidRDefault="003E1EE0">
      <w:pPr>
        <w:rPr>
          <w:rFonts w:cs="Tahoma"/>
          <w:noProof/>
          <w:lang w:eastAsia="fr-FR"/>
        </w:rPr>
      </w:pPr>
    </w:p>
    <w:p w14:paraId="6178456F" w14:textId="77777777" w:rsidR="003E1EE0" w:rsidRDefault="003E1EE0">
      <w:pPr>
        <w:rPr>
          <w:rFonts w:cs="Tahoma"/>
          <w:noProof/>
          <w:lang w:eastAsia="fr-FR"/>
        </w:rPr>
      </w:pPr>
    </w:p>
    <w:p w14:paraId="5E0C8D29" w14:textId="77777777" w:rsidR="003E1EE0" w:rsidRDefault="003E1EE0">
      <w:pPr>
        <w:rPr>
          <w:rFonts w:cs="Tahoma"/>
          <w:noProof/>
          <w:lang w:eastAsia="fr-FR"/>
        </w:rPr>
      </w:pPr>
    </w:p>
    <w:p w14:paraId="229055EF" w14:textId="77777777" w:rsidR="003E1EE0" w:rsidRDefault="003E1EE0">
      <w:pPr>
        <w:rPr>
          <w:rFonts w:cs="Tahoma"/>
          <w:noProof/>
          <w:lang w:eastAsia="fr-FR"/>
        </w:rPr>
      </w:pPr>
    </w:p>
    <w:p w14:paraId="163D64DA" w14:textId="77777777" w:rsidR="003E1EE0" w:rsidRDefault="003E1EE0">
      <w:pPr>
        <w:rPr>
          <w:rFonts w:cs="Tahoma"/>
          <w:noProof/>
          <w:lang w:eastAsia="fr-FR"/>
        </w:rPr>
      </w:pPr>
    </w:p>
    <w:p w14:paraId="4C52CD6C" w14:textId="77777777" w:rsidR="003E1EE0" w:rsidRDefault="003E1EE0">
      <w:pPr>
        <w:rPr>
          <w:rFonts w:cs="Tahoma"/>
          <w:noProof/>
          <w:lang w:eastAsia="fr-FR"/>
        </w:rPr>
      </w:pPr>
    </w:p>
    <w:p w14:paraId="1F9F73FD" w14:textId="77777777" w:rsidR="003E1EE0" w:rsidRDefault="003E1EE0">
      <w:pPr>
        <w:rPr>
          <w:rFonts w:cs="Tahoma"/>
          <w:noProof/>
          <w:lang w:eastAsia="fr-FR"/>
        </w:rPr>
      </w:pPr>
    </w:p>
    <w:p w14:paraId="43317CE3" w14:textId="77777777" w:rsidR="003E1EE0" w:rsidRPr="00D356F0" w:rsidRDefault="003E1EE0">
      <w:pPr>
        <w:rPr>
          <w:rFonts w:cs="Tahoma"/>
          <w:noProof/>
          <w:lang w:eastAsia="fr-FR"/>
        </w:rPr>
      </w:pPr>
    </w:p>
    <w:p w14:paraId="5C90F159" w14:textId="77777777" w:rsidR="006E6D45" w:rsidRPr="00D356F0" w:rsidRDefault="006E6D45">
      <w:pPr>
        <w:rPr>
          <w:rFonts w:cs="Tahoma"/>
          <w:noProof/>
          <w:lang w:eastAsia="fr-FR"/>
        </w:rPr>
      </w:pPr>
    </w:p>
    <w:p w14:paraId="3F87B7DA" w14:textId="77777777" w:rsidR="006E6D45" w:rsidRPr="00D356F0" w:rsidRDefault="006E6D45">
      <w:pPr>
        <w:rPr>
          <w:rFonts w:cs="Tahoma"/>
          <w:noProof/>
          <w:lang w:eastAsia="fr-FR"/>
        </w:rPr>
      </w:pPr>
    </w:p>
    <w:p w14:paraId="54A4FBD6" w14:textId="77777777" w:rsidR="006E6D45" w:rsidRPr="00D356F0" w:rsidRDefault="006E6D45">
      <w:pPr>
        <w:rPr>
          <w:rFonts w:cs="Tahoma"/>
          <w:noProof/>
          <w:lang w:eastAsia="fr-FR"/>
        </w:rPr>
      </w:pPr>
    </w:p>
    <w:p w14:paraId="585E322F" w14:textId="77777777" w:rsidR="006E6D45" w:rsidRPr="00D356F0" w:rsidRDefault="00052700">
      <w:pPr>
        <w:rPr>
          <w:rFonts w:cs="Tahoma"/>
          <w:noProof/>
          <w:lang w:eastAsia="fr-FR"/>
        </w:rPr>
      </w:pPr>
      <w:r w:rsidRPr="00D356F0">
        <w:rPr>
          <w:rFonts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31637" wp14:editId="5FF808EE">
                <wp:simplePos x="0" y="0"/>
                <wp:positionH relativeFrom="page">
                  <wp:align>left</wp:align>
                </wp:positionH>
                <wp:positionV relativeFrom="paragraph">
                  <wp:posOffset>246628</wp:posOffset>
                </wp:positionV>
                <wp:extent cx="7528635" cy="1151906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8635" cy="115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0" w:name="NomDuProjet"/>
                          <w:p w14:paraId="4DE4BF02" w14:textId="77777777" w:rsidR="006B616E" w:rsidRPr="00E634FE" w:rsidRDefault="00CC310A" w:rsidP="006E6D45">
                            <w:pPr>
                              <w:jc w:val="center"/>
                              <w:rPr>
                                <w:rFonts w:cs="Tahoma"/>
                                <w:b/>
                                <w:color w:val="323E4F" w:themeColor="text2" w:themeShade="BF"/>
                                <w:sz w:val="44"/>
                              </w:rPr>
                            </w:pPr>
                            <w:sdt>
                              <w:sdtPr>
                                <w:rPr>
                                  <w:rFonts w:cs="Tahoma"/>
                                  <w:b/>
                                  <w:color w:val="323E4F" w:themeColor="text2" w:themeShade="BF"/>
                                  <w:sz w:val="44"/>
                                </w:rPr>
                                <w:alias w:val="Objet "/>
                                <w:tag w:val=""/>
                                <w:id w:val="-1678952065"/>
                                <w:placeholder>
                                  <w:docPart w:val="DE7FD67FF4AE454796891B52FE9893E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tags"/>
                                <w:text/>
                              </w:sdtPr>
                              <w:sdtEndPr/>
                              <w:sdtContent>
                                <w:r w:rsidR="009D3762">
                                  <w:rPr>
                                    <w:rFonts w:cs="Tahoma"/>
                                    <w:b/>
                                    <w:color w:val="323E4F" w:themeColor="text2" w:themeShade="BF"/>
                                    <w:sz w:val="44"/>
                                  </w:rPr>
                                  <w:t>News'32</w:t>
                                </w:r>
                              </w:sdtContent>
                            </w:sdt>
                          </w:p>
                          <w:bookmarkEnd w:id="0"/>
                          <w:p w14:paraId="5B809B2C" w14:textId="77777777" w:rsidR="006B616E" w:rsidRDefault="006B616E" w:rsidP="006E6D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083163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0;margin-top:19.4pt;width:592.8pt;height:90.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" fillcolor="white [3201]" stroked="f" strokeweight=".5pt">
                <v:textbox>
                  <w:txbxContent>
                    <w:bookmarkStart w:id="1" w:name="NomDuProjet"/>
                    <w:p w14:paraId="4DE4BF02" w14:textId="77777777" w:rsidR="006B616E" w:rsidRPr="00E634FE" w:rsidRDefault="00214A6A" w:rsidP="006E6D45">
                      <w:pPr>
                        <w:jc w:val="center"/>
                        <w:rPr>
                          <w:rFonts w:cs="Tahoma"/>
                          <w:b/>
                          <w:color w:val="323E4F" w:themeColor="text2" w:themeShade="BF"/>
                          <w:sz w:val="44"/>
                        </w:rPr>
                      </w:pPr>
                      <w:sdt>
                        <w:sdtPr>
                          <w:rPr>
                            <w:rFonts w:cs="Tahoma"/>
                            <w:b/>
                            <w:color w:val="323E4F" w:themeColor="text2" w:themeShade="BF"/>
                            <w:sz w:val="44"/>
                          </w:rPr>
                          <w:alias w:val="Objet "/>
                          <w:tag w:val=""/>
                          <w:id w:val="-1678952065"/>
                          <w:placeholder>
                            <w:docPart w:val="DE7FD67FF4AE454796891B52FE9893E8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15:appearance w15:val="tags"/>
                          <w:text/>
                        </w:sdtPr>
                        <w:sdtEndPr/>
                        <w:sdtContent>
                          <w:r w:rsidR="009D3762">
                            <w:rPr>
                              <w:rFonts w:cs="Tahoma"/>
                              <w:b/>
                              <w:color w:val="323E4F" w:themeColor="text2" w:themeShade="BF"/>
                              <w:sz w:val="44"/>
                            </w:rPr>
                            <w:t>News'32</w:t>
                          </w:r>
                        </w:sdtContent>
                      </w:sdt>
                    </w:p>
                    <w:bookmarkEnd w:id="1"/>
                    <w:p w14:paraId="5B809B2C" w14:textId="77777777" w:rsidR="006B616E" w:rsidRDefault="006B616E" w:rsidP="006E6D45"/>
                  </w:txbxContent>
                </v:textbox>
                <w10:wrap anchorx="page"/>
              </v:shape>
            </w:pict>
          </mc:Fallback>
        </mc:AlternateContent>
      </w:r>
    </w:p>
    <w:p w14:paraId="30B80F10" w14:textId="77777777" w:rsidR="006E6D45" w:rsidRPr="00D356F0" w:rsidRDefault="006E6D45">
      <w:pPr>
        <w:rPr>
          <w:rFonts w:cs="Tahoma"/>
          <w:noProof/>
          <w:lang w:eastAsia="fr-FR"/>
        </w:rPr>
      </w:pPr>
    </w:p>
    <w:p w14:paraId="2026B86C" w14:textId="77777777" w:rsidR="006E6D45" w:rsidRPr="00D356F0" w:rsidRDefault="006E6D45" w:rsidP="006E6D45">
      <w:pPr>
        <w:ind w:firstLine="708"/>
        <w:rPr>
          <w:rFonts w:cs="Tahoma"/>
          <w:noProof/>
          <w:lang w:eastAsia="fr-FR"/>
        </w:rPr>
      </w:pPr>
    </w:p>
    <w:p w14:paraId="087DD863" w14:textId="77777777" w:rsidR="006E6D45" w:rsidRPr="00D356F0" w:rsidRDefault="006E6D45">
      <w:pPr>
        <w:rPr>
          <w:rFonts w:cs="Tahoma"/>
          <w:noProof/>
          <w:lang w:eastAsia="fr-FR"/>
        </w:rPr>
      </w:pPr>
    </w:p>
    <w:p w14:paraId="5EE2F693" w14:textId="77777777" w:rsidR="006E6D45" w:rsidRPr="00D356F0" w:rsidRDefault="006E6D45">
      <w:pPr>
        <w:rPr>
          <w:rFonts w:cs="Tahoma"/>
          <w:noProof/>
          <w:lang w:eastAsia="fr-FR"/>
        </w:rPr>
      </w:pPr>
    </w:p>
    <w:p w14:paraId="441A507A" w14:textId="77777777" w:rsidR="006E6D45" w:rsidRPr="00D356F0" w:rsidRDefault="006E6D45">
      <w:pPr>
        <w:rPr>
          <w:rFonts w:cs="Tahoma"/>
          <w:noProof/>
          <w:lang w:eastAsia="fr-FR"/>
        </w:rPr>
      </w:pPr>
    </w:p>
    <w:p w14:paraId="408E2173" w14:textId="77777777" w:rsidR="006E6D45" w:rsidRPr="00D356F0" w:rsidRDefault="006E6D45">
      <w:pPr>
        <w:rPr>
          <w:rFonts w:cs="Tahoma"/>
          <w:noProof/>
          <w:lang w:eastAsia="fr-FR"/>
        </w:rPr>
      </w:pPr>
    </w:p>
    <w:p w14:paraId="27A61D68" w14:textId="77777777" w:rsidR="006E6D45" w:rsidRPr="00D356F0" w:rsidRDefault="006E6D45" w:rsidP="006E6D45">
      <w:pPr>
        <w:ind w:firstLine="708"/>
        <w:rPr>
          <w:rFonts w:cs="Tahoma"/>
          <w:noProof/>
          <w:lang w:eastAsia="fr-FR"/>
        </w:rPr>
      </w:pPr>
    </w:p>
    <w:p w14:paraId="2AC2F673" w14:textId="77777777" w:rsidR="006E6D45" w:rsidRPr="00D356F0" w:rsidRDefault="006E6D45">
      <w:pPr>
        <w:rPr>
          <w:rFonts w:cs="Tahoma"/>
          <w:noProof/>
          <w:lang w:eastAsia="fr-FR"/>
        </w:rPr>
      </w:pPr>
    </w:p>
    <w:p w14:paraId="14756130" w14:textId="77777777" w:rsidR="006E6D45" w:rsidRPr="00D356F0" w:rsidRDefault="006E6D45">
      <w:pPr>
        <w:rPr>
          <w:rFonts w:cs="Tahoma"/>
          <w:noProof/>
          <w:lang w:eastAsia="fr-FR"/>
        </w:rPr>
      </w:pPr>
    </w:p>
    <w:p w14:paraId="761E25E2" w14:textId="77777777" w:rsidR="006E6D45" w:rsidRPr="00D356F0" w:rsidRDefault="006E6D45">
      <w:pPr>
        <w:rPr>
          <w:rFonts w:cs="Tahoma"/>
          <w:noProof/>
          <w:lang w:eastAsia="fr-FR"/>
        </w:rPr>
      </w:pPr>
    </w:p>
    <w:p w14:paraId="7DA038D2" w14:textId="77777777" w:rsidR="006E6D45" w:rsidRPr="00D356F0" w:rsidRDefault="006E6D45">
      <w:pPr>
        <w:rPr>
          <w:rFonts w:cs="Tahoma"/>
          <w:noProof/>
          <w:lang w:eastAsia="fr-FR"/>
        </w:rPr>
      </w:pPr>
    </w:p>
    <w:p w14:paraId="06B0DBE2" w14:textId="77777777" w:rsidR="006E6D45" w:rsidRPr="00D356F0" w:rsidRDefault="006E6D45" w:rsidP="005870A1">
      <w:pPr>
        <w:rPr>
          <w:rFonts w:cs="Tahoma"/>
        </w:rPr>
      </w:pPr>
      <w:r w:rsidRPr="00D356F0">
        <w:rPr>
          <w:rFonts w:cs="Tahoma"/>
          <w:noProof/>
          <w:lang w:eastAsia="fr-FR"/>
        </w:rPr>
        <w:drawing>
          <wp:anchor distT="0" distB="0" distL="114300" distR="114300" simplePos="0" relativeHeight="251657215" behindDoc="1" locked="1" layoutInCell="1" allowOverlap="1" wp14:anchorId="497B8134" wp14:editId="2218939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000" cy="10692000"/>
            <wp:effectExtent l="0" t="0" r="317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uv_doc_interne_DOSIN-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02FDD" w14:textId="77777777" w:rsidR="006E6D45" w:rsidRPr="00D356F0" w:rsidRDefault="006E6D45">
      <w:pPr>
        <w:rPr>
          <w:rFonts w:cs="Tahoma"/>
        </w:rPr>
      </w:pPr>
    </w:p>
    <w:p w14:paraId="1E69050F" w14:textId="77777777" w:rsidR="006E6D45" w:rsidRPr="00D356F0" w:rsidRDefault="003E1EE0">
      <w:pPr>
        <w:rPr>
          <w:rFonts w:cs="Tahoma"/>
        </w:rPr>
      </w:pPr>
      <w:r w:rsidRPr="00D356F0">
        <w:rPr>
          <w:rFonts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1D5D4" wp14:editId="29D4E9AD">
                <wp:simplePos x="0" y="0"/>
                <wp:positionH relativeFrom="margin">
                  <wp:posOffset>41824</wp:posOffset>
                </wp:positionH>
                <wp:positionV relativeFrom="paragraph">
                  <wp:posOffset>1750</wp:posOffset>
                </wp:positionV>
                <wp:extent cx="5759070" cy="1151906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070" cy="115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1" w:name="TitreDuDocument"/>
                          <w:p w14:paraId="4622D107" w14:textId="77777777" w:rsidR="006B616E" w:rsidRPr="00E634FE" w:rsidRDefault="00CC310A" w:rsidP="005870A1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323E4F" w:themeColor="text2" w:themeShade="BF"/>
                                <w:sz w:val="40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cs="Tahoma"/>
                                  <w:b/>
                                  <w:color w:val="323E4F" w:themeColor="text2" w:themeShade="BF"/>
                                  <w:sz w:val="40"/>
                                  <w:szCs w:val="32"/>
                                </w:rPr>
                                <w:alias w:val="Titre "/>
                                <w:tag w:val=""/>
                                <w:id w:val="-137507379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tags"/>
                                <w:text/>
                              </w:sdtPr>
                              <w:sdtEndPr/>
                              <w:sdtContent>
                                <w:r w:rsidR="009D3762">
                                  <w:rPr>
                                    <w:rFonts w:cs="Tahoma"/>
                                    <w:b/>
                                    <w:color w:val="323E4F" w:themeColor="text2" w:themeShade="BF"/>
                                    <w:sz w:val="40"/>
                                    <w:szCs w:val="32"/>
                                  </w:rPr>
                                  <w:t>Guide technique</w:t>
                                </w:r>
                              </w:sdtContent>
                            </w:sdt>
                          </w:p>
                          <w:bookmarkEnd w:id="1"/>
                          <w:p w14:paraId="40B9D315" w14:textId="77777777" w:rsidR="006B616E" w:rsidRDefault="006B616E" w:rsidP="00C2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E1D5D4" id="Zone de texte 6" o:spid="_x0000_s1027" type="#_x0000_t202" style="position:absolute;left:0;text-align:left;margin-left:3.3pt;margin-top:.15pt;width:453.45pt;height:90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" fillcolor="white [3201]" stroked="f" strokeweight=".5pt">
                <v:textbox>
                  <w:txbxContent>
                    <w:bookmarkStart w:id="3" w:name="TitreDuDocument"/>
                    <w:p w14:paraId="4622D107" w14:textId="77777777" w:rsidR="006B616E" w:rsidRPr="00E634FE" w:rsidRDefault="00214A6A" w:rsidP="005870A1">
                      <w:pPr>
                        <w:jc w:val="center"/>
                        <w:rPr>
                          <w:rFonts w:ascii="Montserrat" w:hAnsi="Montserrat"/>
                          <w:b/>
                          <w:color w:val="323E4F" w:themeColor="text2" w:themeShade="BF"/>
                          <w:sz w:val="40"/>
                          <w:szCs w:val="32"/>
                        </w:rPr>
                      </w:pPr>
                      <w:sdt>
                        <w:sdtPr>
                          <w:rPr>
                            <w:rFonts w:cs="Tahoma"/>
                            <w:b/>
                            <w:color w:val="323E4F" w:themeColor="text2" w:themeShade="BF"/>
                            <w:sz w:val="40"/>
                            <w:szCs w:val="32"/>
                          </w:rPr>
                          <w:alias w:val="Titre "/>
                          <w:tag w:val=""/>
                          <w:id w:val="-137507379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15:appearance w15:val="tags"/>
                          <w:text/>
                        </w:sdtPr>
                        <w:sdtEndPr/>
                        <w:sdtContent>
                          <w:r w:rsidR="009D3762">
                            <w:rPr>
                              <w:rFonts w:cs="Tahoma"/>
                              <w:b/>
                              <w:color w:val="323E4F" w:themeColor="text2" w:themeShade="BF"/>
                              <w:sz w:val="40"/>
                              <w:szCs w:val="32"/>
                            </w:rPr>
                            <w:t>Guide technique</w:t>
                          </w:r>
                        </w:sdtContent>
                      </w:sdt>
                    </w:p>
                    <w:bookmarkEnd w:id="3"/>
                    <w:p w14:paraId="40B9D315" w14:textId="77777777" w:rsidR="006B616E" w:rsidRDefault="006B616E" w:rsidP="00C23147"/>
                  </w:txbxContent>
                </v:textbox>
                <w10:wrap anchorx="margin"/>
              </v:shape>
            </w:pict>
          </mc:Fallback>
        </mc:AlternateContent>
      </w:r>
    </w:p>
    <w:p w14:paraId="3DF3C6C6" w14:textId="77777777" w:rsidR="006E6D45" w:rsidRDefault="006E6D45">
      <w:pPr>
        <w:rPr>
          <w:rFonts w:cs="Tahoma"/>
        </w:rPr>
      </w:pPr>
    </w:p>
    <w:p w14:paraId="4C1D67DB" w14:textId="77777777" w:rsidR="003E1EE0" w:rsidRDefault="003E1EE0">
      <w:pPr>
        <w:rPr>
          <w:rFonts w:cs="Tahoma"/>
        </w:rPr>
      </w:pPr>
    </w:p>
    <w:p w14:paraId="1F2612CE" w14:textId="77777777" w:rsidR="003E1EE0" w:rsidRDefault="003E1EE0">
      <w:pPr>
        <w:rPr>
          <w:rFonts w:cs="Tahoma"/>
        </w:rPr>
      </w:pPr>
    </w:p>
    <w:p w14:paraId="12AC1EF0" w14:textId="77777777" w:rsidR="003E1EE0" w:rsidRDefault="003E1EE0">
      <w:pPr>
        <w:rPr>
          <w:rFonts w:cs="Tahoma"/>
        </w:rPr>
      </w:pPr>
    </w:p>
    <w:p w14:paraId="702B9635" w14:textId="77777777" w:rsidR="003E1EE0" w:rsidRDefault="003E1EE0">
      <w:pPr>
        <w:rPr>
          <w:rFonts w:cs="Tahoma"/>
        </w:rPr>
      </w:pPr>
    </w:p>
    <w:p w14:paraId="532E51DC" w14:textId="77777777" w:rsidR="003E1EE0" w:rsidRDefault="003E1EE0">
      <w:pPr>
        <w:rPr>
          <w:rFonts w:cs="Tahoma"/>
        </w:rPr>
      </w:pPr>
    </w:p>
    <w:p w14:paraId="33074043" w14:textId="77777777" w:rsidR="003E1EE0" w:rsidRDefault="003E1EE0">
      <w:pPr>
        <w:rPr>
          <w:rFonts w:cs="Tahoma"/>
        </w:rPr>
      </w:pPr>
    </w:p>
    <w:p w14:paraId="38390DED" w14:textId="77777777" w:rsidR="003E1EE0" w:rsidRDefault="003E1EE0">
      <w:pPr>
        <w:rPr>
          <w:rFonts w:cs="Tahoma"/>
        </w:rPr>
      </w:pPr>
    </w:p>
    <w:p w14:paraId="7FD810CA" w14:textId="77777777" w:rsidR="00106E4D" w:rsidRDefault="00106E4D">
      <w:pPr>
        <w:rPr>
          <w:rFonts w:cs="Tahoma"/>
        </w:rPr>
        <w:sectPr w:rsidR="00106E4D" w:rsidSect="00520B4E">
          <w:headerReference w:type="default" r:id="rId10"/>
          <w:footerReference w:type="default" r:id="rId11"/>
          <w:pgSz w:w="11906" w:h="16838" w:code="9"/>
          <w:pgMar w:top="567" w:right="851" w:bottom="1701" w:left="851" w:header="567" w:footer="284" w:gutter="0"/>
          <w:cols w:space="708"/>
          <w:docGrid w:linePitch="360"/>
        </w:sectPr>
      </w:pPr>
    </w:p>
    <w:p w14:paraId="1F091177" w14:textId="77777777" w:rsidR="006E6D45" w:rsidRPr="00D356F0" w:rsidRDefault="006E6D45" w:rsidP="001D4D50">
      <w:pPr>
        <w:rPr>
          <w:rFonts w:cs="Tahoma"/>
        </w:rPr>
      </w:pPr>
    </w:p>
    <w:tbl>
      <w:tblPr>
        <w:tblW w:w="1063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7371"/>
      </w:tblGrid>
      <w:tr w:rsidR="007628C8" w:rsidRPr="00D356F0" w14:paraId="40AF7DA9" w14:textId="77777777" w:rsidTr="003E1EE0">
        <w:trPr>
          <w:trHeight w:val="485"/>
          <w:tblHeader/>
          <w:jc w:val="center"/>
        </w:trPr>
        <w:tc>
          <w:tcPr>
            <w:tcW w:w="10632" w:type="dxa"/>
            <w:gridSpan w:val="2"/>
            <w:shd w:val="clear" w:color="auto" w:fill="D9D9D9" w:themeFill="background1" w:themeFillShade="D9"/>
          </w:tcPr>
          <w:p w14:paraId="39EFD447" w14:textId="77777777" w:rsidR="007628C8" w:rsidRPr="00D356F0" w:rsidRDefault="007628C8" w:rsidP="00D63B1F">
            <w:pPr>
              <w:spacing w:before="120"/>
              <w:jc w:val="center"/>
              <w:rPr>
                <w:rFonts w:eastAsia="Times New Roman" w:cs="Tahoma"/>
                <w:b/>
                <w:bCs/>
                <w:color w:val="AE2217"/>
                <w:lang w:eastAsia="fr-FR"/>
              </w:rPr>
            </w:pPr>
            <w:r w:rsidRPr="00D356F0">
              <w:rPr>
                <w:rFonts w:eastAsia="Times New Roman" w:cs="Tahoma"/>
                <w:b/>
                <w:bCs/>
                <w:color w:val="AE2217"/>
                <w:lang w:eastAsia="fr-FR"/>
              </w:rPr>
              <w:lastRenderedPageBreak/>
              <w:t>Propriétés</w:t>
            </w:r>
          </w:p>
        </w:tc>
      </w:tr>
      <w:tr w:rsidR="007628C8" w:rsidRPr="00D356F0" w14:paraId="789AB904" w14:textId="77777777" w:rsidTr="00917642">
        <w:trPr>
          <w:trHeight w:val="567"/>
          <w:jc w:val="center"/>
        </w:trPr>
        <w:tc>
          <w:tcPr>
            <w:tcW w:w="3261" w:type="dxa"/>
            <w:shd w:val="clear" w:color="auto" w:fill="F2F2F2" w:themeFill="background1" w:themeFillShade="F2"/>
            <w:vAlign w:val="center"/>
          </w:tcPr>
          <w:p w14:paraId="27749C61" w14:textId="77777777" w:rsidR="007628C8" w:rsidRPr="00D356F0" w:rsidRDefault="007628C8" w:rsidP="007628C8">
            <w:pPr>
              <w:rPr>
                <w:rFonts w:eastAsia="Times New Roman" w:cs="Tahoma"/>
                <w:color w:val="0F183B"/>
                <w:lang w:eastAsia="fr-FR"/>
              </w:rPr>
            </w:pPr>
            <w:r w:rsidRPr="00D356F0">
              <w:rPr>
                <w:rFonts w:eastAsia="Times New Roman" w:cs="Tahoma"/>
                <w:color w:val="0F183B"/>
                <w:lang w:eastAsia="fr-FR"/>
              </w:rPr>
              <w:t>Objectif</w:t>
            </w:r>
          </w:p>
        </w:tc>
        <w:tc>
          <w:tcPr>
            <w:tcW w:w="7371" w:type="dxa"/>
            <w:vAlign w:val="center"/>
          </w:tcPr>
          <w:p w14:paraId="3FA002DD" w14:textId="77777777" w:rsidR="007628C8" w:rsidRPr="00D356F0" w:rsidRDefault="007628C8" w:rsidP="007628C8">
            <w:pPr>
              <w:rPr>
                <w:rFonts w:eastAsia="Times New Roman" w:cs="Tahoma"/>
                <w:color w:val="632423"/>
                <w:lang w:eastAsia="fr-FR"/>
              </w:rPr>
            </w:pPr>
          </w:p>
        </w:tc>
      </w:tr>
      <w:tr w:rsidR="00656C6C" w:rsidRPr="00917642" w14:paraId="0C2E48A0" w14:textId="77777777" w:rsidTr="00917642">
        <w:trPr>
          <w:trHeight w:val="454"/>
          <w:jc w:val="center"/>
        </w:trPr>
        <w:tc>
          <w:tcPr>
            <w:tcW w:w="3261" w:type="dxa"/>
            <w:shd w:val="clear" w:color="auto" w:fill="F2F2F2" w:themeFill="background1" w:themeFillShade="F2"/>
            <w:vAlign w:val="center"/>
          </w:tcPr>
          <w:p w14:paraId="62B8BB66" w14:textId="77777777" w:rsidR="00656C6C" w:rsidRPr="00D356F0" w:rsidRDefault="00656C6C" w:rsidP="007628C8">
            <w:pPr>
              <w:rPr>
                <w:rFonts w:eastAsia="Times New Roman" w:cs="Tahoma"/>
                <w:color w:val="0F183B"/>
                <w:lang w:eastAsia="fr-FR"/>
              </w:rPr>
            </w:pPr>
            <w:r>
              <w:rPr>
                <w:rFonts w:eastAsia="Times New Roman" w:cs="Tahoma"/>
                <w:color w:val="0F183B"/>
                <w:lang w:eastAsia="fr-FR"/>
              </w:rPr>
              <w:t>Service</w:t>
            </w:r>
          </w:p>
        </w:tc>
        <w:sdt>
          <w:sdtPr>
            <w:rPr>
              <w:rFonts w:eastAsia="Times New Roman" w:cs="Tahoma"/>
              <w:color w:val="0F183B"/>
              <w:lang w:eastAsia="fr-FR"/>
            </w:rPr>
            <w:alias w:val="Responsable"/>
            <w:tag w:val=""/>
            <w:id w:val="-294518508"/>
            <w:placeholder>
              <w:docPart w:val="7E9E77A9D78C47C2B4CC18585D21D1E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7371" w:type="dxa"/>
                <w:vAlign w:val="center"/>
              </w:tcPr>
              <w:p w14:paraId="63FA1616" w14:textId="77777777" w:rsidR="00656C6C" w:rsidRPr="00917642" w:rsidRDefault="00274001" w:rsidP="009D3762">
                <w:pPr>
                  <w:rPr>
                    <w:rFonts w:eastAsia="Times New Roman" w:cs="Tahoma"/>
                    <w:color w:val="0F183B"/>
                    <w:lang w:eastAsia="fr-FR"/>
                  </w:rPr>
                </w:pPr>
                <w:r>
                  <w:rPr>
                    <w:rFonts w:eastAsia="Times New Roman" w:cs="Tahoma"/>
                    <w:color w:val="0F183B"/>
                    <w:lang w:eastAsia="fr-FR"/>
                  </w:rPr>
                  <w:t>DOSIN – Service logiciels Métiers Cartographie – Pôle développement</w:t>
                </w:r>
              </w:p>
            </w:tc>
          </w:sdtContent>
        </w:sdt>
      </w:tr>
      <w:tr w:rsidR="007628C8" w:rsidRPr="00917642" w14:paraId="76FF2A51" w14:textId="77777777" w:rsidTr="00917642">
        <w:trPr>
          <w:trHeight w:val="454"/>
          <w:jc w:val="center"/>
        </w:trPr>
        <w:tc>
          <w:tcPr>
            <w:tcW w:w="3261" w:type="dxa"/>
            <w:shd w:val="clear" w:color="auto" w:fill="F2F2F2" w:themeFill="background1" w:themeFillShade="F2"/>
            <w:vAlign w:val="center"/>
          </w:tcPr>
          <w:p w14:paraId="66A4D48D" w14:textId="77777777" w:rsidR="007628C8" w:rsidRPr="00D356F0" w:rsidRDefault="007628C8" w:rsidP="007628C8">
            <w:pPr>
              <w:rPr>
                <w:rFonts w:eastAsia="Times New Roman" w:cs="Tahoma"/>
                <w:color w:val="0F183B"/>
                <w:lang w:eastAsia="fr-FR"/>
              </w:rPr>
            </w:pPr>
            <w:r w:rsidRPr="00D356F0">
              <w:rPr>
                <w:rFonts w:eastAsia="Times New Roman" w:cs="Tahoma"/>
                <w:color w:val="0F183B"/>
                <w:lang w:eastAsia="fr-FR"/>
              </w:rPr>
              <w:t>Origine</w:t>
            </w:r>
          </w:p>
        </w:tc>
        <w:tc>
          <w:tcPr>
            <w:tcW w:w="7371" w:type="dxa"/>
            <w:vAlign w:val="center"/>
          </w:tcPr>
          <w:p w14:paraId="5C7B086D" w14:textId="77777777" w:rsidR="007628C8" w:rsidRPr="00917642" w:rsidRDefault="007628C8" w:rsidP="007628C8">
            <w:pPr>
              <w:rPr>
                <w:rFonts w:eastAsia="Times New Roman" w:cs="Tahoma"/>
                <w:color w:val="0F183B"/>
                <w:lang w:eastAsia="fr-FR"/>
              </w:rPr>
            </w:pPr>
            <w:r w:rsidRPr="00917642">
              <w:rPr>
                <w:rFonts w:eastAsia="Times New Roman" w:cs="Tahoma"/>
                <w:color w:val="0F183B"/>
                <w:lang w:eastAsia="fr-FR"/>
              </w:rPr>
              <w:fldChar w:fldCharType="begin"/>
            </w:r>
            <w:r w:rsidRPr="00917642">
              <w:rPr>
                <w:rFonts w:eastAsia="Times New Roman" w:cs="Tahoma"/>
                <w:color w:val="0F183B"/>
                <w:lang w:eastAsia="fr-FR"/>
              </w:rPr>
              <w:instrText xml:space="preserve"> FILENAME \p </w:instrText>
            </w:r>
            <w:r w:rsidRPr="00917642">
              <w:rPr>
                <w:rFonts w:eastAsia="Times New Roman" w:cs="Tahoma"/>
                <w:color w:val="0F183B"/>
                <w:lang w:eastAsia="fr-FR"/>
              </w:rPr>
              <w:fldChar w:fldCharType="separate"/>
            </w:r>
            <w:r w:rsidR="009D3EAB">
              <w:rPr>
                <w:rFonts w:eastAsia="Times New Roman" w:cs="Tahoma"/>
                <w:noProof/>
                <w:color w:val="0F183B"/>
                <w:lang w:eastAsia="fr-FR"/>
              </w:rPr>
              <w:t>Document2</w:t>
            </w:r>
            <w:r w:rsidRPr="00917642">
              <w:rPr>
                <w:rFonts w:eastAsia="Times New Roman" w:cs="Tahoma"/>
                <w:color w:val="0F183B"/>
                <w:lang w:eastAsia="fr-FR"/>
              </w:rPr>
              <w:fldChar w:fldCharType="end"/>
            </w:r>
          </w:p>
        </w:tc>
      </w:tr>
      <w:tr w:rsidR="007628C8" w:rsidRPr="00D356F0" w14:paraId="43ECE3A0" w14:textId="77777777" w:rsidTr="0010547F">
        <w:trPr>
          <w:trHeight w:val="454"/>
          <w:jc w:val="center"/>
        </w:trPr>
        <w:tc>
          <w:tcPr>
            <w:tcW w:w="3261" w:type="dxa"/>
            <w:shd w:val="clear" w:color="auto" w:fill="F2F2F2" w:themeFill="background1" w:themeFillShade="F2"/>
            <w:vAlign w:val="center"/>
          </w:tcPr>
          <w:p w14:paraId="360754C5" w14:textId="77777777" w:rsidR="007628C8" w:rsidRPr="00D356F0" w:rsidRDefault="007628C8" w:rsidP="007628C8">
            <w:pPr>
              <w:rPr>
                <w:rFonts w:eastAsia="Times New Roman" w:cs="Tahoma"/>
                <w:color w:val="0F183B"/>
                <w:lang w:eastAsia="fr-FR"/>
              </w:rPr>
            </w:pPr>
            <w:r w:rsidRPr="00D356F0">
              <w:rPr>
                <w:rFonts w:eastAsia="Times New Roman" w:cs="Tahoma"/>
                <w:color w:val="0F183B"/>
                <w:lang w:eastAsia="fr-FR"/>
              </w:rPr>
              <w:t>Créateur</w:t>
            </w:r>
          </w:p>
        </w:tc>
        <w:tc>
          <w:tcPr>
            <w:tcW w:w="7371" w:type="dxa"/>
            <w:vAlign w:val="center"/>
          </w:tcPr>
          <w:p w14:paraId="524BE068" w14:textId="77777777" w:rsidR="007628C8" w:rsidRPr="00D356F0" w:rsidRDefault="007628C8" w:rsidP="00032917">
            <w:pPr>
              <w:tabs>
                <w:tab w:val="center" w:pos="4536"/>
                <w:tab w:val="right" w:pos="9072"/>
              </w:tabs>
              <w:rPr>
                <w:rFonts w:eastAsia="Times New Roman" w:cs="Tahoma"/>
                <w:lang w:eastAsia="fr-FR"/>
              </w:rPr>
            </w:pPr>
            <w:r w:rsidRPr="00D356F0">
              <w:rPr>
                <w:rFonts w:eastAsia="Times New Roman" w:cs="Tahoma"/>
                <w:lang w:eastAsia="fr-FR"/>
              </w:rPr>
              <w:fldChar w:fldCharType="begin"/>
            </w:r>
            <w:r w:rsidRPr="00D356F0">
              <w:rPr>
                <w:rFonts w:eastAsia="Times New Roman" w:cs="Tahoma"/>
                <w:lang w:eastAsia="fr-FR"/>
              </w:rPr>
              <w:instrText xml:space="preserve"> AUTHOR  \* FirstCap  \* MERGEFORMAT </w:instrText>
            </w:r>
            <w:r w:rsidRPr="00D356F0">
              <w:rPr>
                <w:rFonts w:eastAsia="Times New Roman" w:cs="Tahoma"/>
                <w:lang w:eastAsia="fr-FR"/>
              </w:rPr>
              <w:fldChar w:fldCharType="separate"/>
            </w:r>
            <w:r w:rsidR="009D3EAB">
              <w:rPr>
                <w:rFonts w:eastAsia="Times New Roman" w:cs="Tahoma"/>
                <w:noProof/>
                <w:lang w:eastAsia="fr-FR"/>
              </w:rPr>
              <w:t>LAFON-C</w:t>
            </w:r>
            <w:r w:rsidRPr="00D356F0">
              <w:rPr>
                <w:rFonts w:eastAsia="Times New Roman" w:cs="Tahoma"/>
                <w:lang w:eastAsia="fr-FR"/>
              </w:rPr>
              <w:fldChar w:fldCharType="end"/>
            </w:r>
            <w:r w:rsidRPr="00D356F0">
              <w:rPr>
                <w:rFonts w:eastAsia="Times New Roman" w:cs="Tahoma"/>
                <w:lang w:eastAsia="fr-FR"/>
              </w:rPr>
              <w:t xml:space="preserve"> </w:t>
            </w:r>
          </w:p>
        </w:tc>
      </w:tr>
      <w:tr w:rsidR="007628C8" w:rsidRPr="00D356F0" w14:paraId="30A627D8" w14:textId="77777777" w:rsidTr="0010547F">
        <w:trPr>
          <w:trHeight w:val="454"/>
          <w:jc w:val="center"/>
        </w:trPr>
        <w:tc>
          <w:tcPr>
            <w:tcW w:w="3261" w:type="dxa"/>
            <w:shd w:val="clear" w:color="auto" w:fill="F2F2F2" w:themeFill="background1" w:themeFillShade="F2"/>
            <w:vAlign w:val="center"/>
          </w:tcPr>
          <w:p w14:paraId="71E555E7" w14:textId="77777777" w:rsidR="007628C8" w:rsidRPr="00D356F0" w:rsidRDefault="007628C8" w:rsidP="007628C8">
            <w:pPr>
              <w:rPr>
                <w:rFonts w:eastAsia="Times New Roman" w:cs="Tahoma"/>
                <w:color w:val="0F183B"/>
                <w:lang w:eastAsia="fr-FR"/>
              </w:rPr>
            </w:pPr>
            <w:r w:rsidRPr="00D356F0">
              <w:rPr>
                <w:rFonts w:eastAsia="Times New Roman" w:cs="Tahoma"/>
                <w:color w:val="0F183B"/>
                <w:lang w:eastAsia="fr-FR"/>
              </w:rPr>
              <w:t>Date de création</w:t>
            </w:r>
          </w:p>
        </w:tc>
        <w:tc>
          <w:tcPr>
            <w:tcW w:w="7371" w:type="dxa"/>
            <w:vAlign w:val="center"/>
          </w:tcPr>
          <w:p w14:paraId="061D6486" w14:textId="77777777" w:rsidR="007628C8" w:rsidRPr="00D356F0" w:rsidRDefault="009D3762" w:rsidP="009D3762">
            <w:pPr>
              <w:rPr>
                <w:rFonts w:eastAsia="Times New Roman" w:cs="Tahoma"/>
                <w:lang w:val="es-PE" w:eastAsia="fr-FR"/>
              </w:rPr>
            </w:pPr>
            <w:r>
              <w:rPr>
                <w:rFonts w:eastAsia="Times New Roman" w:cs="Tahoma"/>
                <w:lang w:val="es-PE" w:eastAsia="fr-FR"/>
              </w:rPr>
              <w:t>24</w:t>
            </w:r>
            <w:r w:rsidR="00607DB6">
              <w:rPr>
                <w:rFonts w:eastAsia="Times New Roman" w:cs="Tahoma"/>
                <w:lang w:val="es-PE" w:eastAsia="fr-FR"/>
              </w:rPr>
              <w:t>/</w:t>
            </w:r>
            <w:r>
              <w:rPr>
                <w:rFonts w:eastAsia="Times New Roman" w:cs="Tahoma"/>
                <w:lang w:val="es-PE" w:eastAsia="fr-FR"/>
              </w:rPr>
              <w:t>06</w:t>
            </w:r>
            <w:r w:rsidR="00607DB6">
              <w:rPr>
                <w:rFonts w:eastAsia="Times New Roman" w:cs="Tahoma"/>
                <w:lang w:val="es-PE" w:eastAsia="fr-FR"/>
              </w:rPr>
              <w:t>/202</w:t>
            </w:r>
            <w:r>
              <w:rPr>
                <w:rFonts w:eastAsia="Times New Roman" w:cs="Tahoma"/>
                <w:lang w:val="es-PE" w:eastAsia="fr-FR"/>
              </w:rPr>
              <w:t>2</w:t>
            </w:r>
            <w:r w:rsidR="00656C6C">
              <w:rPr>
                <w:rFonts w:eastAsia="Times New Roman" w:cs="Tahoma"/>
                <w:lang w:val="es-PE" w:eastAsia="fr-FR"/>
              </w:rPr>
              <w:t xml:space="preserve"> </w:t>
            </w:r>
          </w:p>
        </w:tc>
      </w:tr>
      <w:tr w:rsidR="007628C8" w:rsidRPr="00D356F0" w14:paraId="26E3E817" w14:textId="77777777" w:rsidTr="0010547F">
        <w:trPr>
          <w:trHeight w:val="454"/>
          <w:jc w:val="center"/>
        </w:trPr>
        <w:tc>
          <w:tcPr>
            <w:tcW w:w="3261" w:type="dxa"/>
            <w:shd w:val="clear" w:color="auto" w:fill="F2F2F2" w:themeFill="background1" w:themeFillShade="F2"/>
            <w:vAlign w:val="center"/>
          </w:tcPr>
          <w:p w14:paraId="71536807" w14:textId="77777777" w:rsidR="007628C8" w:rsidRPr="00D356F0" w:rsidRDefault="007628C8" w:rsidP="007628C8">
            <w:pPr>
              <w:rPr>
                <w:rFonts w:eastAsia="Times New Roman" w:cs="Tahoma"/>
                <w:color w:val="0F183B"/>
                <w:lang w:eastAsia="fr-FR"/>
              </w:rPr>
            </w:pPr>
            <w:r w:rsidRPr="00D356F0">
              <w:rPr>
                <w:rFonts w:eastAsia="Times New Roman" w:cs="Tahoma"/>
                <w:color w:val="0F183B"/>
                <w:lang w:eastAsia="fr-FR"/>
              </w:rPr>
              <w:t>Date de dernière mise à jour</w:t>
            </w:r>
          </w:p>
        </w:tc>
        <w:tc>
          <w:tcPr>
            <w:tcW w:w="7371" w:type="dxa"/>
            <w:vAlign w:val="center"/>
          </w:tcPr>
          <w:p w14:paraId="27CAB73A" w14:textId="77777777" w:rsidR="007628C8" w:rsidRPr="00D356F0" w:rsidRDefault="007628C8" w:rsidP="007628C8">
            <w:pPr>
              <w:rPr>
                <w:rFonts w:eastAsia="Times New Roman" w:cs="Tahoma"/>
                <w:lang w:eastAsia="fr-FR"/>
              </w:rPr>
            </w:pPr>
            <w:r w:rsidRPr="00D356F0">
              <w:rPr>
                <w:rFonts w:eastAsia="Times New Roman" w:cs="Tahoma"/>
                <w:noProof/>
                <w:lang w:eastAsia="fr-FR"/>
              </w:rPr>
              <w:fldChar w:fldCharType="begin"/>
            </w:r>
            <w:r w:rsidRPr="00D356F0">
              <w:rPr>
                <w:rFonts w:eastAsia="Times New Roman" w:cs="Tahoma"/>
                <w:noProof/>
                <w:lang w:eastAsia="fr-FR"/>
              </w:rPr>
              <w:instrText xml:space="preserve"> SAVEDATE  \@ "dd/MM/yyyy HH:mm:ss"  \* MERGEFORMAT </w:instrText>
            </w:r>
            <w:r w:rsidRPr="00D356F0">
              <w:rPr>
                <w:rFonts w:eastAsia="Times New Roman" w:cs="Tahoma"/>
                <w:noProof/>
                <w:lang w:eastAsia="fr-FR"/>
              </w:rPr>
              <w:fldChar w:fldCharType="separate"/>
            </w:r>
            <w:r w:rsidR="00CC310A">
              <w:rPr>
                <w:rFonts w:eastAsia="Times New Roman" w:cs="Tahoma"/>
                <w:noProof/>
                <w:lang w:eastAsia="fr-FR"/>
              </w:rPr>
              <w:t>22/07/2024 16:50:00</w:t>
            </w:r>
            <w:r w:rsidRPr="00D356F0">
              <w:rPr>
                <w:rFonts w:eastAsia="Times New Roman" w:cs="Tahoma"/>
                <w:noProof/>
                <w:lang w:eastAsia="fr-FR"/>
              </w:rPr>
              <w:fldChar w:fldCharType="end"/>
            </w:r>
          </w:p>
        </w:tc>
      </w:tr>
      <w:tr w:rsidR="007628C8" w:rsidRPr="00D356F0" w14:paraId="67A5B073" w14:textId="77777777" w:rsidTr="0010547F">
        <w:trPr>
          <w:trHeight w:val="454"/>
          <w:jc w:val="center"/>
        </w:trPr>
        <w:tc>
          <w:tcPr>
            <w:tcW w:w="3261" w:type="dxa"/>
            <w:shd w:val="clear" w:color="auto" w:fill="F2F2F2" w:themeFill="background1" w:themeFillShade="F2"/>
            <w:vAlign w:val="center"/>
          </w:tcPr>
          <w:p w14:paraId="104B80CB" w14:textId="77777777" w:rsidR="007628C8" w:rsidRPr="00D356F0" w:rsidRDefault="007628C8" w:rsidP="007628C8">
            <w:pPr>
              <w:rPr>
                <w:rFonts w:eastAsia="Times New Roman" w:cs="Tahoma"/>
                <w:color w:val="0F183B"/>
                <w:lang w:eastAsia="fr-FR"/>
              </w:rPr>
            </w:pPr>
            <w:r w:rsidRPr="00D356F0">
              <w:rPr>
                <w:rFonts w:eastAsia="Times New Roman" w:cs="Tahoma"/>
                <w:color w:val="0F183B"/>
                <w:lang w:eastAsia="fr-FR"/>
              </w:rPr>
              <w:t>Nombre Total de Pages</w:t>
            </w:r>
          </w:p>
        </w:tc>
        <w:tc>
          <w:tcPr>
            <w:tcW w:w="7371" w:type="dxa"/>
            <w:vAlign w:val="center"/>
          </w:tcPr>
          <w:p w14:paraId="3B989555" w14:textId="77777777" w:rsidR="007628C8" w:rsidRPr="00D356F0" w:rsidRDefault="007628C8" w:rsidP="007628C8">
            <w:pPr>
              <w:tabs>
                <w:tab w:val="center" w:pos="4536"/>
                <w:tab w:val="right" w:pos="9072"/>
              </w:tabs>
              <w:rPr>
                <w:rFonts w:eastAsia="Times New Roman" w:cs="Tahoma"/>
                <w:lang w:eastAsia="fr-FR"/>
              </w:rPr>
            </w:pPr>
            <w:r w:rsidRPr="00D356F0">
              <w:rPr>
                <w:rFonts w:eastAsia="Times New Roman" w:cs="Tahoma"/>
                <w:lang w:eastAsia="fr-FR"/>
              </w:rPr>
              <w:fldChar w:fldCharType="begin"/>
            </w:r>
            <w:r w:rsidRPr="00D356F0">
              <w:rPr>
                <w:rFonts w:eastAsia="Times New Roman" w:cs="Tahoma"/>
                <w:lang w:eastAsia="fr-FR"/>
              </w:rPr>
              <w:instrText xml:space="preserve"> NUMPAGES </w:instrText>
            </w:r>
            <w:r w:rsidRPr="00D356F0">
              <w:rPr>
                <w:rFonts w:eastAsia="Times New Roman" w:cs="Tahoma"/>
                <w:lang w:eastAsia="fr-FR"/>
              </w:rPr>
              <w:fldChar w:fldCharType="separate"/>
            </w:r>
            <w:r w:rsidR="009D3EAB">
              <w:rPr>
                <w:rFonts w:eastAsia="Times New Roman" w:cs="Tahoma"/>
                <w:noProof/>
                <w:lang w:eastAsia="fr-FR"/>
              </w:rPr>
              <w:t>5</w:t>
            </w:r>
            <w:r w:rsidRPr="00D356F0">
              <w:rPr>
                <w:rFonts w:eastAsia="Times New Roman" w:cs="Tahoma"/>
                <w:lang w:eastAsia="fr-FR"/>
              </w:rPr>
              <w:fldChar w:fldCharType="end"/>
            </w:r>
          </w:p>
        </w:tc>
      </w:tr>
      <w:tr w:rsidR="007628C8" w:rsidRPr="00D356F0" w14:paraId="20AF2E87" w14:textId="77777777" w:rsidTr="0010547F">
        <w:trPr>
          <w:trHeight w:val="454"/>
          <w:jc w:val="center"/>
        </w:trPr>
        <w:tc>
          <w:tcPr>
            <w:tcW w:w="3261" w:type="dxa"/>
            <w:shd w:val="clear" w:color="auto" w:fill="F2F2F2" w:themeFill="background1" w:themeFillShade="F2"/>
            <w:vAlign w:val="center"/>
          </w:tcPr>
          <w:p w14:paraId="5A6F0C0F" w14:textId="77777777" w:rsidR="007628C8" w:rsidRPr="002858BC" w:rsidRDefault="007628C8" w:rsidP="007628C8">
            <w:pPr>
              <w:rPr>
                <w:rFonts w:eastAsia="Times New Roman" w:cs="Tahoma"/>
                <w:color w:val="0F183B"/>
                <w:lang w:eastAsia="fr-FR"/>
              </w:rPr>
            </w:pPr>
            <w:r w:rsidRPr="002858BC">
              <w:rPr>
                <w:rFonts w:eastAsia="Times New Roman" w:cs="Tahoma"/>
                <w:color w:val="0F183B"/>
                <w:lang w:eastAsia="fr-FR"/>
              </w:rPr>
              <w:t>St</w:t>
            </w:r>
            <w:r w:rsidRPr="002858BC">
              <w:rPr>
                <w:rFonts w:eastAsia="Times New Roman" w:cs="Tahoma"/>
                <w:color w:val="0F183B"/>
                <w:sz w:val="18"/>
                <w:lang w:eastAsia="fr-FR"/>
              </w:rPr>
              <w:t>atut</w:t>
            </w:r>
          </w:p>
        </w:tc>
        <w:tc>
          <w:tcPr>
            <w:tcW w:w="7371" w:type="dxa"/>
            <w:vAlign w:val="center"/>
          </w:tcPr>
          <w:p w14:paraId="712E84F2" w14:textId="77777777" w:rsidR="007628C8" w:rsidRPr="00D356F0" w:rsidRDefault="00CC310A" w:rsidP="007628C8">
            <w:pPr>
              <w:rPr>
                <w:rFonts w:eastAsia="Times New Roman" w:cs="Tahoma"/>
                <w:noProof/>
                <w:lang w:eastAsia="fr-FR"/>
              </w:rPr>
            </w:pPr>
            <w:sdt>
              <w:sdtPr>
                <w:rPr>
                  <w:rFonts w:eastAsia="Times New Roman" w:cs="Tahoma"/>
                  <w:noProof/>
                  <w:lang w:eastAsia="fr-FR"/>
                </w:rPr>
                <w:alias w:val="État "/>
                <w:tag w:val=""/>
                <w:id w:val="673779068"/>
                <w:placeholder>
                  <w:docPart w:val="780AA83C3FEE41D8A0BB1134F42F6A3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74001">
                  <w:rPr>
                    <w:rFonts w:eastAsia="Times New Roman" w:cs="Tahoma"/>
                    <w:noProof/>
                    <w:lang w:eastAsia="fr-FR"/>
                  </w:rPr>
                  <w:t>Brouillon / Validé</w:t>
                </w:r>
              </w:sdtContent>
            </w:sdt>
          </w:p>
        </w:tc>
      </w:tr>
    </w:tbl>
    <w:p w14:paraId="7B98B932" w14:textId="77777777" w:rsidR="007628C8" w:rsidRDefault="007628C8">
      <w:pPr>
        <w:rPr>
          <w:rFonts w:cs="Tahoma"/>
        </w:rPr>
      </w:pPr>
    </w:p>
    <w:p w14:paraId="2D05B04C" w14:textId="77777777" w:rsidR="002858BC" w:rsidRPr="00D356F0" w:rsidRDefault="002858BC">
      <w:pPr>
        <w:rPr>
          <w:rFonts w:cs="Tahoma"/>
        </w:rPr>
      </w:pPr>
    </w:p>
    <w:tbl>
      <w:tblPr>
        <w:tblW w:w="10773" w:type="dxa"/>
        <w:jc w:val="center"/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04"/>
        <w:gridCol w:w="1147"/>
        <w:gridCol w:w="1980"/>
        <w:gridCol w:w="1985"/>
        <w:gridCol w:w="1420"/>
        <w:gridCol w:w="3337"/>
      </w:tblGrid>
      <w:tr w:rsidR="007628C8" w:rsidRPr="00D356F0" w14:paraId="649B91E7" w14:textId="77777777" w:rsidTr="003E1EE0">
        <w:trPr>
          <w:trHeight w:val="340"/>
          <w:tblHeader/>
          <w:jc w:val="center"/>
        </w:trPr>
        <w:tc>
          <w:tcPr>
            <w:tcW w:w="10773" w:type="dxa"/>
            <w:gridSpan w:val="6"/>
            <w:shd w:val="clear" w:color="auto" w:fill="D9D9D9" w:themeFill="background1" w:themeFillShade="D9"/>
            <w:vAlign w:val="center"/>
          </w:tcPr>
          <w:p w14:paraId="4E491446" w14:textId="77777777" w:rsidR="007628C8" w:rsidRPr="00D356F0" w:rsidRDefault="007628C8" w:rsidP="007628C8">
            <w:pPr>
              <w:jc w:val="center"/>
              <w:rPr>
                <w:rFonts w:eastAsia="Times New Roman" w:cs="Tahoma"/>
                <w:b/>
                <w:color w:val="AE2217"/>
                <w:lang w:eastAsia="fr-FR"/>
              </w:rPr>
            </w:pPr>
            <w:r w:rsidRPr="00D356F0">
              <w:rPr>
                <w:rFonts w:eastAsia="Times New Roman" w:cs="Tahoma"/>
                <w:caps/>
                <w:color w:val="AE2217"/>
                <w:lang w:eastAsia="fr-FR"/>
              </w:rPr>
              <w:br w:type="page"/>
            </w:r>
            <w:r w:rsidRPr="00D356F0">
              <w:rPr>
                <w:rFonts w:eastAsia="Times New Roman" w:cs="Tahoma"/>
                <w:caps/>
                <w:color w:val="AE2217"/>
                <w:lang w:eastAsia="fr-FR"/>
              </w:rPr>
              <w:br w:type="page"/>
            </w:r>
            <w:r w:rsidRPr="00D356F0">
              <w:rPr>
                <w:rFonts w:eastAsia="Times New Roman" w:cs="Tahoma"/>
                <w:b/>
                <w:color w:val="AE2217"/>
                <w:lang w:eastAsia="fr-FR"/>
              </w:rPr>
              <w:t>Suivi des Versions</w:t>
            </w:r>
          </w:p>
        </w:tc>
      </w:tr>
      <w:tr w:rsidR="007628C8" w:rsidRPr="00D356F0" w14:paraId="0503999D" w14:textId="77777777" w:rsidTr="00D63B1F">
        <w:trPr>
          <w:trHeight w:val="349"/>
          <w:jc w:val="center"/>
        </w:trPr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3F3927E8" w14:textId="77777777" w:rsidR="007628C8" w:rsidRPr="00D356F0" w:rsidRDefault="007628C8" w:rsidP="007628C8">
            <w:pPr>
              <w:jc w:val="center"/>
              <w:rPr>
                <w:rFonts w:eastAsia="Times New Roman" w:cs="Tahoma"/>
                <w:color w:val="0F183B"/>
                <w:szCs w:val="20"/>
                <w:lang w:eastAsia="fr-FR"/>
              </w:rPr>
            </w:pPr>
            <w:r w:rsidRPr="00D356F0">
              <w:rPr>
                <w:rFonts w:eastAsia="Times New Roman" w:cs="Tahoma"/>
                <w:color w:val="0F183B"/>
                <w:szCs w:val="20"/>
                <w:lang w:eastAsia="fr-FR"/>
              </w:rPr>
              <w:t>Version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14:paraId="0EBCB2B8" w14:textId="77777777" w:rsidR="007628C8" w:rsidRPr="00D356F0" w:rsidRDefault="007628C8" w:rsidP="007628C8">
            <w:pPr>
              <w:jc w:val="center"/>
              <w:rPr>
                <w:rFonts w:eastAsia="Times New Roman" w:cs="Tahoma"/>
                <w:color w:val="0F183B"/>
                <w:szCs w:val="20"/>
                <w:lang w:eastAsia="fr-FR"/>
              </w:rPr>
            </w:pPr>
            <w:r w:rsidRPr="00D356F0">
              <w:rPr>
                <w:rFonts w:eastAsia="Times New Roman" w:cs="Tahoma"/>
                <w:color w:val="0F183B"/>
                <w:szCs w:val="20"/>
                <w:lang w:eastAsia="fr-FR"/>
              </w:rPr>
              <w:t>Date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8210299" w14:textId="77777777" w:rsidR="007628C8" w:rsidRPr="00D356F0" w:rsidRDefault="007628C8" w:rsidP="007628C8">
            <w:pPr>
              <w:jc w:val="center"/>
              <w:rPr>
                <w:rFonts w:eastAsia="Times New Roman" w:cs="Tahoma"/>
                <w:color w:val="0F183B"/>
                <w:szCs w:val="20"/>
                <w:lang w:eastAsia="fr-FR"/>
              </w:rPr>
            </w:pPr>
            <w:r w:rsidRPr="00D356F0">
              <w:rPr>
                <w:rFonts w:eastAsia="Times New Roman" w:cs="Tahoma"/>
                <w:color w:val="0F183B"/>
                <w:szCs w:val="20"/>
                <w:lang w:eastAsia="fr-FR"/>
              </w:rPr>
              <w:t>Rédacteur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56DABE8" w14:textId="77777777" w:rsidR="007628C8" w:rsidRPr="00D356F0" w:rsidRDefault="007628C8" w:rsidP="007628C8">
            <w:pPr>
              <w:jc w:val="center"/>
              <w:rPr>
                <w:rFonts w:eastAsia="Times New Roman" w:cs="Tahoma"/>
                <w:color w:val="0F183B"/>
                <w:szCs w:val="20"/>
                <w:lang w:eastAsia="fr-FR"/>
              </w:rPr>
            </w:pPr>
            <w:r w:rsidRPr="00D356F0">
              <w:rPr>
                <w:rFonts w:eastAsia="Times New Roman" w:cs="Tahoma"/>
                <w:color w:val="0F183B"/>
                <w:szCs w:val="20"/>
                <w:lang w:eastAsia="fr-FR"/>
              </w:rPr>
              <w:t>Approbateur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14:paraId="7B68B4BA" w14:textId="77777777" w:rsidR="007628C8" w:rsidRPr="00D356F0" w:rsidRDefault="007628C8" w:rsidP="007628C8">
            <w:pPr>
              <w:jc w:val="center"/>
              <w:rPr>
                <w:rFonts w:eastAsia="Times New Roman" w:cs="Tahoma"/>
                <w:color w:val="0F183B"/>
                <w:szCs w:val="20"/>
                <w:lang w:eastAsia="fr-FR"/>
              </w:rPr>
            </w:pPr>
            <w:r w:rsidRPr="00D356F0">
              <w:rPr>
                <w:rFonts w:eastAsia="Times New Roman" w:cs="Tahoma"/>
                <w:color w:val="0F183B"/>
                <w:szCs w:val="20"/>
                <w:lang w:eastAsia="fr-FR"/>
              </w:rPr>
              <w:t>Date Approbation</w:t>
            </w:r>
          </w:p>
        </w:tc>
        <w:tc>
          <w:tcPr>
            <w:tcW w:w="3337" w:type="dxa"/>
            <w:shd w:val="clear" w:color="auto" w:fill="F2F2F2" w:themeFill="background1" w:themeFillShade="F2"/>
            <w:vAlign w:val="center"/>
          </w:tcPr>
          <w:p w14:paraId="7AEA2E6A" w14:textId="77777777" w:rsidR="007628C8" w:rsidRPr="00D356F0" w:rsidRDefault="007628C8" w:rsidP="007628C8">
            <w:pPr>
              <w:jc w:val="center"/>
              <w:rPr>
                <w:rFonts w:eastAsia="Times New Roman" w:cs="Tahoma"/>
                <w:color w:val="0F183B"/>
                <w:szCs w:val="20"/>
                <w:lang w:eastAsia="fr-FR"/>
              </w:rPr>
            </w:pPr>
            <w:r w:rsidRPr="00D356F0">
              <w:rPr>
                <w:rFonts w:eastAsia="Times New Roman" w:cs="Tahoma"/>
                <w:color w:val="0F183B"/>
                <w:szCs w:val="20"/>
                <w:lang w:eastAsia="fr-FR"/>
              </w:rPr>
              <w:t>Modification</w:t>
            </w:r>
          </w:p>
        </w:tc>
      </w:tr>
      <w:tr w:rsidR="007628C8" w:rsidRPr="00D356F0" w14:paraId="6D714840" w14:textId="77777777" w:rsidTr="00D63B1F">
        <w:trPr>
          <w:trHeight w:val="340"/>
          <w:jc w:val="center"/>
        </w:trPr>
        <w:bookmarkStart w:id="2" w:name="VersionDuDocument" w:displacedByCustomXml="next"/>
        <w:sdt>
          <w:sdtPr>
            <w:rPr>
              <w:rFonts w:eastAsia="Times New Roman" w:cs="Tahoma"/>
              <w:sz w:val="18"/>
              <w:lang w:eastAsia="fr-FR"/>
            </w:rPr>
            <w:id w:val="910433819"/>
            <w:placeholder>
              <w:docPart w:val="80B05F8753EF4A33AFEDE489C561C01D"/>
            </w:placeholder>
          </w:sdtPr>
          <w:sdtEndPr/>
          <w:sdtContent>
            <w:tc>
              <w:tcPr>
                <w:tcW w:w="904" w:type="dxa"/>
                <w:vAlign w:val="center"/>
              </w:tcPr>
              <w:p w14:paraId="7628CE4F" w14:textId="77777777" w:rsidR="007628C8" w:rsidRPr="00D356F0" w:rsidRDefault="007628C8" w:rsidP="007628C8">
                <w:pPr>
                  <w:jc w:val="center"/>
                  <w:rPr>
                    <w:rFonts w:eastAsia="Times New Roman" w:cs="Tahoma"/>
                    <w:sz w:val="18"/>
                    <w:lang w:eastAsia="fr-FR"/>
                  </w:rPr>
                </w:pPr>
                <w:r w:rsidRPr="00D356F0">
                  <w:rPr>
                    <w:rFonts w:eastAsia="Times New Roman" w:cs="Tahoma"/>
                    <w:sz w:val="18"/>
                    <w:lang w:eastAsia="fr-FR"/>
                  </w:rPr>
                  <w:t>vf 1.00</w:t>
                </w:r>
              </w:p>
            </w:tc>
          </w:sdtContent>
        </w:sdt>
        <w:bookmarkEnd w:id="2" w:displacedByCustomXml="prev"/>
        <w:bookmarkStart w:id="3" w:name="DateDuDocument" w:displacedByCustomXml="next"/>
        <w:sdt>
          <w:sdtPr>
            <w:rPr>
              <w:rFonts w:eastAsia="Times New Roman" w:cs="Tahoma"/>
              <w:sz w:val="18"/>
              <w:lang w:eastAsia="fr-FR"/>
            </w:rPr>
            <w:id w:val="1052968242"/>
            <w:placeholder>
              <w:docPart w:val="392AF7A4B371412B8759A33DA83D015A"/>
            </w:placeholder>
            <w:text/>
          </w:sdtPr>
          <w:sdtEndPr/>
          <w:sdtContent>
            <w:tc>
              <w:tcPr>
                <w:tcW w:w="1147" w:type="dxa"/>
                <w:vAlign w:val="center"/>
              </w:tcPr>
              <w:p w14:paraId="167FA855" w14:textId="77777777" w:rsidR="007628C8" w:rsidRPr="00D356F0" w:rsidRDefault="00274001" w:rsidP="009D3762">
                <w:pPr>
                  <w:jc w:val="center"/>
                  <w:rPr>
                    <w:rFonts w:eastAsia="Times New Roman" w:cs="Tahoma"/>
                    <w:sz w:val="18"/>
                    <w:lang w:eastAsia="fr-FR"/>
                  </w:rPr>
                </w:pPr>
                <w:r>
                  <w:rPr>
                    <w:rFonts w:eastAsia="Times New Roman" w:cs="Tahoma"/>
                    <w:sz w:val="18"/>
                    <w:lang w:eastAsia="fr-FR"/>
                  </w:rPr>
                  <w:t>24/06/2022</w:t>
                </w:r>
              </w:p>
            </w:tc>
          </w:sdtContent>
        </w:sdt>
        <w:bookmarkEnd w:id="3" w:displacedByCustomXml="prev"/>
        <w:tc>
          <w:tcPr>
            <w:tcW w:w="1980" w:type="dxa"/>
            <w:vAlign w:val="center"/>
          </w:tcPr>
          <w:p w14:paraId="3A6993A1" w14:textId="77777777" w:rsidR="007628C8" w:rsidRPr="00D356F0" w:rsidRDefault="00607DB6" w:rsidP="007628C8">
            <w:pPr>
              <w:jc w:val="center"/>
              <w:rPr>
                <w:rFonts w:eastAsia="Times New Roman" w:cs="Tahoma"/>
                <w:sz w:val="18"/>
                <w:lang w:eastAsia="fr-FR"/>
              </w:rPr>
            </w:pPr>
            <w:r>
              <w:rPr>
                <w:rFonts w:eastAsia="Times New Roman" w:cs="Tahoma"/>
                <w:sz w:val="18"/>
                <w:lang w:eastAsia="fr-FR"/>
              </w:rPr>
              <w:t>C. LAFON</w:t>
            </w:r>
          </w:p>
        </w:tc>
        <w:tc>
          <w:tcPr>
            <w:tcW w:w="1985" w:type="dxa"/>
            <w:vAlign w:val="center"/>
          </w:tcPr>
          <w:p w14:paraId="7F515DA7" w14:textId="77777777" w:rsidR="007628C8" w:rsidRPr="00D356F0" w:rsidRDefault="007628C8" w:rsidP="007628C8">
            <w:pPr>
              <w:jc w:val="center"/>
              <w:rPr>
                <w:rFonts w:eastAsia="Times New Roman" w:cs="Tahoma"/>
                <w:sz w:val="18"/>
                <w:lang w:eastAsia="fr-FR"/>
              </w:rPr>
            </w:pPr>
          </w:p>
        </w:tc>
        <w:tc>
          <w:tcPr>
            <w:tcW w:w="1420" w:type="dxa"/>
          </w:tcPr>
          <w:p w14:paraId="6F82CB86" w14:textId="77777777" w:rsidR="007628C8" w:rsidRPr="00D356F0" w:rsidRDefault="007628C8" w:rsidP="007628C8">
            <w:pPr>
              <w:jc w:val="center"/>
              <w:rPr>
                <w:rFonts w:eastAsia="Times New Roman" w:cs="Tahoma"/>
                <w:sz w:val="18"/>
                <w:lang w:eastAsia="fr-FR"/>
              </w:rPr>
            </w:pPr>
          </w:p>
        </w:tc>
        <w:tc>
          <w:tcPr>
            <w:tcW w:w="3337" w:type="dxa"/>
            <w:vAlign w:val="center"/>
          </w:tcPr>
          <w:p w14:paraId="07C6B743" w14:textId="77777777" w:rsidR="007628C8" w:rsidRPr="00D356F0" w:rsidRDefault="007628C8" w:rsidP="007628C8">
            <w:pPr>
              <w:jc w:val="center"/>
              <w:rPr>
                <w:rFonts w:eastAsia="Times New Roman" w:cs="Tahoma"/>
                <w:sz w:val="18"/>
                <w:lang w:eastAsia="fr-FR"/>
              </w:rPr>
            </w:pPr>
          </w:p>
        </w:tc>
      </w:tr>
      <w:tr w:rsidR="007628C8" w:rsidRPr="00D356F0" w14:paraId="0CDF7BB7" w14:textId="77777777" w:rsidTr="00D63B1F">
        <w:trPr>
          <w:trHeight w:val="340"/>
          <w:jc w:val="center"/>
        </w:trPr>
        <w:tc>
          <w:tcPr>
            <w:tcW w:w="904" w:type="dxa"/>
            <w:vAlign w:val="center"/>
          </w:tcPr>
          <w:p w14:paraId="2DEDA0F5" w14:textId="77777777" w:rsidR="007628C8" w:rsidRPr="00D356F0" w:rsidRDefault="007628C8" w:rsidP="007628C8">
            <w:pPr>
              <w:jc w:val="center"/>
              <w:rPr>
                <w:rFonts w:eastAsia="Times New Roman" w:cs="Tahoma"/>
                <w:sz w:val="18"/>
                <w:lang w:eastAsia="fr-FR"/>
              </w:rPr>
            </w:pPr>
          </w:p>
        </w:tc>
        <w:tc>
          <w:tcPr>
            <w:tcW w:w="1147" w:type="dxa"/>
            <w:vAlign w:val="center"/>
          </w:tcPr>
          <w:p w14:paraId="1044AB74" w14:textId="77777777" w:rsidR="007628C8" w:rsidRPr="00D356F0" w:rsidRDefault="007628C8" w:rsidP="007628C8">
            <w:pPr>
              <w:jc w:val="center"/>
              <w:rPr>
                <w:rFonts w:eastAsia="Times New Roman" w:cs="Tahoma"/>
                <w:sz w:val="18"/>
                <w:lang w:eastAsia="fr-FR"/>
              </w:rPr>
            </w:pPr>
          </w:p>
        </w:tc>
        <w:tc>
          <w:tcPr>
            <w:tcW w:w="1980" w:type="dxa"/>
            <w:vAlign w:val="center"/>
          </w:tcPr>
          <w:p w14:paraId="35722974" w14:textId="77777777" w:rsidR="007628C8" w:rsidRPr="00D356F0" w:rsidRDefault="007628C8" w:rsidP="007628C8">
            <w:pPr>
              <w:jc w:val="center"/>
              <w:rPr>
                <w:rFonts w:eastAsia="Times New Roman" w:cs="Tahoma"/>
                <w:sz w:val="18"/>
                <w:lang w:eastAsia="fr-FR"/>
              </w:rPr>
            </w:pPr>
          </w:p>
        </w:tc>
        <w:tc>
          <w:tcPr>
            <w:tcW w:w="1985" w:type="dxa"/>
            <w:vAlign w:val="center"/>
          </w:tcPr>
          <w:p w14:paraId="77AD1656" w14:textId="77777777" w:rsidR="007628C8" w:rsidRPr="00D356F0" w:rsidRDefault="007628C8" w:rsidP="007628C8">
            <w:pPr>
              <w:jc w:val="center"/>
              <w:rPr>
                <w:rFonts w:eastAsia="Times New Roman" w:cs="Tahoma"/>
                <w:sz w:val="18"/>
                <w:lang w:eastAsia="fr-FR"/>
              </w:rPr>
            </w:pPr>
          </w:p>
        </w:tc>
        <w:tc>
          <w:tcPr>
            <w:tcW w:w="1420" w:type="dxa"/>
          </w:tcPr>
          <w:p w14:paraId="463EE138" w14:textId="77777777" w:rsidR="007628C8" w:rsidRPr="00D356F0" w:rsidRDefault="007628C8" w:rsidP="007628C8">
            <w:pPr>
              <w:jc w:val="center"/>
              <w:rPr>
                <w:rFonts w:eastAsia="Times New Roman" w:cs="Tahoma"/>
                <w:sz w:val="18"/>
                <w:lang w:eastAsia="fr-FR"/>
              </w:rPr>
            </w:pPr>
          </w:p>
        </w:tc>
        <w:tc>
          <w:tcPr>
            <w:tcW w:w="3337" w:type="dxa"/>
            <w:vAlign w:val="center"/>
          </w:tcPr>
          <w:p w14:paraId="75530479" w14:textId="77777777" w:rsidR="007628C8" w:rsidRPr="00D356F0" w:rsidRDefault="007628C8" w:rsidP="007628C8">
            <w:pPr>
              <w:jc w:val="center"/>
              <w:rPr>
                <w:rFonts w:eastAsia="Times New Roman" w:cs="Tahoma"/>
                <w:sz w:val="18"/>
                <w:lang w:eastAsia="fr-FR"/>
              </w:rPr>
            </w:pPr>
          </w:p>
        </w:tc>
      </w:tr>
      <w:tr w:rsidR="007628C8" w:rsidRPr="00D356F0" w14:paraId="0FEBE2F7" w14:textId="77777777" w:rsidTr="00D63B1F">
        <w:trPr>
          <w:trHeight w:val="340"/>
          <w:jc w:val="center"/>
        </w:trPr>
        <w:tc>
          <w:tcPr>
            <w:tcW w:w="904" w:type="dxa"/>
            <w:vAlign w:val="center"/>
          </w:tcPr>
          <w:p w14:paraId="7499C25E" w14:textId="77777777" w:rsidR="007628C8" w:rsidRPr="00D356F0" w:rsidRDefault="007628C8" w:rsidP="007628C8">
            <w:pPr>
              <w:jc w:val="center"/>
              <w:rPr>
                <w:rFonts w:eastAsia="Times New Roman" w:cs="Tahoma"/>
                <w:sz w:val="18"/>
                <w:lang w:eastAsia="fr-FR"/>
              </w:rPr>
            </w:pPr>
          </w:p>
        </w:tc>
        <w:tc>
          <w:tcPr>
            <w:tcW w:w="1147" w:type="dxa"/>
            <w:vAlign w:val="center"/>
          </w:tcPr>
          <w:p w14:paraId="49C27467" w14:textId="77777777" w:rsidR="007628C8" w:rsidRPr="00D356F0" w:rsidRDefault="007628C8" w:rsidP="007628C8">
            <w:pPr>
              <w:jc w:val="center"/>
              <w:rPr>
                <w:rFonts w:eastAsia="Times New Roman" w:cs="Tahoma"/>
                <w:sz w:val="18"/>
                <w:lang w:eastAsia="fr-FR"/>
              </w:rPr>
            </w:pPr>
          </w:p>
        </w:tc>
        <w:tc>
          <w:tcPr>
            <w:tcW w:w="1980" w:type="dxa"/>
            <w:vAlign w:val="center"/>
          </w:tcPr>
          <w:p w14:paraId="43F86EC1" w14:textId="77777777" w:rsidR="007628C8" w:rsidRPr="00D356F0" w:rsidRDefault="007628C8" w:rsidP="007628C8">
            <w:pPr>
              <w:jc w:val="center"/>
              <w:rPr>
                <w:rFonts w:eastAsia="Times New Roman" w:cs="Tahoma"/>
                <w:sz w:val="18"/>
                <w:lang w:eastAsia="fr-FR"/>
              </w:rPr>
            </w:pPr>
          </w:p>
        </w:tc>
        <w:tc>
          <w:tcPr>
            <w:tcW w:w="1985" w:type="dxa"/>
            <w:vAlign w:val="center"/>
          </w:tcPr>
          <w:p w14:paraId="2CBDCC10" w14:textId="77777777" w:rsidR="007628C8" w:rsidRPr="00D356F0" w:rsidRDefault="007628C8" w:rsidP="007628C8">
            <w:pPr>
              <w:jc w:val="center"/>
              <w:rPr>
                <w:rFonts w:eastAsia="Times New Roman" w:cs="Tahoma"/>
                <w:sz w:val="18"/>
                <w:lang w:eastAsia="fr-FR"/>
              </w:rPr>
            </w:pPr>
          </w:p>
        </w:tc>
        <w:tc>
          <w:tcPr>
            <w:tcW w:w="1420" w:type="dxa"/>
          </w:tcPr>
          <w:p w14:paraId="084A5583" w14:textId="77777777" w:rsidR="007628C8" w:rsidRPr="00D356F0" w:rsidRDefault="007628C8" w:rsidP="007628C8">
            <w:pPr>
              <w:jc w:val="center"/>
              <w:rPr>
                <w:rFonts w:eastAsia="Times New Roman" w:cs="Tahoma"/>
                <w:sz w:val="18"/>
                <w:lang w:eastAsia="fr-FR"/>
              </w:rPr>
            </w:pPr>
          </w:p>
        </w:tc>
        <w:tc>
          <w:tcPr>
            <w:tcW w:w="3337" w:type="dxa"/>
            <w:vAlign w:val="center"/>
          </w:tcPr>
          <w:p w14:paraId="26BF31F2" w14:textId="77777777" w:rsidR="007628C8" w:rsidRPr="00D356F0" w:rsidRDefault="007628C8" w:rsidP="007628C8">
            <w:pPr>
              <w:jc w:val="center"/>
              <w:rPr>
                <w:rFonts w:eastAsia="Times New Roman" w:cs="Tahoma"/>
                <w:sz w:val="18"/>
                <w:lang w:eastAsia="fr-FR"/>
              </w:rPr>
            </w:pPr>
          </w:p>
        </w:tc>
      </w:tr>
      <w:tr w:rsidR="007628C8" w:rsidRPr="00D356F0" w14:paraId="40DDBE3D" w14:textId="77777777" w:rsidTr="00D63B1F">
        <w:trPr>
          <w:trHeight w:val="340"/>
          <w:jc w:val="center"/>
        </w:trPr>
        <w:tc>
          <w:tcPr>
            <w:tcW w:w="904" w:type="dxa"/>
            <w:vAlign w:val="center"/>
          </w:tcPr>
          <w:p w14:paraId="676ECD3C" w14:textId="77777777" w:rsidR="007628C8" w:rsidRPr="00D356F0" w:rsidRDefault="007628C8" w:rsidP="007628C8">
            <w:pPr>
              <w:jc w:val="center"/>
              <w:rPr>
                <w:rFonts w:eastAsia="Times New Roman" w:cs="Tahoma"/>
                <w:sz w:val="18"/>
                <w:lang w:eastAsia="fr-FR"/>
              </w:rPr>
            </w:pPr>
          </w:p>
        </w:tc>
        <w:tc>
          <w:tcPr>
            <w:tcW w:w="1147" w:type="dxa"/>
            <w:vAlign w:val="center"/>
          </w:tcPr>
          <w:p w14:paraId="20C456C8" w14:textId="77777777" w:rsidR="007628C8" w:rsidRPr="00D356F0" w:rsidRDefault="007628C8" w:rsidP="007628C8">
            <w:pPr>
              <w:jc w:val="center"/>
              <w:rPr>
                <w:rFonts w:eastAsia="Times New Roman" w:cs="Tahoma"/>
                <w:sz w:val="18"/>
                <w:lang w:eastAsia="fr-FR"/>
              </w:rPr>
            </w:pPr>
          </w:p>
        </w:tc>
        <w:tc>
          <w:tcPr>
            <w:tcW w:w="1980" w:type="dxa"/>
            <w:vAlign w:val="center"/>
          </w:tcPr>
          <w:p w14:paraId="27420449" w14:textId="77777777" w:rsidR="007628C8" w:rsidRPr="00D356F0" w:rsidRDefault="007628C8" w:rsidP="007628C8">
            <w:pPr>
              <w:jc w:val="center"/>
              <w:rPr>
                <w:rFonts w:eastAsia="Times New Roman" w:cs="Tahoma"/>
                <w:sz w:val="18"/>
                <w:lang w:eastAsia="fr-FR"/>
              </w:rPr>
            </w:pPr>
          </w:p>
        </w:tc>
        <w:tc>
          <w:tcPr>
            <w:tcW w:w="1985" w:type="dxa"/>
            <w:vAlign w:val="center"/>
          </w:tcPr>
          <w:p w14:paraId="2AAB1EE4" w14:textId="77777777" w:rsidR="007628C8" w:rsidRPr="00D356F0" w:rsidRDefault="007628C8" w:rsidP="007628C8">
            <w:pPr>
              <w:jc w:val="center"/>
              <w:rPr>
                <w:rFonts w:eastAsia="Times New Roman" w:cs="Tahoma"/>
                <w:sz w:val="18"/>
                <w:lang w:eastAsia="fr-FR"/>
              </w:rPr>
            </w:pPr>
          </w:p>
        </w:tc>
        <w:tc>
          <w:tcPr>
            <w:tcW w:w="1420" w:type="dxa"/>
          </w:tcPr>
          <w:p w14:paraId="01CCD76A" w14:textId="77777777" w:rsidR="007628C8" w:rsidRPr="00D356F0" w:rsidRDefault="007628C8" w:rsidP="007628C8">
            <w:pPr>
              <w:jc w:val="center"/>
              <w:rPr>
                <w:rFonts w:eastAsia="Times New Roman" w:cs="Tahoma"/>
                <w:sz w:val="18"/>
                <w:lang w:eastAsia="fr-FR"/>
              </w:rPr>
            </w:pPr>
          </w:p>
        </w:tc>
        <w:tc>
          <w:tcPr>
            <w:tcW w:w="3337" w:type="dxa"/>
            <w:vAlign w:val="center"/>
          </w:tcPr>
          <w:p w14:paraId="2A70B508" w14:textId="77777777" w:rsidR="007628C8" w:rsidRPr="00D356F0" w:rsidRDefault="007628C8" w:rsidP="007628C8">
            <w:pPr>
              <w:jc w:val="center"/>
              <w:rPr>
                <w:rFonts w:eastAsia="Times New Roman" w:cs="Tahoma"/>
                <w:sz w:val="18"/>
                <w:lang w:eastAsia="fr-FR"/>
              </w:rPr>
            </w:pPr>
          </w:p>
        </w:tc>
      </w:tr>
    </w:tbl>
    <w:p w14:paraId="15D7FBD6" w14:textId="77777777" w:rsidR="007628C8" w:rsidRPr="00D356F0" w:rsidRDefault="007628C8">
      <w:pPr>
        <w:rPr>
          <w:rFonts w:cs="Tahoma"/>
        </w:rPr>
      </w:pPr>
    </w:p>
    <w:p w14:paraId="19E4F3C5" w14:textId="77777777" w:rsidR="007628C8" w:rsidRPr="00D356F0" w:rsidRDefault="007628C8">
      <w:pPr>
        <w:rPr>
          <w:rFonts w:cs="Tahoma"/>
        </w:rPr>
      </w:pPr>
    </w:p>
    <w:tbl>
      <w:tblPr>
        <w:tblW w:w="10915" w:type="dxa"/>
        <w:jc w:val="center"/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303"/>
        <w:gridCol w:w="4612"/>
      </w:tblGrid>
      <w:tr w:rsidR="007628C8" w:rsidRPr="00D356F0" w14:paraId="6B07297F" w14:textId="77777777" w:rsidTr="003E1EE0">
        <w:trPr>
          <w:trHeight w:val="324"/>
          <w:tblHeader/>
          <w:jc w:val="center"/>
        </w:trPr>
        <w:tc>
          <w:tcPr>
            <w:tcW w:w="10915" w:type="dxa"/>
            <w:gridSpan w:val="2"/>
            <w:shd w:val="clear" w:color="auto" w:fill="D9D9D9" w:themeFill="background1" w:themeFillShade="D9"/>
            <w:vAlign w:val="center"/>
          </w:tcPr>
          <w:p w14:paraId="7F689ACA" w14:textId="77777777" w:rsidR="007628C8" w:rsidRPr="00D356F0" w:rsidRDefault="007628C8" w:rsidP="007628C8">
            <w:pPr>
              <w:jc w:val="center"/>
              <w:rPr>
                <w:rFonts w:eastAsia="Times New Roman" w:cs="Tahoma"/>
                <w:b/>
                <w:color w:val="AE2217"/>
                <w:lang w:eastAsia="fr-FR"/>
              </w:rPr>
            </w:pPr>
            <w:r w:rsidRPr="00D356F0">
              <w:rPr>
                <w:rFonts w:eastAsia="Times New Roman" w:cs="Tahoma"/>
                <w:b/>
                <w:color w:val="AE2217"/>
                <w:lang w:eastAsia="fr-FR"/>
              </w:rPr>
              <w:t>Documents Associés</w:t>
            </w:r>
          </w:p>
        </w:tc>
      </w:tr>
      <w:tr w:rsidR="007628C8" w:rsidRPr="00D356F0" w14:paraId="6B9EE52B" w14:textId="77777777" w:rsidTr="00D63B1F">
        <w:trPr>
          <w:trHeight w:val="386"/>
          <w:jc w:val="center"/>
        </w:trPr>
        <w:tc>
          <w:tcPr>
            <w:tcW w:w="6303" w:type="dxa"/>
            <w:shd w:val="clear" w:color="auto" w:fill="F2F2F2" w:themeFill="background1" w:themeFillShade="F2"/>
            <w:vAlign w:val="center"/>
          </w:tcPr>
          <w:p w14:paraId="0CCFDF8E" w14:textId="77777777" w:rsidR="007628C8" w:rsidRPr="00D356F0" w:rsidRDefault="007628C8" w:rsidP="007628C8">
            <w:pPr>
              <w:jc w:val="center"/>
              <w:rPr>
                <w:rFonts w:eastAsia="Times New Roman" w:cs="Tahoma"/>
                <w:color w:val="0F183B"/>
                <w:szCs w:val="20"/>
                <w:lang w:eastAsia="fr-FR"/>
              </w:rPr>
            </w:pPr>
            <w:r w:rsidRPr="00D356F0">
              <w:rPr>
                <w:rFonts w:eastAsia="Times New Roman" w:cs="Tahoma"/>
                <w:color w:val="0F183B"/>
                <w:szCs w:val="20"/>
                <w:lang w:eastAsia="fr-FR"/>
              </w:rPr>
              <w:t>Nom</w:t>
            </w:r>
          </w:p>
        </w:tc>
        <w:tc>
          <w:tcPr>
            <w:tcW w:w="4612" w:type="dxa"/>
            <w:shd w:val="clear" w:color="auto" w:fill="F2F2F2" w:themeFill="background1" w:themeFillShade="F2"/>
            <w:vAlign w:val="center"/>
          </w:tcPr>
          <w:p w14:paraId="1DC00C27" w14:textId="77777777" w:rsidR="007628C8" w:rsidRPr="00D356F0" w:rsidRDefault="007628C8" w:rsidP="007628C8">
            <w:pPr>
              <w:jc w:val="center"/>
              <w:rPr>
                <w:rFonts w:eastAsia="Times New Roman" w:cs="Tahoma"/>
                <w:color w:val="0F183B"/>
                <w:szCs w:val="20"/>
                <w:lang w:eastAsia="fr-FR"/>
              </w:rPr>
            </w:pPr>
            <w:r w:rsidRPr="00D356F0">
              <w:rPr>
                <w:rFonts w:eastAsia="Times New Roman" w:cs="Tahoma"/>
                <w:color w:val="0F183B"/>
                <w:szCs w:val="20"/>
                <w:lang w:eastAsia="fr-FR"/>
              </w:rPr>
              <w:t>Descriptif</w:t>
            </w:r>
          </w:p>
        </w:tc>
      </w:tr>
      <w:tr w:rsidR="007628C8" w:rsidRPr="00D356F0" w14:paraId="516C3300" w14:textId="77777777" w:rsidTr="00D63B1F">
        <w:trPr>
          <w:trHeight w:val="340"/>
          <w:jc w:val="center"/>
        </w:trPr>
        <w:tc>
          <w:tcPr>
            <w:tcW w:w="6303" w:type="dxa"/>
            <w:vAlign w:val="center"/>
          </w:tcPr>
          <w:p w14:paraId="49CA9AE1" w14:textId="77777777" w:rsidR="007628C8" w:rsidRPr="00D356F0" w:rsidRDefault="007628C8" w:rsidP="007628C8">
            <w:pPr>
              <w:rPr>
                <w:rFonts w:eastAsia="Times New Roman" w:cs="Tahoma"/>
                <w:sz w:val="18"/>
                <w:lang w:eastAsia="fr-FR"/>
              </w:rPr>
            </w:pPr>
          </w:p>
        </w:tc>
        <w:tc>
          <w:tcPr>
            <w:tcW w:w="4612" w:type="dxa"/>
            <w:vAlign w:val="center"/>
          </w:tcPr>
          <w:p w14:paraId="7CA4981B" w14:textId="77777777" w:rsidR="007628C8" w:rsidRPr="00D356F0" w:rsidRDefault="007628C8" w:rsidP="007628C8">
            <w:pPr>
              <w:rPr>
                <w:rFonts w:eastAsia="Times New Roman" w:cs="Tahoma"/>
                <w:sz w:val="18"/>
                <w:lang w:eastAsia="fr-FR"/>
              </w:rPr>
            </w:pPr>
          </w:p>
        </w:tc>
      </w:tr>
      <w:tr w:rsidR="007628C8" w:rsidRPr="00D356F0" w14:paraId="483AC9A1" w14:textId="77777777" w:rsidTr="00D63B1F">
        <w:trPr>
          <w:trHeight w:val="340"/>
          <w:jc w:val="center"/>
        </w:trPr>
        <w:tc>
          <w:tcPr>
            <w:tcW w:w="6303" w:type="dxa"/>
            <w:vAlign w:val="center"/>
          </w:tcPr>
          <w:p w14:paraId="3EED761E" w14:textId="77777777" w:rsidR="007628C8" w:rsidRPr="00D356F0" w:rsidRDefault="007628C8" w:rsidP="007628C8">
            <w:pPr>
              <w:rPr>
                <w:rFonts w:eastAsia="Times New Roman" w:cs="Tahoma"/>
                <w:sz w:val="18"/>
                <w:lang w:eastAsia="fr-FR"/>
              </w:rPr>
            </w:pPr>
          </w:p>
        </w:tc>
        <w:tc>
          <w:tcPr>
            <w:tcW w:w="4612" w:type="dxa"/>
            <w:vAlign w:val="center"/>
          </w:tcPr>
          <w:p w14:paraId="36D9450D" w14:textId="77777777" w:rsidR="007628C8" w:rsidRPr="00D356F0" w:rsidRDefault="007628C8" w:rsidP="007628C8">
            <w:pPr>
              <w:rPr>
                <w:rFonts w:eastAsia="Times New Roman" w:cs="Tahoma"/>
                <w:sz w:val="18"/>
                <w:lang w:eastAsia="fr-FR"/>
              </w:rPr>
            </w:pPr>
          </w:p>
        </w:tc>
      </w:tr>
      <w:tr w:rsidR="007628C8" w:rsidRPr="00D356F0" w14:paraId="2CD0B97A" w14:textId="77777777" w:rsidTr="00D63B1F">
        <w:trPr>
          <w:trHeight w:val="340"/>
          <w:jc w:val="center"/>
        </w:trPr>
        <w:tc>
          <w:tcPr>
            <w:tcW w:w="6303" w:type="dxa"/>
            <w:vAlign w:val="center"/>
          </w:tcPr>
          <w:p w14:paraId="12561163" w14:textId="77777777" w:rsidR="007628C8" w:rsidRPr="00D356F0" w:rsidRDefault="007628C8" w:rsidP="007628C8">
            <w:pPr>
              <w:rPr>
                <w:rFonts w:eastAsia="Times New Roman" w:cs="Tahoma"/>
                <w:sz w:val="18"/>
                <w:lang w:eastAsia="fr-FR"/>
              </w:rPr>
            </w:pPr>
          </w:p>
        </w:tc>
        <w:tc>
          <w:tcPr>
            <w:tcW w:w="4612" w:type="dxa"/>
            <w:vAlign w:val="center"/>
          </w:tcPr>
          <w:p w14:paraId="0AE5CC06" w14:textId="77777777" w:rsidR="007628C8" w:rsidRPr="00D356F0" w:rsidRDefault="007628C8" w:rsidP="007628C8">
            <w:pPr>
              <w:rPr>
                <w:rFonts w:eastAsia="Times New Roman" w:cs="Tahoma"/>
                <w:sz w:val="18"/>
                <w:lang w:eastAsia="fr-FR"/>
              </w:rPr>
            </w:pPr>
          </w:p>
        </w:tc>
      </w:tr>
    </w:tbl>
    <w:p w14:paraId="5E68591B" w14:textId="77777777" w:rsidR="007628C8" w:rsidRPr="00D356F0" w:rsidRDefault="007628C8">
      <w:pPr>
        <w:rPr>
          <w:rFonts w:cs="Tahoma"/>
        </w:rPr>
      </w:pPr>
    </w:p>
    <w:p w14:paraId="642F4E34" w14:textId="77777777" w:rsidR="007628C8" w:rsidRPr="00D356F0" w:rsidRDefault="007628C8">
      <w:pPr>
        <w:rPr>
          <w:rFonts w:cs="Tahoma"/>
        </w:rPr>
      </w:pPr>
    </w:p>
    <w:tbl>
      <w:tblPr>
        <w:tblW w:w="10906" w:type="dxa"/>
        <w:jc w:val="center"/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498"/>
        <w:gridCol w:w="2163"/>
        <w:gridCol w:w="5245"/>
      </w:tblGrid>
      <w:tr w:rsidR="007628C8" w:rsidRPr="00D356F0" w14:paraId="4ADA1CAC" w14:textId="77777777" w:rsidTr="003E1EE0">
        <w:trPr>
          <w:trHeight w:val="349"/>
          <w:tblHeader/>
          <w:jc w:val="center"/>
        </w:trPr>
        <w:tc>
          <w:tcPr>
            <w:tcW w:w="10906" w:type="dxa"/>
            <w:gridSpan w:val="3"/>
            <w:shd w:val="clear" w:color="auto" w:fill="D9D9D9" w:themeFill="background1" w:themeFillShade="D9"/>
            <w:vAlign w:val="center"/>
          </w:tcPr>
          <w:p w14:paraId="05D8023A" w14:textId="77777777" w:rsidR="007628C8" w:rsidRPr="00D356F0" w:rsidRDefault="007628C8" w:rsidP="00D63B1F">
            <w:pPr>
              <w:jc w:val="center"/>
              <w:rPr>
                <w:rFonts w:cs="Tahoma"/>
                <w:b/>
                <w:color w:val="AE2217"/>
              </w:rPr>
            </w:pPr>
            <w:r w:rsidRPr="00D356F0">
              <w:rPr>
                <w:rFonts w:cs="Tahoma"/>
                <w:color w:val="AE2217"/>
              </w:rPr>
              <w:br w:type="page"/>
            </w:r>
            <w:r w:rsidRPr="00D356F0">
              <w:rPr>
                <w:rFonts w:eastAsia="Times New Roman" w:cs="Tahoma"/>
                <w:b/>
                <w:color w:val="AE2217"/>
                <w:lang w:eastAsia="fr-FR"/>
              </w:rPr>
              <w:t>Diffusion</w:t>
            </w:r>
          </w:p>
        </w:tc>
      </w:tr>
      <w:tr w:rsidR="007628C8" w:rsidRPr="00D356F0" w14:paraId="107C8AC6" w14:textId="77777777" w:rsidTr="0010547F">
        <w:trPr>
          <w:trHeight w:val="424"/>
          <w:jc w:val="center"/>
        </w:trPr>
        <w:tc>
          <w:tcPr>
            <w:tcW w:w="3498" w:type="dxa"/>
            <w:shd w:val="clear" w:color="auto" w:fill="F2F2F2" w:themeFill="background1" w:themeFillShade="F2"/>
            <w:vAlign w:val="center"/>
          </w:tcPr>
          <w:p w14:paraId="2C8AD5C4" w14:textId="77777777" w:rsidR="007628C8" w:rsidRPr="00D356F0" w:rsidRDefault="007628C8" w:rsidP="00CD008F">
            <w:pPr>
              <w:jc w:val="center"/>
              <w:rPr>
                <w:rFonts w:eastAsia="Times New Roman" w:cs="Tahoma"/>
                <w:color w:val="0F183B"/>
                <w:szCs w:val="20"/>
                <w:lang w:eastAsia="fr-FR"/>
              </w:rPr>
            </w:pPr>
            <w:r w:rsidRPr="00D356F0">
              <w:rPr>
                <w:rFonts w:eastAsia="Times New Roman" w:cs="Tahoma"/>
                <w:color w:val="0F183B"/>
                <w:szCs w:val="20"/>
                <w:lang w:eastAsia="fr-FR"/>
              </w:rPr>
              <w:t>Structure \ Direction \</w:t>
            </w:r>
            <w:r w:rsidR="00CD008F" w:rsidRPr="00D356F0">
              <w:rPr>
                <w:rFonts w:eastAsia="Times New Roman" w:cs="Tahoma"/>
                <w:color w:val="0F183B"/>
                <w:szCs w:val="20"/>
                <w:lang w:eastAsia="fr-FR"/>
              </w:rPr>
              <w:t xml:space="preserve"> </w:t>
            </w:r>
            <w:r w:rsidRPr="00D356F0">
              <w:rPr>
                <w:rFonts w:eastAsia="Times New Roman" w:cs="Tahoma"/>
                <w:color w:val="0F183B"/>
                <w:szCs w:val="20"/>
                <w:lang w:eastAsia="fr-FR"/>
              </w:rPr>
              <w:t>Service</w:t>
            </w:r>
          </w:p>
        </w:tc>
        <w:tc>
          <w:tcPr>
            <w:tcW w:w="2163" w:type="dxa"/>
            <w:shd w:val="clear" w:color="auto" w:fill="F2F2F2" w:themeFill="background1" w:themeFillShade="F2"/>
            <w:vAlign w:val="center"/>
          </w:tcPr>
          <w:p w14:paraId="65378D87" w14:textId="77777777" w:rsidR="007628C8" w:rsidRPr="00D356F0" w:rsidRDefault="007628C8" w:rsidP="00CD008F">
            <w:pPr>
              <w:jc w:val="center"/>
              <w:rPr>
                <w:rFonts w:eastAsia="Times New Roman" w:cs="Tahoma"/>
                <w:color w:val="0F183B"/>
                <w:szCs w:val="20"/>
                <w:lang w:eastAsia="fr-FR"/>
              </w:rPr>
            </w:pPr>
            <w:r w:rsidRPr="00D356F0">
              <w:rPr>
                <w:rFonts w:eastAsia="Times New Roman" w:cs="Tahoma"/>
                <w:color w:val="0F183B"/>
                <w:szCs w:val="20"/>
                <w:lang w:eastAsia="fr-FR"/>
              </w:rPr>
              <w:t>Destinataires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14:paraId="1F3D5F45" w14:textId="77777777" w:rsidR="007628C8" w:rsidRPr="00D356F0" w:rsidRDefault="007628C8" w:rsidP="00CD008F">
            <w:pPr>
              <w:jc w:val="center"/>
              <w:rPr>
                <w:rFonts w:eastAsia="Times New Roman" w:cs="Tahoma"/>
                <w:color w:val="0F183B"/>
                <w:szCs w:val="20"/>
                <w:lang w:eastAsia="fr-FR"/>
              </w:rPr>
            </w:pPr>
            <w:r w:rsidRPr="00D356F0">
              <w:rPr>
                <w:rFonts w:eastAsia="Times New Roman" w:cs="Tahoma"/>
                <w:color w:val="0F183B"/>
                <w:szCs w:val="20"/>
                <w:lang w:eastAsia="fr-FR"/>
              </w:rPr>
              <w:t>Actions à Mener Pour Diffusion</w:t>
            </w:r>
          </w:p>
        </w:tc>
      </w:tr>
      <w:tr w:rsidR="007628C8" w:rsidRPr="00D356F0" w14:paraId="3C97A987" w14:textId="77777777" w:rsidTr="0010547F">
        <w:trPr>
          <w:trHeight w:val="340"/>
          <w:jc w:val="center"/>
        </w:trPr>
        <w:tc>
          <w:tcPr>
            <w:tcW w:w="3498" w:type="dxa"/>
            <w:vAlign w:val="center"/>
          </w:tcPr>
          <w:p w14:paraId="14E483F5" w14:textId="77777777" w:rsidR="007628C8" w:rsidRPr="00D356F0" w:rsidRDefault="007628C8" w:rsidP="009D3EAB">
            <w:pPr>
              <w:jc w:val="center"/>
              <w:rPr>
                <w:rFonts w:cs="Tahoma"/>
                <w:sz w:val="18"/>
              </w:rPr>
            </w:pPr>
            <w:r w:rsidRPr="00D356F0">
              <w:rPr>
                <w:rFonts w:cs="Tahoma"/>
                <w:sz w:val="18"/>
              </w:rPr>
              <w:t>CD32</w:t>
            </w:r>
          </w:p>
        </w:tc>
        <w:tc>
          <w:tcPr>
            <w:tcW w:w="2163" w:type="dxa"/>
            <w:vAlign w:val="center"/>
          </w:tcPr>
          <w:p w14:paraId="1DA7000F" w14:textId="77777777" w:rsidR="007628C8" w:rsidRPr="00D356F0" w:rsidRDefault="007628C8" w:rsidP="009D3EAB">
            <w:pPr>
              <w:jc w:val="center"/>
              <w:rPr>
                <w:rFonts w:cs="Tahoma"/>
                <w:sz w:val="18"/>
              </w:rPr>
            </w:pPr>
          </w:p>
        </w:tc>
        <w:tc>
          <w:tcPr>
            <w:tcW w:w="5245" w:type="dxa"/>
            <w:vAlign w:val="center"/>
          </w:tcPr>
          <w:p w14:paraId="2AB9FFD0" w14:textId="77777777" w:rsidR="007628C8" w:rsidRPr="00D356F0" w:rsidRDefault="007628C8" w:rsidP="009D3EAB">
            <w:pPr>
              <w:jc w:val="center"/>
              <w:rPr>
                <w:rFonts w:cs="Tahoma"/>
                <w:sz w:val="18"/>
              </w:rPr>
            </w:pPr>
            <w:r w:rsidRPr="00D356F0">
              <w:rPr>
                <w:rFonts w:cs="Tahoma"/>
                <w:sz w:val="18"/>
              </w:rPr>
              <w:t>Conversion PDF et Enregistrement sous ?</w:t>
            </w:r>
          </w:p>
        </w:tc>
      </w:tr>
      <w:tr w:rsidR="007628C8" w:rsidRPr="00D356F0" w14:paraId="68B2DA65" w14:textId="77777777" w:rsidTr="0010547F">
        <w:trPr>
          <w:trHeight w:val="340"/>
          <w:jc w:val="center"/>
        </w:trPr>
        <w:tc>
          <w:tcPr>
            <w:tcW w:w="3498" w:type="dxa"/>
            <w:vAlign w:val="center"/>
          </w:tcPr>
          <w:p w14:paraId="214F6727" w14:textId="77777777" w:rsidR="007628C8" w:rsidRPr="00D356F0" w:rsidRDefault="007628C8" w:rsidP="009D3EAB">
            <w:pPr>
              <w:jc w:val="center"/>
              <w:rPr>
                <w:rFonts w:cs="Tahoma"/>
                <w:sz w:val="18"/>
              </w:rPr>
            </w:pPr>
          </w:p>
        </w:tc>
        <w:tc>
          <w:tcPr>
            <w:tcW w:w="2163" w:type="dxa"/>
            <w:vAlign w:val="center"/>
          </w:tcPr>
          <w:p w14:paraId="7E35051A" w14:textId="77777777" w:rsidR="007628C8" w:rsidRPr="00D356F0" w:rsidRDefault="007628C8" w:rsidP="009D3EAB">
            <w:pPr>
              <w:jc w:val="center"/>
              <w:rPr>
                <w:rFonts w:cs="Tahoma"/>
                <w:sz w:val="18"/>
              </w:rPr>
            </w:pPr>
          </w:p>
        </w:tc>
        <w:tc>
          <w:tcPr>
            <w:tcW w:w="5245" w:type="dxa"/>
            <w:vAlign w:val="center"/>
          </w:tcPr>
          <w:p w14:paraId="5311B0A7" w14:textId="77777777" w:rsidR="007628C8" w:rsidRPr="00D356F0" w:rsidRDefault="007628C8" w:rsidP="009D3EAB">
            <w:pPr>
              <w:jc w:val="center"/>
              <w:rPr>
                <w:rFonts w:cs="Tahoma"/>
                <w:sz w:val="18"/>
              </w:rPr>
            </w:pPr>
          </w:p>
        </w:tc>
      </w:tr>
    </w:tbl>
    <w:p w14:paraId="30714BD4" w14:textId="77777777" w:rsidR="003E1EE0" w:rsidRDefault="003E1EE0">
      <w:pPr>
        <w:rPr>
          <w:rFonts w:cs="Tahoma"/>
        </w:rPr>
      </w:pPr>
    </w:p>
    <w:p w14:paraId="0576D684" w14:textId="77777777" w:rsidR="002858BC" w:rsidRDefault="002858BC">
      <w:pPr>
        <w:rPr>
          <w:rFonts w:cs="Tahoma"/>
        </w:rPr>
      </w:pPr>
    </w:p>
    <w:p w14:paraId="3B1038E8" w14:textId="77777777" w:rsidR="002858BC" w:rsidRDefault="002858BC">
      <w:pPr>
        <w:rPr>
          <w:rFonts w:cs="Tahoma"/>
        </w:rPr>
        <w:sectPr w:rsidR="002858BC" w:rsidSect="00520B4E">
          <w:footerReference w:type="default" r:id="rId12"/>
          <w:type w:val="continuous"/>
          <w:pgSz w:w="11906" w:h="16838" w:code="9"/>
          <w:pgMar w:top="567" w:right="851" w:bottom="1701" w:left="851" w:header="567" w:footer="284" w:gutter="0"/>
          <w:cols w:space="708"/>
          <w:docGrid w:linePitch="360"/>
        </w:sectPr>
      </w:pPr>
    </w:p>
    <w:p w14:paraId="7863E389" w14:textId="77777777" w:rsidR="00EF39B1" w:rsidRDefault="00EF39B1" w:rsidP="00EF39B1">
      <w:pPr>
        <w:pStyle w:val="Titre1"/>
      </w:pPr>
      <w:r>
        <w:lastRenderedPageBreak/>
        <w:t>Introduction</w:t>
      </w:r>
    </w:p>
    <w:p w14:paraId="2B1CF502" w14:textId="77777777" w:rsidR="00EF39B1" w:rsidRDefault="00EF39B1">
      <w:pPr>
        <w:rPr>
          <w:rFonts w:cs="Tahoma"/>
        </w:rPr>
      </w:pPr>
    </w:p>
    <w:p w14:paraId="10F0197B" w14:textId="77777777" w:rsidR="00EF39B1" w:rsidRDefault="00232ABC">
      <w:pPr>
        <w:rPr>
          <w:rFonts w:cs="Tahoma"/>
        </w:rPr>
      </w:pPr>
      <w:r>
        <w:rPr>
          <w:rFonts w:cs="Tahoma"/>
        </w:rPr>
        <w:t>Le but de l'application est de faciliter</w:t>
      </w:r>
      <w:r w:rsidR="005208CC">
        <w:rPr>
          <w:rFonts w:cs="Tahoma"/>
        </w:rPr>
        <w:t xml:space="preserve"> et automatiser</w:t>
      </w:r>
      <w:r>
        <w:rPr>
          <w:rFonts w:cs="Tahoma"/>
        </w:rPr>
        <w:t xml:space="preserve"> la gestion des bases de contacts utilisés dans les différents comptes SendinBlue.</w:t>
      </w:r>
    </w:p>
    <w:p w14:paraId="660E4FA9" w14:textId="77777777" w:rsidR="00232ABC" w:rsidRDefault="00232ABC">
      <w:pPr>
        <w:rPr>
          <w:rFonts w:cs="Tahoma"/>
        </w:rPr>
      </w:pPr>
      <w:r>
        <w:rPr>
          <w:rFonts w:cs="Tahoma"/>
        </w:rPr>
        <w:t>Elle permet la création de listes de contacts suivant différents critères. Ces listes sont ensuite synchronisées tous les jours.</w:t>
      </w:r>
    </w:p>
    <w:p w14:paraId="4E12E747" w14:textId="77777777" w:rsidR="00232ABC" w:rsidRDefault="00232ABC">
      <w:pPr>
        <w:rPr>
          <w:rFonts w:cs="Tahoma"/>
        </w:rPr>
      </w:pPr>
    </w:p>
    <w:p w14:paraId="463F6350" w14:textId="77777777" w:rsidR="000965BB" w:rsidRDefault="000965BB" w:rsidP="000965BB">
      <w:pPr>
        <w:pStyle w:val="Titre1"/>
      </w:pPr>
      <w:r>
        <w:t>Carte d'identité</w:t>
      </w:r>
    </w:p>
    <w:p w14:paraId="08D1C9B6" w14:textId="77777777" w:rsidR="000965BB" w:rsidRDefault="000965BB">
      <w:pPr>
        <w:rPr>
          <w:rFonts w:cs="Tahom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8072"/>
      </w:tblGrid>
      <w:tr w:rsidR="000965BB" w14:paraId="3BD62DD5" w14:textId="77777777" w:rsidTr="000965BB">
        <w:trPr>
          <w:trHeight w:val="340"/>
        </w:trPr>
        <w:tc>
          <w:tcPr>
            <w:tcW w:w="2122" w:type="dxa"/>
            <w:vAlign w:val="center"/>
          </w:tcPr>
          <w:p w14:paraId="7333EFD4" w14:textId="77777777" w:rsidR="000965BB" w:rsidRDefault="000965BB" w:rsidP="000965BB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>Nom</w:t>
            </w:r>
          </w:p>
        </w:tc>
        <w:tc>
          <w:tcPr>
            <w:tcW w:w="8072" w:type="dxa"/>
            <w:vAlign w:val="center"/>
          </w:tcPr>
          <w:p w14:paraId="2A84985F" w14:textId="77777777" w:rsidR="000965BB" w:rsidRDefault="000965BB" w:rsidP="000965BB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>News'32</w:t>
            </w:r>
          </w:p>
        </w:tc>
      </w:tr>
      <w:tr w:rsidR="000965BB" w14:paraId="23611B5C" w14:textId="77777777" w:rsidTr="000965BB">
        <w:trPr>
          <w:trHeight w:val="340"/>
        </w:trPr>
        <w:tc>
          <w:tcPr>
            <w:tcW w:w="2122" w:type="dxa"/>
            <w:vAlign w:val="center"/>
          </w:tcPr>
          <w:p w14:paraId="22A91C7F" w14:textId="77777777" w:rsidR="000965BB" w:rsidRDefault="000965BB" w:rsidP="000965BB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>Gitlab</w:t>
            </w:r>
          </w:p>
        </w:tc>
        <w:tc>
          <w:tcPr>
            <w:tcW w:w="8072" w:type="dxa"/>
            <w:vAlign w:val="center"/>
          </w:tcPr>
          <w:p w14:paraId="4CB6FEFD" w14:textId="77777777" w:rsidR="000965BB" w:rsidRDefault="000965BB" w:rsidP="000965BB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>newsletter (</w:t>
            </w:r>
            <w:r w:rsidRPr="000965BB">
              <w:rPr>
                <w:rFonts w:cs="Tahoma"/>
              </w:rPr>
              <w:t>http://gitlab.cg32.local/dosin-poledev/newsletter</w:t>
            </w:r>
            <w:r>
              <w:rPr>
                <w:rFonts w:cs="Tahoma"/>
              </w:rPr>
              <w:t>)</w:t>
            </w:r>
          </w:p>
        </w:tc>
      </w:tr>
      <w:tr w:rsidR="000965BB" w14:paraId="66FE0C00" w14:textId="77777777" w:rsidTr="000965BB">
        <w:trPr>
          <w:trHeight w:val="340"/>
        </w:trPr>
        <w:tc>
          <w:tcPr>
            <w:tcW w:w="2122" w:type="dxa"/>
            <w:vAlign w:val="center"/>
          </w:tcPr>
          <w:p w14:paraId="5F635E07" w14:textId="77777777" w:rsidR="000965BB" w:rsidRDefault="000965BB" w:rsidP="000965BB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>Framework</w:t>
            </w:r>
          </w:p>
        </w:tc>
        <w:tc>
          <w:tcPr>
            <w:tcW w:w="8072" w:type="dxa"/>
            <w:vAlign w:val="center"/>
          </w:tcPr>
          <w:p w14:paraId="021B28EF" w14:textId="77777777" w:rsidR="000965BB" w:rsidRDefault="000965BB" w:rsidP="000965BB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>Symfony 5</w:t>
            </w:r>
          </w:p>
        </w:tc>
      </w:tr>
      <w:tr w:rsidR="000965BB" w14:paraId="37BA7DC6" w14:textId="77777777" w:rsidTr="000965BB">
        <w:trPr>
          <w:trHeight w:val="340"/>
        </w:trPr>
        <w:tc>
          <w:tcPr>
            <w:tcW w:w="10194" w:type="dxa"/>
            <w:gridSpan w:val="2"/>
            <w:vAlign w:val="center"/>
          </w:tcPr>
          <w:p w14:paraId="3B1F382A" w14:textId="77777777" w:rsidR="000965BB" w:rsidRDefault="000965BB" w:rsidP="000965BB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>Prod</w:t>
            </w:r>
            <w:r w:rsidR="00CD400B">
              <w:rPr>
                <w:rFonts w:cs="Tahoma"/>
              </w:rPr>
              <w:t>uction</w:t>
            </w:r>
          </w:p>
        </w:tc>
      </w:tr>
      <w:tr w:rsidR="000965BB" w14:paraId="03D706EB" w14:textId="77777777" w:rsidTr="000965BB">
        <w:trPr>
          <w:trHeight w:val="340"/>
        </w:trPr>
        <w:tc>
          <w:tcPr>
            <w:tcW w:w="2122" w:type="dxa"/>
            <w:vAlign w:val="center"/>
          </w:tcPr>
          <w:p w14:paraId="0877D898" w14:textId="77777777" w:rsidR="000965BB" w:rsidRDefault="000965BB" w:rsidP="000965BB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>Url</w:t>
            </w:r>
          </w:p>
        </w:tc>
        <w:tc>
          <w:tcPr>
            <w:tcW w:w="8072" w:type="dxa"/>
            <w:vAlign w:val="center"/>
          </w:tcPr>
          <w:p w14:paraId="78BCF384" w14:textId="77777777" w:rsidR="000965BB" w:rsidRDefault="0059733C" w:rsidP="000965BB">
            <w:pPr>
              <w:jc w:val="left"/>
              <w:rPr>
                <w:rFonts w:cs="Tahoma"/>
              </w:rPr>
            </w:pPr>
            <w:r w:rsidRPr="0059733C">
              <w:rPr>
                <w:rFonts w:cs="Tahoma"/>
              </w:rPr>
              <w:t>http://srv-php-appp.cg32.local:8094/accueil/</w:t>
            </w:r>
          </w:p>
        </w:tc>
      </w:tr>
      <w:tr w:rsidR="000965BB" w14:paraId="4EABBAF8" w14:textId="77777777" w:rsidTr="000965BB">
        <w:trPr>
          <w:trHeight w:val="340"/>
        </w:trPr>
        <w:tc>
          <w:tcPr>
            <w:tcW w:w="2122" w:type="dxa"/>
            <w:vAlign w:val="center"/>
          </w:tcPr>
          <w:p w14:paraId="6B311180" w14:textId="77777777" w:rsidR="000965BB" w:rsidRDefault="000965BB" w:rsidP="000965BB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>Serveur</w:t>
            </w:r>
          </w:p>
        </w:tc>
        <w:tc>
          <w:tcPr>
            <w:tcW w:w="8072" w:type="dxa"/>
            <w:vAlign w:val="center"/>
          </w:tcPr>
          <w:p w14:paraId="54795B2D" w14:textId="77777777" w:rsidR="000965BB" w:rsidRDefault="000965BB" w:rsidP="000965BB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>srv-php-appp</w:t>
            </w:r>
          </w:p>
        </w:tc>
      </w:tr>
      <w:tr w:rsidR="000965BB" w14:paraId="6D67B511" w14:textId="77777777" w:rsidTr="000965BB">
        <w:trPr>
          <w:trHeight w:val="340"/>
        </w:trPr>
        <w:tc>
          <w:tcPr>
            <w:tcW w:w="2122" w:type="dxa"/>
            <w:vAlign w:val="center"/>
          </w:tcPr>
          <w:p w14:paraId="2D308BF8" w14:textId="77777777" w:rsidR="000965BB" w:rsidRDefault="000965BB" w:rsidP="000965BB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>Port</w:t>
            </w:r>
          </w:p>
        </w:tc>
        <w:tc>
          <w:tcPr>
            <w:tcW w:w="8072" w:type="dxa"/>
            <w:vAlign w:val="center"/>
          </w:tcPr>
          <w:p w14:paraId="3A7674B2" w14:textId="77777777" w:rsidR="000965BB" w:rsidRDefault="000965BB" w:rsidP="000965BB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>8094</w:t>
            </w:r>
          </w:p>
        </w:tc>
      </w:tr>
      <w:tr w:rsidR="000965BB" w14:paraId="5BC66494" w14:textId="77777777" w:rsidTr="000965BB">
        <w:trPr>
          <w:trHeight w:val="340"/>
        </w:trPr>
        <w:tc>
          <w:tcPr>
            <w:tcW w:w="2122" w:type="dxa"/>
            <w:vAlign w:val="center"/>
          </w:tcPr>
          <w:p w14:paraId="3E9A364D" w14:textId="77777777" w:rsidR="000965BB" w:rsidRDefault="000965BB" w:rsidP="000965BB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>Base de données</w:t>
            </w:r>
          </w:p>
        </w:tc>
        <w:tc>
          <w:tcPr>
            <w:tcW w:w="8072" w:type="dxa"/>
            <w:vAlign w:val="center"/>
          </w:tcPr>
          <w:p w14:paraId="3D21FBD1" w14:textId="77777777" w:rsidR="000965BB" w:rsidRDefault="000965BB" w:rsidP="000965BB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>srv-php-appp</w:t>
            </w:r>
          </w:p>
        </w:tc>
      </w:tr>
      <w:tr w:rsidR="000965BB" w14:paraId="4FD8B471" w14:textId="77777777" w:rsidTr="000965BB">
        <w:trPr>
          <w:trHeight w:val="340"/>
        </w:trPr>
        <w:tc>
          <w:tcPr>
            <w:tcW w:w="10194" w:type="dxa"/>
            <w:gridSpan w:val="2"/>
            <w:vAlign w:val="center"/>
          </w:tcPr>
          <w:p w14:paraId="650D71EE" w14:textId="77777777" w:rsidR="000965BB" w:rsidRDefault="000965BB" w:rsidP="000965BB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>Test</w:t>
            </w:r>
          </w:p>
        </w:tc>
      </w:tr>
      <w:tr w:rsidR="000965BB" w14:paraId="00322935" w14:textId="77777777" w:rsidTr="000965BB">
        <w:trPr>
          <w:trHeight w:val="340"/>
        </w:trPr>
        <w:tc>
          <w:tcPr>
            <w:tcW w:w="2122" w:type="dxa"/>
            <w:vAlign w:val="center"/>
          </w:tcPr>
          <w:p w14:paraId="478F2BFE" w14:textId="77777777" w:rsidR="000965BB" w:rsidRDefault="000965BB" w:rsidP="000965BB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>Url</w:t>
            </w:r>
          </w:p>
        </w:tc>
        <w:tc>
          <w:tcPr>
            <w:tcW w:w="8072" w:type="dxa"/>
            <w:vAlign w:val="center"/>
          </w:tcPr>
          <w:p w14:paraId="5A977A0D" w14:textId="77777777" w:rsidR="000965BB" w:rsidRDefault="00CC310A" w:rsidP="000965BB">
            <w:pPr>
              <w:jc w:val="left"/>
              <w:rPr>
                <w:rFonts w:cs="Tahoma"/>
              </w:rPr>
            </w:pPr>
            <w:hyperlink r:id="rId13" w:history="1">
              <w:r w:rsidR="000965BB" w:rsidRPr="00D449AD">
                <w:rPr>
                  <w:rStyle w:val="Lienhypertexte"/>
                  <w:rFonts w:cs="Tahoma"/>
                </w:rPr>
                <w:t>http://srv-php-appt.cg32.local:8094</w:t>
              </w:r>
            </w:hyperlink>
          </w:p>
        </w:tc>
      </w:tr>
      <w:tr w:rsidR="000965BB" w14:paraId="440CDF97" w14:textId="77777777" w:rsidTr="000965BB">
        <w:trPr>
          <w:trHeight w:val="340"/>
        </w:trPr>
        <w:tc>
          <w:tcPr>
            <w:tcW w:w="2122" w:type="dxa"/>
            <w:vAlign w:val="center"/>
          </w:tcPr>
          <w:p w14:paraId="1F63799F" w14:textId="77777777" w:rsidR="000965BB" w:rsidRDefault="000965BB" w:rsidP="000965BB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>Serveur</w:t>
            </w:r>
          </w:p>
        </w:tc>
        <w:tc>
          <w:tcPr>
            <w:tcW w:w="8072" w:type="dxa"/>
            <w:vAlign w:val="center"/>
          </w:tcPr>
          <w:p w14:paraId="463D9869" w14:textId="77777777" w:rsidR="000965BB" w:rsidRDefault="000965BB" w:rsidP="000965BB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>srv-php-appt</w:t>
            </w:r>
          </w:p>
        </w:tc>
      </w:tr>
      <w:tr w:rsidR="000965BB" w14:paraId="491BC12C" w14:textId="77777777" w:rsidTr="000965BB">
        <w:trPr>
          <w:trHeight w:val="340"/>
        </w:trPr>
        <w:tc>
          <w:tcPr>
            <w:tcW w:w="2122" w:type="dxa"/>
            <w:vAlign w:val="center"/>
          </w:tcPr>
          <w:p w14:paraId="3CEA8FD4" w14:textId="77777777" w:rsidR="000965BB" w:rsidRDefault="000965BB" w:rsidP="000965BB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>Port</w:t>
            </w:r>
          </w:p>
        </w:tc>
        <w:tc>
          <w:tcPr>
            <w:tcW w:w="8072" w:type="dxa"/>
            <w:vAlign w:val="center"/>
          </w:tcPr>
          <w:p w14:paraId="0D9C880B" w14:textId="77777777" w:rsidR="000965BB" w:rsidRDefault="000965BB" w:rsidP="000965BB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>8094</w:t>
            </w:r>
          </w:p>
        </w:tc>
      </w:tr>
      <w:tr w:rsidR="000965BB" w14:paraId="08684A28" w14:textId="77777777" w:rsidTr="000965BB">
        <w:trPr>
          <w:trHeight w:val="340"/>
        </w:trPr>
        <w:tc>
          <w:tcPr>
            <w:tcW w:w="2122" w:type="dxa"/>
            <w:vAlign w:val="center"/>
          </w:tcPr>
          <w:p w14:paraId="48CE9125" w14:textId="77777777" w:rsidR="000965BB" w:rsidRDefault="000965BB" w:rsidP="000965BB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>Base de données</w:t>
            </w:r>
          </w:p>
        </w:tc>
        <w:tc>
          <w:tcPr>
            <w:tcW w:w="8072" w:type="dxa"/>
            <w:vAlign w:val="center"/>
          </w:tcPr>
          <w:p w14:paraId="37A32251" w14:textId="77777777" w:rsidR="000965BB" w:rsidRDefault="000965BB" w:rsidP="000965BB">
            <w:pPr>
              <w:jc w:val="left"/>
              <w:rPr>
                <w:rFonts w:cs="Tahoma"/>
              </w:rPr>
            </w:pPr>
          </w:p>
        </w:tc>
      </w:tr>
    </w:tbl>
    <w:p w14:paraId="23F19402" w14:textId="77777777" w:rsidR="000965BB" w:rsidRDefault="000965BB">
      <w:pPr>
        <w:rPr>
          <w:rFonts w:cs="Tahoma"/>
        </w:rPr>
      </w:pPr>
    </w:p>
    <w:p w14:paraId="05C7E267" w14:textId="77777777" w:rsidR="000965BB" w:rsidRDefault="000965BB">
      <w:pPr>
        <w:rPr>
          <w:rFonts w:cs="Tahoma"/>
        </w:rPr>
      </w:pPr>
    </w:p>
    <w:p w14:paraId="60453C71" w14:textId="77777777" w:rsidR="00D5167C" w:rsidRDefault="00232ABC" w:rsidP="00263C51">
      <w:pPr>
        <w:pStyle w:val="Titre1"/>
      </w:pPr>
      <w:r>
        <w:t>Contexte technique</w:t>
      </w:r>
    </w:p>
    <w:p w14:paraId="5B2CAFA3" w14:textId="77777777" w:rsidR="00C5157F" w:rsidRDefault="00C5157F" w:rsidP="00C5157F"/>
    <w:p w14:paraId="5C5AF254" w14:textId="77777777" w:rsidR="00C5157F" w:rsidRDefault="00232ABC" w:rsidP="00232ABC">
      <w:pPr>
        <w:rPr>
          <w:rFonts w:cs="Tahoma"/>
        </w:rPr>
      </w:pPr>
      <w:r w:rsidRPr="00232ABC">
        <w:rPr>
          <w:rFonts w:cs="Tahoma"/>
        </w:rPr>
        <w:t>L'app</w:t>
      </w:r>
      <w:r>
        <w:rPr>
          <w:rFonts w:cs="Tahoma"/>
        </w:rPr>
        <w:t>lication est basée sur le framework Symfony 5.</w:t>
      </w:r>
    </w:p>
    <w:p w14:paraId="280F72DC" w14:textId="77777777" w:rsidR="00232ABC" w:rsidRDefault="00232ABC" w:rsidP="00232ABC">
      <w:pPr>
        <w:rPr>
          <w:rFonts w:cs="Tahoma"/>
        </w:rPr>
      </w:pPr>
    </w:p>
    <w:p w14:paraId="73B61C70" w14:textId="77777777" w:rsidR="00232ABC" w:rsidRDefault="00232ABC" w:rsidP="00232ABC">
      <w:pPr>
        <w:rPr>
          <w:rFonts w:cs="Tahoma"/>
        </w:rPr>
      </w:pPr>
      <w:r>
        <w:rPr>
          <w:rFonts w:cs="Tahoma"/>
        </w:rPr>
        <w:t>Le lien avec Sendinblue se fait via les API Sendinblue</w:t>
      </w:r>
    </w:p>
    <w:p w14:paraId="2C6DEF92" w14:textId="77777777" w:rsidR="00FC79C6" w:rsidRDefault="00FC79C6" w:rsidP="00232ABC">
      <w:pPr>
        <w:rPr>
          <w:rFonts w:cs="Tahoma"/>
        </w:rPr>
      </w:pPr>
    </w:p>
    <w:p w14:paraId="108C89AF" w14:textId="77777777" w:rsidR="00232ABC" w:rsidRDefault="00232ABC" w:rsidP="00232ABC">
      <w:pPr>
        <w:rPr>
          <w:rFonts w:cs="Tahoma"/>
        </w:rPr>
      </w:pPr>
    </w:p>
    <w:p w14:paraId="7A8AC9A6" w14:textId="77777777" w:rsidR="00413D51" w:rsidRPr="00413D51" w:rsidRDefault="00413D51" w:rsidP="00413D51">
      <w:pPr>
        <w:pStyle w:val="Paragraphedeliste"/>
        <w:keepNext/>
        <w:keepLines/>
        <w:numPr>
          <w:ilvl w:val="0"/>
          <w:numId w:val="8"/>
        </w:numPr>
        <w:spacing w:before="120" w:after="120"/>
        <w:contextualSpacing w:val="0"/>
        <w:outlineLvl w:val="1"/>
        <w:rPr>
          <w:rFonts w:eastAsiaTheme="majorEastAsia" w:cs="Tahoma"/>
          <w:b/>
          <w:vanish/>
          <w:color w:val="AE2217"/>
          <w:sz w:val="28"/>
          <w:szCs w:val="26"/>
        </w:rPr>
      </w:pPr>
    </w:p>
    <w:p w14:paraId="3966E5A8" w14:textId="77777777" w:rsidR="00413D51" w:rsidRPr="00413D51" w:rsidRDefault="00413D51" w:rsidP="00413D51">
      <w:pPr>
        <w:pStyle w:val="Paragraphedeliste"/>
        <w:keepNext/>
        <w:keepLines/>
        <w:numPr>
          <w:ilvl w:val="0"/>
          <w:numId w:val="8"/>
        </w:numPr>
        <w:spacing w:before="120" w:after="120"/>
        <w:contextualSpacing w:val="0"/>
        <w:outlineLvl w:val="1"/>
        <w:rPr>
          <w:rFonts w:eastAsiaTheme="majorEastAsia" w:cs="Tahoma"/>
          <w:b/>
          <w:vanish/>
          <w:color w:val="AE2217"/>
          <w:sz w:val="28"/>
          <w:szCs w:val="26"/>
        </w:rPr>
      </w:pPr>
    </w:p>
    <w:p w14:paraId="3B853DB7" w14:textId="77777777" w:rsidR="00413D51" w:rsidRPr="00413D51" w:rsidRDefault="00413D51" w:rsidP="00413D51">
      <w:pPr>
        <w:pStyle w:val="Paragraphedeliste"/>
        <w:keepNext/>
        <w:keepLines/>
        <w:numPr>
          <w:ilvl w:val="0"/>
          <w:numId w:val="8"/>
        </w:numPr>
        <w:spacing w:before="120" w:after="120"/>
        <w:contextualSpacing w:val="0"/>
        <w:outlineLvl w:val="1"/>
        <w:rPr>
          <w:rFonts w:eastAsiaTheme="majorEastAsia" w:cs="Tahoma"/>
          <w:b/>
          <w:vanish/>
          <w:color w:val="AE2217"/>
          <w:sz w:val="28"/>
          <w:szCs w:val="26"/>
        </w:rPr>
      </w:pPr>
    </w:p>
    <w:p w14:paraId="019D6D9A" w14:textId="77777777" w:rsidR="00232ABC" w:rsidRDefault="00232ABC" w:rsidP="007002D3">
      <w:pPr>
        <w:pStyle w:val="Titre2"/>
      </w:pPr>
      <w:r>
        <w:t>API Sendinblue</w:t>
      </w:r>
    </w:p>
    <w:p w14:paraId="0F825170" w14:textId="77777777" w:rsidR="00232ABC" w:rsidRDefault="00232ABC" w:rsidP="00232ABC">
      <w:pPr>
        <w:rPr>
          <w:rFonts w:cs="Tahoma"/>
        </w:rPr>
      </w:pPr>
    </w:p>
    <w:p w14:paraId="157AFAC7" w14:textId="77777777" w:rsidR="00E24FF6" w:rsidRDefault="00E929AC" w:rsidP="00232ABC">
      <w:pPr>
        <w:rPr>
          <w:rFonts w:cs="Tahoma"/>
        </w:rPr>
      </w:pPr>
      <w:r>
        <w:rPr>
          <w:rFonts w:cs="Tahoma"/>
        </w:rPr>
        <w:t xml:space="preserve">Documentation de l'API : </w:t>
      </w:r>
      <w:hyperlink r:id="rId14" w:history="1">
        <w:r w:rsidRPr="00D449AD">
          <w:rPr>
            <w:rStyle w:val="Lienhypertexte"/>
            <w:rFonts w:cs="Tahoma"/>
          </w:rPr>
          <w:t>https://developers.sendinblue.com/reference/</w:t>
        </w:r>
      </w:hyperlink>
    </w:p>
    <w:p w14:paraId="29F34F0B" w14:textId="77777777" w:rsidR="00E929AC" w:rsidRDefault="00E929AC" w:rsidP="00232ABC">
      <w:pPr>
        <w:rPr>
          <w:rFonts w:cs="Tahoma"/>
        </w:rPr>
      </w:pPr>
    </w:p>
    <w:p w14:paraId="762C114D" w14:textId="77777777" w:rsidR="004D2B47" w:rsidRDefault="00274001" w:rsidP="00232ABC">
      <w:pPr>
        <w:rPr>
          <w:rFonts w:cs="Tahoma"/>
        </w:rPr>
      </w:pPr>
      <w:r>
        <w:rPr>
          <w:rFonts w:cs="Tahoma"/>
        </w:rPr>
        <w:t>Tous les appels à l'API sont centralisés dans la classe Service\CallApiService.php</w:t>
      </w:r>
    </w:p>
    <w:p w14:paraId="13A0B74A" w14:textId="77777777" w:rsidR="00274001" w:rsidRDefault="00274001" w:rsidP="00232ABC">
      <w:pPr>
        <w:rPr>
          <w:rFonts w:cs="Tahoma"/>
        </w:rPr>
      </w:pPr>
    </w:p>
    <w:p w14:paraId="17A45AF1" w14:textId="77777777" w:rsidR="00274001" w:rsidRDefault="00274001" w:rsidP="00232ABC">
      <w:pPr>
        <w:rPr>
          <w:rFonts w:cs="Tahoma"/>
        </w:rPr>
      </w:pPr>
      <w:r>
        <w:rPr>
          <w:rFonts w:cs="Tahoma"/>
        </w:rPr>
        <w:t>Chaque compte sendinblue a un token d'identification, ce token est à utiliser lors de chaque appel API</w:t>
      </w:r>
    </w:p>
    <w:p w14:paraId="174186DA" w14:textId="77777777" w:rsidR="00D363B6" w:rsidRDefault="00D363B6" w:rsidP="00232ABC">
      <w:pPr>
        <w:rPr>
          <w:rFonts w:cs="Tahoma"/>
        </w:rPr>
      </w:pPr>
    </w:p>
    <w:p w14:paraId="47DF0E9E" w14:textId="77777777" w:rsidR="00274001" w:rsidRDefault="00274001" w:rsidP="00232ABC">
      <w:pPr>
        <w:rPr>
          <w:rFonts w:cs="Tahoma"/>
        </w:rPr>
      </w:pPr>
    </w:p>
    <w:p w14:paraId="5340B0CB" w14:textId="77777777" w:rsidR="00A73E68" w:rsidRDefault="00A73E68" w:rsidP="00232ABC">
      <w:pPr>
        <w:rPr>
          <w:rFonts w:cs="Tahoma"/>
        </w:rPr>
      </w:pPr>
    </w:p>
    <w:p w14:paraId="73CB3D13" w14:textId="77777777" w:rsidR="00A73E68" w:rsidRDefault="00A73E68" w:rsidP="00A73E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Problème de certificat SSL en local :</w:t>
      </w:r>
    </w:p>
    <w:p w14:paraId="56F3003B" w14:textId="77777777" w:rsidR="00A73E68" w:rsidRDefault="00A73E68" w:rsidP="00A73E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</w:t>
      </w:r>
    </w:p>
    <w:p w14:paraId="435CBADD" w14:textId="77777777" w:rsidR="00A73E68" w:rsidRDefault="00A73E68" w:rsidP="00A73E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Aller sur la page : </w:t>
      </w:r>
      <w:hyperlink r:id="rId15" w:history="1">
        <w:r>
          <w:rPr>
            <w:rStyle w:val="Lienhypertexte"/>
            <w:rFonts w:ascii="Calibri" w:hAnsi="Calibri" w:cs="Calibri"/>
            <w:sz w:val="22"/>
            <w:szCs w:val="22"/>
          </w:rPr>
          <w:t>http://curl.haxx.se/ca/cacert.pem</w:t>
        </w:r>
      </w:hyperlink>
    </w:p>
    <w:p w14:paraId="57798B8C" w14:textId="77777777" w:rsidR="00A73E68" w:rsidRDefault="00A73E68" w:rsidP="00A73E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Enregistrer le certificat sur le poste</w:t>
      </w:r>
    </w:p>
    <w:p w14:paraId="6CEB5CD6" w14:textId="77777777" w:rsidR="00A73E68" w:rsidRDefault="00A73E68" w:rsidP="00A73E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Dans le fichier php.ini, décommenter la ligne curl.cainfo et renseigner le chemin vers le certificat :  </w:t>
      </w:r>
    </w:p>
    <w:p w14:paraId="1C557BED" w14:textId="77777777" w:rsidR="00A73E68" w:rsidRDefault="00A73E68" w:rsidP="00A73E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curl.cainfo = "c:/wamp64/www/cacert.pem"</w:t>
      </w:r>
    </w:p>
    <w:p w14:paraId="167FE215" w14:textId="77777777" w:rsidR="00A73E68" w:rsidRDefault="00A73E68" w:rsidP="00A73E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Redemarrer symfony</w:t>
      </w:r>
    </w:p>
    <w:p w14:paraId="4310EED5" w14:textId="77777777" w:rsidR="00A73E68" w:rsidRDefault="00A73E68" w:rsidP="00A73E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BA74BD9" w14:textId="77777777" w:rsidR="00A73E68" w:rsidRDefault="00A73E68" w:rsidP="00A73E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 chemin doit apparaitre dans le phpinfo</w:t>
      </w:r>
    </w:p>
    <w:p w14:paraId="5C15C84E" w14:textId="77777777" w:rsidR="00A73E68" w:rsidRDefault="00A73E68" w:rsidP="00A73E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8156C82" wp14:editId="18F0AF31">
            <wp:extent cx="5486400" cy="4980940"/>
            <wp:effectExtent l="0" t="0" r="0" b="0"/>
            <wp:docPr id="7" name="Image 7" descr="Texte de remplacement généré par une machine :&#10;CURL support &#10;CURL Information &#10;Age &#10;Features &#10;AsynchDNS &#10;CharConv &#10;Debug &#10;GSS-Negotiate &#10;ION &#10;IPv6 &#10;krb4 &#10;Largefile &#10;libz &#10;NTLMWB &#10;SPNEGO &#10;SSL &#10;SSP' &#10;TLS-SRP &#10;HTTP2 &#10;GSSAPI &#10;KERBEROS5 &#10;UNIX SOCKETS &#10;PSL &#10;HTTPS PROXY &#10;MULTI SSL &#10;BROTLI &#10;Protocol s &#10;Host &#10;SSL Version &#10;ZLib Version &#10;libSSH Version &#10;curl.cainfo &#10;curl &#10;enabled &#10;7.700 &#10;Yes &#10;Yes &#10;Yes &#10;Yes &#10;Yes &#10;Yes &#10;Yes &#10;Yes &#10;Yes &#10;Yes &#10;Yes &#10;Yes &#10;Yes &#10;dict, file, ftp, tps, gopher, http, https, imap, imaps, Idap, Idaps, pop3, pop3s, rtsp, scp, sftp, smb, smbs, smtp, &#10;smtps, telnet tfip &#10;x86 ô4-pc-win32 &#10;openSSL/1.1.1g &#10;libssh2Y1 go &#10;pem &#10;pe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e de remplacement généré par une machine :&#10;CURL support &#10;CURL Information &#10;Age &#10;Features &#10;AsynchDNS &#10;CharConv &#10;Debug &#10;GSS-Negotiate &#10;ION &#10;IPv6 &#10;krb4 &#10;Largefile &#10;libz &#10;NTLMWB &#10;SPNEGO &#10;SSL &#10;SSP' &#10;TLS-SRP &#10;HTTP2 &#10;GSSAPI &#10;KERBEROS5 &#10;UNIX SOCKETS &#10;PSL &#10;HTTPS PROXY &#10;MULTI SSL &#10;BROTLI &#10;Protocol s &#10;Host &#10;SSL Version &#10;ZLib Version &#10;libSSH Version &#10;curl.cainfo &#10;curl &#10;enabled &#10;7.700 &#10;Yes &#10;Yes &#10;Yes &#10;Yes &#10;Yes &#10;Yes &#10;Yes &#10;Yes &#10;Yes &#10;Yes &#10;Yes &#10;Yes &#10;Yes &#10;dict, file, ftp, tps, gopher, http, https, imap, imaps, Idap, Idaps, pop3, pop3s, rtsp, scp, sftp, smb, smbs, smtp, &#10;smtps, telnet tfip &#10;x86 ô4-pc-win32 &#10;openSSL/1.1.1g &#10;libssh2Y1 go &#10;pem &#10;pem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3792" w14:textId="77777777" w:rsidR="00A73E68" w:rsidRDefault="00A73E68" w:rsidP="00A73E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 ce n'est pas le cas s'assurer qu'on est sur le bon php.ini</w:t>
      </w:r>
    </w:p>
    <w:p w14:paraId="320AB0B6" w14:textId="77777777" w:rsidR="00A73E68" w:rsidRDefault="00A73E68" w:rsidP="00A73E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47D96DB" wp14:editId="41114845">
            <wp:extent cx="5486400" cy="2065655"/>
            <wp:effectExtent l="0" t="0" r="0" b="0"/>
            <wp:docPr id="4" name="Image 4" descr="Texte de remplacement généré par une machine :&#10;PHP Version 7.4.9 &#10;System &#10;Build Date &#10;Compiler &#10;Architecture &#10;Configure Command &#10;Server API &#10;Virtual Directory Support &#10;Configuration File (php.ini) Path &#10;Loaded Configuration File &#10;php &#10;Windows NT 16-010901 100 build 19044 (Windows 10) AMD64 &#10;Aug 4 2020 11 45:36 &#10;Visual 2017 &#10;xô4 &#10;cscript Inologo /e:jscript configure.js &quot;—enable-snapshot-build&quot; &quot;—enable-debug-pack' &#10;builcfideps 12 Ilsdk,shared&quot; &#10;builffdeps 12 &quot;—enable-com- &#10;dotnet:shared&quot; —without-anatyzer. &quot;—with-pgo&quot; &#10;CGI/FastCGl &#10;enabled &#10;C:kWlNDOWS &#10;C:iwamp64biniphpIphp7 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e de remplacement généré par une machine :&#10;PHP Version 7.4.9 &#10;System &#10;Build Date &#10;Compiler &#10;Architecture &#10;Configure Command &#10;Server API &#10;Virtual Directory Support &#10;Configuration File (php.ini) Path &#10;Loaded Configuration File &#10;php &#10;Windows NT 16-010901 100 build 19044 (Windows 10) AMD64 &#10;Aug 4 2020 11 45:36 &#10;Visual 2017 &#10;xô4 &#10;cscript Inologo /e:jscript configure.js &quot;—enable-snapshot-build&quot; &quot;—enable-debug-pack' &#10;builcfideps 12 Ilsdk,shared&quot; &#10;builffdeps 12 &quot;—enable-com- &#10;dotnet:shared&quot; —without-anatyzer. &quot;—with-pgo&quot; &#10;CGI/FastCGl &#10;enabled &#10;C:kWlNDOWS &#10;C:iwamp64biniphpIphp7 4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9F355" w14:textId="77777777" w:rsidR="00A73E68" w:rsidRDefault="00A73E68" w:rsidP="00A73E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</w:t>
      </w:r>
    </w:p>
    <w:p w14:paraId="6768ED13" w14:textId="77777777" w:rsidR="00A73E68" w:rsidRDefault="00CC310A" w:rsidP="00A73E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18" w:history="1">
        <w:r w:rsidR="00A73E68">
          <w:rPr>
            <w:rStyle w:val="Lienhypertexte"/>
            <w:rFonts w:ascii="Calibri" w:hAnsi="Calibri" w:cs="Calibri"/>
            <w:sz w:val="22"/>
            <w:szCs w:val="22"/>
          </w:rPr>
          <w:t>How to fix cURL error 60: SSL certificate problem | by Narendra Vaghela | Medium</w:t>
        </w:r>
      </w:hyperlink>
    </w:p>
    <w:p w14:paraId="3F5BF301" w14:textId="77777777" w:rsidR="00A73E68" w:rsidRDefault="00A73E68" w:rsidP="00A73E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58645EE" w14:textId="77777777" w:rsidR="00A73E68" w:rsidRDefault="00A73E68" w:rsidP="00232ABC">
      <w:pPr>
        <w:rPr>
          <w:rFonts w:cs="Tahoma"/>
        </w:rPr>
      </w:pPr>
    </w:p>
    <w:p w14:paraId="4B3589C3" w14:textId="77777777" w:rsidR="004D2B47" w:rsidRDefault="004D2B47" w:rsidP="007002D3">
      <w:pPr>
        <w:pStyle w:val="Titre2"/>
      </w:pPr>
      <w:r>
        <w:t>Logs</w:t>
      </w:r>
    </w:p>
    <w:p w14:paraId="5FF2D08F" w14:textId="77777777" w:rsidR="004D2B47" w:rsidRDefault="004D2B47" w:rsidP="00232ABC">
      <w:pPr>
        <w:rPr>
          <w:rFonts w:cs="Tahoma"/>
        </w:rPr>
      </w:pPr>
    </w:p>
    <w:p w14:paraId="0137EC2C" w14:textId="77777777" w:rsidR="008B386F" w:rsidRPr="008B386F" w:rsidRDefault="008B386F" w:rsidP="008B386F">
      <w:pP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0"/>
          <w:lang w:eastAsia="fr-FR"/>
        </w:rPr>
      </w:pPr>
      <w:r w:rsidRPr="00F05C20">
        <w:rPr>
          <w:rFonts w:ascii="Courier New" w:eastAsia="Times New Roman" w:hAnsi="Courier New" w:cs="Courier New"/>
          <w:szCs w:val="20"/>
          <w:lang w:eastAsia="fr-FR"/>
        </w:rPr>
        <w:t>composer require symfony/monolog-bundle</w:t>
      </w:r>
    </w:p>
    <w:p w14:paraId="596C0EE0" w14:textId="77777777" w:rsidR="004D2B47" w:rsidRDefault="004D2B47" w:rsidP="00232ABC">
      <w:pPr>
        <w:rPr>
          <w:rFonts w:cs="Tahoma"/>
        </w:rPr>
      </w:pPr>
    </w:p>
    <w:p w14:paraId="21839EBD" w14:textId="77777777" w:rsidR="008B386F" w:rsidRDefault="00BA60C7" w:rsidP="00232ABC">
      <w:pPr>
        <w:rPr>
          <w:rFonts w:cs="Tahoma"/>
        </w:rPr>
      </w:pPr>
      <w:r>
        <w:rPr>
          <w:rFonts w:cs="Tahoma"/>
        </w:rPr>
        <w:t>Création du fichier config/packages/monolog.yaml</w:t>
      </w:r>
    </w:p>
    <w:p w14:paraId="516D8529" w14:textId="77777777" w:rsidR="000E1715" w:rsidRDefault="000E1715" w:rsidP="000E1715">
      <w:pPr>
        <w:rPr>
          <w:rFonts w:cs="Tahom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E1715" w14:paraId="24E78964" w14:textId="77777777" w:rsidTr="0036019D">
        <w:tc>
          <w:tcPr>
            <w:tcW w:w="101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9A6130" w14:textId="77777777" w:rsidR="000E1715" w:rsidRDefault="000E1715" w:rsidP="0036019D">
            <w:pPr>
              <w:rPr>
                <w:rFonts w:cs="Tahoma"/>
              </w:rPr>
            </w:pPr>
          </w:p>
          <w:p w14:paraId="4A8F72D6" w14:textId="77777777" w:rsidR="000E1715" w:rsidRPr="000E1715" w:rsidRDefault="000E1715" w:rsidP="000E171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</w:pPr>
            <w:r w:rsidRPr="000E1715">
              <w:rPr>
                <w:rFonts w:ascii="Courier New" w:eastAsia="Times New Roman" w:hAnsi="Courier New" w:cs="Courier New"/>
                <w:color w:val="CC7832"/>
                <w:szCs w:val="20"/>
                <w:lang w:eastAsia="fr-FR"/>
              </w:rPr>
              <w:t>monolog</w:t>
            </w:r>
            <w:r w:rsidRPr="000E1715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t>:</w:t>
            </w:r>
            <w:r w:rsidRPr="000E1715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br/>
              <w:t xml:space="preserve">  </w:t>
            </w:r>
            <w:r w:rsidRPr="000E1715">
              <w:rPr>
                <w:rFonts w:ascii="Courier New" w:eastAsia="Times New Roman" w:hAnsi="Courier New" w:cs="Courier New"/>
                <w:color w:val="CC7832"/>
                <w:szCs w:val="20"/>
                <w:lang w:eastAsia="fr-FR"/>
              </w:rPr>
              <w:t>channels</w:t>
            </w:r>
            <w:r w:rsidRPr="000E1715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t>: [</w:t>
            </w:r>
            <w:r w:rsidRPr="000E1715">
              <w:rPr>
                <w:rFonts w:ascii="Courier New" w:eastAsia="Times New Roman" w:hAnsi="Courier New" w:cs="Courier New"/>
                <w:color w:val="6A8759"/>
                <w:szCs w:val="20"/>
                <w:lang w:eastAsia="fr-FR"/>
              </w:rPr>
              <w:t>'db'</w:t>
            </w:r>
            <w:r w:rsidRPr="000E1715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t>]</w:t>
            </w:r>
            <w:r w:rsidRPr="000E1715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br/>
              <w:t xml:space="preserve">  </w:t>
            </w:r>
            <w:r w:rsidRPr="000E1715">
              <w:rPr>
                <w:rFonts w:ascii="Courier New" w:eastAsia="Times New Roman" w:hAnsi="Courier New" w:cs="Courier New"/>
                <w:color w:val="CC7832"/>
                <w:szCs w:val="20"/>
                <w:lang w:eastAsia="fr-FR"/>
              </w:rPr>
              <w:t>handlers</w:t>
            </w:r>
            <w:r w:rsidRPr="000E1715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t>:</w:t>
            </w:r>
            <w:r w:rsidRPr="000E1715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br/>
              <w:t xml:space="preserve">    </w:t>
            </w:r>
            <w:r w:rsidRPr="000E1715">
              <w:rPr>
                <w:rFonts w:ascii="Courier New" w:eastAsia="Times New Roman" w:hAnsi="Courier New" w:cs="Courier New"/>
                <w:color w:val="CC7832"/>
                <w:szCs w:val="20"/>
                <w:lang w:eastAsia="fr-FR"/>
              </w:rPr>
              <w:t>dbHandler</w:t>
            </w:r>
            <w:r w:rsidRPr="000E1715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t>:</w:t>
            </w:r>
            <w:r w:rsidRPr="000E1715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br/>
              <w:t xml:space="preserve">      </w:t>
            </w:r>
            <w:r w:rsidRPr="000E1715">
              <w:rPr>
                <w:rFonts w:ascii="Courier New" w:eastAsia="Times New Roman" w:hAnsi="Courier New" w:cs="Courier New"/>
                <w:color w:val="CC7832"/>
                <w:szCs w:val="20"/>
                <w:lang w:eastAsia="fr-FR"/>
              </w:rPr>
              <w:t>channels</w:t>
            </w:r>
            <w:r w:rsidRPr="000E1715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t>: [</w:t>
            </w:r>
            <w:r w:rsidRPr="000E1715">
              <w:rPr>
                <w:rFonts w:ascii="Courier New" w:eastAsia="Times New Roman" w:hAnsi="Courier New" w:cs="Courier New"/>
                <w:color w:val="6A8759"/>
                <w:szCs w:val="20"/>
                <w:lang w:eastAsia="fr-FR"/>
              </w:rPr>
              <w:t>'db'</w:t>
            </w:r>
            <w:r w:rsidRPr="000E1715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t>]</w:t>
            </w:r>
            <w:r w:rsidRPr="000E1715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br/>
              <w:t xml:space="preserve">      </w:t>
            </w:r>
            <w:r w:rsidRPr="000E1715">
              <w:rPr>
                <w:rFonts w:ascii="Courier New" w:eastAsia="Times New Roman" w:hAnsi="Courier New" w:cs="Courier New"/>
                <w:color w:val="CC7832"/>
                <w:szCs w:val="20"/>
                <w:lang w:eastAsia="fr-FR"/>
              </w:rPr>
              <w:t>type</w:t>
            </w:r>
            <w:r w:rsidRPr="000E1715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t>: service</w:t>
            </w:r>
            <w:r w:rsidRPr="000E1715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br/>
              <w:t xml:space="preserve">      </w:t>
            </w:r>
            <w:r w:rsidRPr="000E1715">
              <w:rPr>
                <w:rFonts w:ascii="Courier New" w:eastAsia="Times New Roman" w:hAnsi="Courier New" w:cs="Courier New"/>
                <w:color w:val="CC7832"/>
                <w:szCs w:val="20"/>
                <w:lang w:eastAsia="fr-FR"/>
              </w:rPr>
              <w:t>id</w:t>
            </w:r>
            <w:r w:rsidRPr="000E1715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t>: dbHandler</w:t>
            </w:r>
          </w:p>
          <w:p w14:paraId="7C355414" w14:textId="77777777" w:rsidR="000E1715" w:rsidRDefault="000E1715" w:rsidP="0036019D">
            <w:pPr>
              <w:rPr>
                <w:rFonts w:cs="Tahoma"/>
              </w:rPr>
            </w:pPr>
          </w:p>
        </w:tc>
      </w:tr>
    </w:tbl>
    <w:p w14:paraId="618E7A32" w14:textId="77777777" w:rsidR="000E1715" w:rsidRDefault="000E1715" w:rsidP="000E1715">
      <w:pPr>
        <w:rPr>
          <w:rFonts w:cs="Tahoma"/>
        </w:rPr>
      </w:pPr>
    </w:p>
    <w:p w14:paraId="31F2CB33" w14:textId="77777777" w:rsidR="000E1715" w:rsidRDefault="000E1715" w:rsidP="00FC79C6">
      <w:pPr>
        <w:rPr>
          <w:rFonts w:cs="Tahoma"/>
        </w:rPr>
      </w:pPr>
    </w:p>
    <w:p w14:paraId="4A6A20BE" w14:textId="77777777" w:rsidR="00EA332F" w:rsidRDefault="00EA332F" w:rsidP="00FC79C6">
      <w:pPr>
        <w:rPr>
          <w:rFonts w:cs="Tahoma"/>
        </w:rPr>
      </w:pPr>
      <w:r>
        <w:rPr>
          <w:rFonts w:cs="Tahoma"/>
        </w:rPr>
        <w:t>Dans service.yaml, déclarer le handler</w:t>
      </w:r>
      <w:r w:rsidR="00F37557">
        <w:rPr>
          <w:rFonts w:cs="Tahoma"/>
        </w:rPr>
        <w:t xml:space="preserve"> et le processor</w:t>
      </w:r>
      <w:r>
        <w:rPr>
          <w:rFonts w:cs="Tahoma"/>
        </w:rPr>
        <w:t xml:space="preserve"> :</w:t>
      </w:r>
    </w:p>
    <w:p w14:paraId="64770239" w14:textId="77777777" w:rsidR="00EA332F" w:rsidRDefault="00EA332F" w:rsidP="00EA332F">
      <w:pPr>
        <w:rPr>
          <w:rFonts w:cs="Tahom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A332F" w14:paraId="5213F6C4" w14:textId="77777777" w:rsidTr="0036019D">
        <w:tc>
          <w:tcPr>
            <w:tcW w:w="101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9D1F72" w14:textId="77777777" w:rsidR="00EA332F" w:rsidRDefault="00EA332F" w:rsidP="0036019D">
            <w:pPr>
              <w:rPr>
                <w:rFonts w:cs="Tahoma"/>
              </w:rPr>
            </w:pPr>
          </w:p>
          <w:p w14:paraId="5ACC30FA" w14:textId="77777777" w:rsidR="00F37557" w:rsidRPr="00F37557" w:rsidRDefault="00F37557" w:rsidP="00F3755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</w:pP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lang w:eastAsia="fr-FR"/>
              </w:rPr>
              <w:t>monolog.dbHandler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t>: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br/>
              <w:t xml:space="preserve">    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lang w:eastAsia="fr-FR"/>
              </w:rPr>
              <w:t>class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t>: App\Utility\DbHandler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br/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br/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lang w:eastAsia="fr-FR"/>
              </w:rPr>
              <w:t>monolog.dbProcessor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t>: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br/>
              <w:t xml:space="preserve">    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lang w:eastAsia="fr-FR"/>
              </w:rPr>
              <w:t>class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t>: App\Utility\DbProcessor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br/>
              <w:t xml:space="preserve">    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lang w:eastAsia="fr-FR"/>
              </w:rPr>
              <w:t>tags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t>: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br/>
              <w:t xml:space="preserve">        - {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lang w:eastAsia="fr-FR"/>
              </w:rPr>
              <w:t>name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t xml:space="preserve">: monolog.processor, 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lang w:eastAsia="fr-FR"/>
              </w:rPr>
              <w:t>handler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  <w:t>: dbHandler}</w:t>
            </w:r>
          </w:p>
          <w:p w14:paraId="667FDB7B" w14:textId="77777777" w:rsidR="00EA332F" w:rsidRDefault="00EA332F" w:rsidP="0036019D">
            <w:pPr>
              <w:rPr>
                <w:rFonts w:cs="Tahoma"/>
              </w:rPr>
            </w:pPr>
          </w:p>
        </w:tc>
      </w:tr>
    </w:tbl>
    <w:p w14:paraId="62EEAB6C" w14:textId="77777777" w:rsidR="00EA332F" w:rsidRDefault="00EA332F" w:rsidP="00EA332F">
      <w:pPr>
        <w:rPr>
          <w:rFonts w:cs="Tahoma"/>
        </w:rPr>
      </w:pPr>
    </w:p>
    <w:p w14:paraId="79332F7D" w14:textId="77777777" w:rsidR="00F37557" w:rsidRDefault="00F37557" w:rsidP="00EA332F">
      <w:pPr>
        <w:rPr>
          <w:rFonts w:cs="Tahoma"/>
        </w:rPr>
      </w:pPr>
    </w:p>
    <w:p w14:paraId="3BB1C5C6" w14:textId="77777777" w:rsidR="00F37557" w:rsidRDefault="00F37557" w:rsidP="00EA332F">
      <w:pPr>
        <w:rPr>
          <w:rFonts w:cs="Tahoma"/>
        </w:rPr>
      </w:pPr>
      <w:r>
        <w:rPr>
          <w:rFonts w:cs="Tahoma"/>
        </w:rPr>
        <w:t>Création de la classe src\Utility\DbProcessor qui va s'executer avant le handler. C'est dans le processor qu'on peut récupérer des informations de la requête http (ip, utilisateur…) :</w:t>
      </w:r>
    </w:p>
    <w:p w14:paraId="2DFCFE0B" w14:textId="77777777" w:rsidR="00F37557" w:rsidRDefault="00F37557" w:rsidP="00F37557">
      <w:pPr>
        <w:rPr>
          <w:rFonts w:cs="Tahom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37557" w14:paraId="27E788EA" w14:textId="77777777" w:rsidTr="0036019D">
        <w:tc>
          <w:tcPr>
            <w:tcW w:w="101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AABFEA" w14:textId="77777777" w:rsidR="00F37557" w:rsidRDefault="00F37557" w:rsidP="0036019D">
            <w:pPr>
              <w:rPr>
                <w:rFonts w:cs="Tahoma"/>
              </w:rPr>
            </w:pPr>
          </w:p>
          <w:p w14:paraId="7A915EA1" w14:textId="77777777" w:rsidR="00F37557" w:rsidRPr="00F37557" w:rsidRDefault="00F37557" w:rsidP="00F3755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</w:pP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&lt;?php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namespace 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App\Utility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use 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Symfony\Component\HttpFoundation\RequestStack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use 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Symfony\Component\Security\Core\Security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class 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DbProcessor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br/>
              <w:t>{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br/>
              <w:t xml:space="preserve">    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 xml:space="preserve">private </w:t>
            </w:r>
            <w:r w:rsidRPr="00F37557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$request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    private </w:t>
            </w:r>
            <w:r w:rsidRPr="00F37557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$security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    </w:t>
            </w:r>
            <w:r w:rsidRPr="00F37557">
              <w:rPr>
                <w:rFonts w:ascii="Courier New" w:eastAsia="Times New Roman" w:hAnsi="Courier New" w:cs="Courier New"/>
                <w:color w:val="808080"/>
                <w:szCs w:val="20"/>
                <w:shd w:val="clear" w:color="auto" w:fill="232525"/>
                <w:lang w:eastAsia="fr-FR"/>
              </w:rPr>
              <w:t>//RequestStack : renvoie l'ensemble des requêtes qui ont été émises</w:t>
            </w:r>
            <w:r w:rsidRPr="00F37557">
              <w:rPr>
                <w:rFonts w:ascii="Courier New" w:eastAsia="Times New Roman" w:hAnsi="Courier New" w:cs="Courier New"/>
                <w:color w:val="808080"/>
                <w:szCs w:val="20"/>
                <w:shd w:val="clear" w:color="auto" w:fill="232525"/>
                <w:lang w:eastAsia="fr-FR"/>
              </w:rPr>
              <w:br/>
              <w:t xml:space="preserve">    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 xml:space="preserve">public function </w:t>
            </w:r>
            <w:r w:rsidRPr="00F37557">
              <w:rPr>
                <w:rFonts w:ascii="Courier New" w:eastAsia="Times New Roman" w:hAnsi="Courier New" w:cs="Courier New"/>
                <w:color w:val="FFC66D"/>
                <w:szCs w:val="20"/>
                <w:shd w:val="clear" w:color="auto" w:fill="232525"/>
                <w:lang w:eastAsia="fr-FR"/>
              </w:rPr>
              <w:t>__construct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 xml:space="preserve">(RequestStack </w:t>
            </w:r>
            <w:r w:rsidRPr="00F37557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$request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 xml:space="preserve">, 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 xml:space="preserve">Security </w:t>
            </w:r>
            <w:r w:rsidRPr="00F37557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$security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)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br/>
              <w:t xml:space="preserve">    {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br/>
              <w:t xml:space="preserve">        </w:t>
            </w:r>
            <w:r w:rsidRPr="00F37557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$this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-&gt;</w:t>
            </w:r>
            <w:r w:rsidRPr="00F37557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 xml:space="preserve">request 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 xml:space="preserve">= </w:t>
            </w:r>
            <w:r w:rsidRPr="00F37557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$request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-&gt;</w:t>
            </w:r>
            <w:r w:rsidRPr="00F37557">
              <w:rPr>
                <w:rFonts w:ascii="Courier New" w:eastAsia="Times New Roman" w:hAnsi="Courier New" w:cs="Courier New"/>
                <w:color w:val="FFC66D"/>
                <w:szCs w:val="20"/>
                <w:shd w:val="clear" w:color="auto" w:fill="232525"/>
                <w:lang w:eastAsia="fr-FR"/>
              </w:rPr>
              <w:t>getCurrentRequest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()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        </w:t>
            </w:r>
            <w:r w:rsidRPr="00F37557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$this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-&gt;</w:t>
            </w:r>
            <w:r w:rsidRPr="00F37557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 xml:space="preserve">security 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 xml:space="preserve">= </w:t>
            </w:r>
            <w:r w:rsidRPr="00F37557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$security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    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}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br/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lastRenderedPageBreak/>
              <w:br/>
              <w:t xml:space="preserve">    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 xml:space="preserve">public function </w:t>
            </w:r>
            <w:r w:rsidRPr="00F37557">
              <w:rPr>
                <w:rFonts w:ascii="Courier New" w:eastAsia="Times New Roman" w:hAnsi="Courier New" w:cs="Courier New"/>
                <w:color w:val="FFC66D"/>
                <w:szCs w:val="20"/>
                <w:shd w:val="clear" w:color="auto" w:fill="232525"/>
                <w:lang w:eastAsia="fr-FR"/>
              </w:rPr>
              <w:t>__invoke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(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 xml:space="preserve">array </w:t>
            </w:r>
            <w:r w:rsidRPr="00F37557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$record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)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br/>
              <w:t xml:space="preserve">    {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br/>
              <w:t xml:space="preserve">        </w:t>
            </w:r>
            <w:r w:rsidRPr="00F37557">
              <w:rPr>
                <w:rFonts w:ascii="Courier New" w:eastAsia="Times New Roman" w:hAnsi="Courier New" w:cs="Courier New"/>
                <w:color w:val="808080"/>
                <w:szCs w:val="20"/>
                <w:shd w:val="clear" w:color="auto" w:fill="232525"/>
                <w:lang w:eastAsia="fr-FR"/>
              </w:rPr>
              <w:t>//on modifie le $record pour ajouter nos infos</w:t>
            </w:r>
            <w:r w:rsidRPr="00F37557">
              <w:rPr>
                <w:rFonts w:ascii="Courier New" w:eastAsia="Times New Roman" w:hAnsi="Courier New" w:cs="Courier New"/>
                <w:color w:val="808080"/>
                <w:szCs w:val="20"/>
                <w:shd w:val="clear" w:color="auto" w:fill="232525"/>
                <w:lang w:eastAsia="fr-FR"/>
              </w:rPr>
              <w:br/>
              <w:t xml:space="preserve">        </w:t>
            </w:r>
            <w:r w:rsidRPr="00F37557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$record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[</w:t>
            </w:r>
            <w:r w:rsidRPr="00F37557">
              <w:rPr>
                <w:rFonts w:ascii="Courier New" w:eastAsia="Times New Roman" w:hAnsi="Courier New" w:cs="Courier New"/>
                <w:color w:val="6A8759"/>
                <w:szCs w:val="20"/>
                <w:shd w:val="clear" w:color="auto" w:fill="232525"/>
                <w:lang w:eastAsia="fr-FR"/>
              </w:rPr>
              <w:t>'extra'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][</w:t>
            </w:r>
            <w:r w:rsidRPr="00F37557">
              <w:rPr>
                <w:rFonts w:ascii="Courier New" w:eastAsia="Times New Roman" w:hAnsi="Courier New" w:cs="Courier New"/>
                <w:color w:val="6A8759"/>
                <w:szCs w:val="20"/>
                <w:shd w:val="clear" w:color="auto" w:fill="232525"/>
                <w:lang w:eastAsia="fr-FR"/>
              </w:rPr>
              <w:t>'clientIp'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 xml:space="preserve">] = </w:t>
            </w:r>
            <w:r w:rsidRPr="00F37557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$this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-&gt;</w:t>
            </w:r>
            <w:r w:rsidRPr="00F37557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request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-&gt;</w:t>
            </w:r>
            <w:r w:rsidRPr="00F37557">
              <w:rPr>
                <w:rFonts w:ascii="Courier New" w:eastAsia="Times New Roman" w:hAnsi="Courier New" w:cs="Courier New"/>
                <w:color w:val="FFC66D"/>
                <w:szCs w:val="20"/>
                <w:shd w:val="clear" w:color="auto" w:fill="232525"/>
                <w:lang w:eastAsia="fr-FR"/>
              </w:rPr>
              <w:t>getClientIp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()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        </w:t>
            </w:r>
            <w:r w:rsidRPr="00F37557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$record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[</w:t>
            </w:r>
            <w:r w:rsidRPr="00F37557">
              <w:rPr>
                <w:rFonts w:ascii="Courier New" w:eastAsia="Times New Roman" w:hAnsi="Courier New" w:cs="Courier New"/>
                <w:color w:val="6A8759"/>
                <w:szCs w:val="20"/>
                <w:shd w:val="clear" w:color="auto" w:fill="232525"/>
                <w:lang w:eastAsia="fr-FR"/>
              </w:rPr>
              <w:t>'extra'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][</w:t>
            </w:r>
            <w:r w:rsidRPr="00F37557">
              <w:rPr>
                <w:rFonts w:ascii="Courier New" w:eastAsia="Times New Roman" w:hAnsi="Courier New" w:cs="Courier New"/>
                <w:color w:val="6A8759"/>
                <w:szCs w:val="20"/>
                <w:shd w:val="clear" w:color="auto" w:fill="232525"/>
                <w:lang w:eastAsia="fr-FR"/>
              </w:rPr>
              <w:t>'utilisateur'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 xml:space="preserve">] = </w:t>
            </w:r>
            <w:r w:rsidRPr="00F37557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$this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-&gt;</w:t>
            </w:r>
            <w:r w:rsidRPr="00F37557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security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-&gt;</w:t>
            </w:r>
            <w:r w:rsidRPr="00F37557">
              <w:rPr>
                <w:rFonts w:ascii="Courier New" w:eastAsia="Times New Roman" w:hAnsi="Courier New" w:cs="Courier New"/>
                <w:color w:val="FFC66D"/>
                <w:szCs w:val="20"/>
                <w:shd w:val="clear" w:color="auto" w:fill="232525"/>
                <w:lang w:eastAsia="fr-FR"/>
              </w:rPr>
              <w:t>getUser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()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        return </w:t>
            </w:r>
            <w:r w:rsidRPr="00F37557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$record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37557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    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}</w:t>
            </w:r>
            <w:r w:rsidRPr="00F37557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br/>
              <w:t>}</w:t>
            </w:r>
          </w:p>
          <w:p w14:paraId="35E83289" w14:textId="77777777" w:rsidR="00F37557" w:rsidRDefault="00F37557" w:rsidP="0036019D">
            <w:pPr>
              <w:rPr>
                <w:rFonts w:cs="Tahoma"/>
              </w:rPr>
            </w:pPr>
          </w:p>
        </w:tc>
      </w:tr>
    </w:tbl>
    <w:p w14:paraId="787C35FF" w14:textId="77777777" w:rsidR="00F37557" w:rsidRDefault="00F37557" w:rsidP="00F37557">
      <w:pPr>
        <w:rPr>
          <w:rFonts w:cs="Tahoma"/>
        </w:rPr>
      </w:pPr>
    </w:p>
    <w:p w14:paraId="5030724B" w14:textId="77777777" w:rsidR="00F37557" w:rsidRDefault="00F37557" w:rsidP="00EA332F">
      <w:pPr>
        <w:rPr>
          <w:rFonts w:cs="Tahoma"/>
        </w:rPr>
      </w:pPr>
    </w:p>
    <w:p w14:paraId="6D9D8E6B" w14:textId="77777777" w:rsidR="00F05C20" w:rsidRDefault="00F05C20" w:rsidP="00EA332F">
      <w:pPr>
        <w:rPr>
          <w:rFonts w:cs="Tahoma"/>
        </w:rPr>
      </w:pPr>
      <w:r>
        <w:rPr>
          <w:rFonts w:cs="Tahoma"/>
        </w:rPr>
        <w:t xml:space="preserve">Création de la classe src\Utility\DbHandler qui va se charger </w:t>
      </w:r>
      <w:r w:rsidR="00774A3D">
        <w:rPr>
          <w:rFonts w:cs="Tahoma"/>
        </w:rPr>
        <w:t>d'enregistrer les logs en Bdd :</w:t>
      </w:r>
    </w:p>
    <w:p w14:paraId="506DA3A5" w14:textId="77777777" w:rsidR="00F05C20" w:rsidRDefault="00F05C20" w:rsidP="00F05C20">
      <w:pPr>
        <w:rPr>
          <w:rFonts w:cs="Tahom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05C20" w14:paraId="2D0723B8" w14:textId="77777777" w:rsidTr="0036019D">
        <w:tc>
          <w:tcPr>
            <w:tcW w:w="101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2BC5B0" w14:textId="77777777" w:rsidR="00F05C20" w:rsidRDefault="00F05C20" w:rsidP="0036019D">
            <w:pPr>
              <w:rPr>
                <w:rFonts w:cs="Tahoma"/>
              </w:rPr>
            </w:pPr>
            <w:bookmarkStart w:id="4" w:name="_GoBack"/>
          </w:p>
          <w:p w14:paraId="3F4BB51F" w14:textId="77777777" w:rsidR="00F05C20" w:rsidRPr="00F05C20" w:rsidRDefault="00F05C20" w:rsidP="00F05C2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szCs w:val="20"/>
                <w:lang w:eastAsia="fr-FR"/>
              </w:rPr>
            </w:pP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&lt;?php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namespace 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App\Utility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use 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App\Entity\Log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use 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Doctrine\ORM\EntityManagerInterface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use 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Monolog\Handler\AbstractProcessingHandler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use 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Monolog\Logger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class 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 xml:space="preserve">DbHandler 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 xml:space="preserve">extends 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AbstractProcessingHandler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br/>
              <w:t>{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br/>
              <w:t xml:space="preserve">    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 xml:space="preserve">private </w:t>
            </w:r>
            <w:r w:rsidRPr="00F05C20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$manager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    public function </w:t>
            </w:r>
            <w:r w:rsidRPr="00F05C20">
              <w:rPr>
                <w:rFonts w:ascii="Courier New" w:eastAsia="Times New Roman" w:hAnsi="Courier New" w:cs="Courier New"/>
                <w:color w:val="FFC66D"/>
                <w:szCs w:val="20"/>
                <w:shd w:val="clear" w:color="auto" w:fill="232525"/>
                <w:lang w:eastAsia="fr-FR"/>
              </w:rPr>
              <w:t>__construct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(</w:t>
            </w:r>
            <w:r w:rsidRPr="00F05C20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 xml:space="preserve">$level 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= Logger::</w:t>
            </w:r>
            <w:r w:rsidRPr="00F05C20">
              <w:rPr>
                <w:rFonts w:ascii="Courier New" w:eastAsia="Times New Roman" w:hAnsi="Courier New" w:cs="Courier New"/>
                <w:i/>
                <w:iCs/>
                <w:color w:val="9876AA"/>
                <w:szCs w:val="20"/>
                <w:shd w:val="clear" w:color="auto" w:fill="232525"/>
                <w:lang w:eastAsia="fr-FR"/>
              </w:rPr>
              <w:t>DEBUG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 xml:space="preserve">, bool </w:t>
            </w:r>
            <w:r w:rsidRPr="00F05C20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 xml:space="preserve">$bubble 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 xml:space="preserve">= 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 xml:space="preserve">true, 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 xml:space="preserve">EntityManagerInterface </w:t>
            </w:r>
            <w:r w:rsidRPr="00F05C20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$manager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)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br/>
              <w:t xml:space="preserve">    {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br/>
              <w:t xml:space="preserve">        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parent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::</w:t>
            </w:r>
            <w:r w:rsidRPr="00F05C20">
              <w:rPr>
                <w:rFonts w:ascii="Courier New" w:eastAsia="Times New Roman" w:hAnsi="Courier New" w:cs="Courier New"/>
                <w:i/>
                <w:iCs/>
                <w:color w:val="FFC66D"/>
                <w:szCs w:val="20"/>
                <w:shd w:val="clear" w:color="auto" w:fill="232525"/>
                <w:lang w:eastAsia="fr-FR"/>
              </w:rPr>
              <w:t>__construct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(</w:t>
            </w:r>
            <w:r w:rsidRPr="00F05C20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$level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 xml:space="preserve">, </w:t>
            </w:r>
            <w:r w:rsidRPr="00F05C20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$bubble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)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        </w:t>
            </w:r>
            <w:r w:rsidRPr="00F05C20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$this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-&gt;</w:t>
            </w:r>
            <w:r w:rsidRPr="00F05C20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 xml:space="preserve">manager 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 xml:space="preserve">= </w:t>
            </w:r>
            <w:r w:rsidRPr="00F05C20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$manager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    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}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br/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br/>
              <w:t xml:space="preserve">    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 xml:space="preserve">protected function </w:t>
            </w:r>
            <w:r w:rsidRPr="00F05C20">
              <w:rPr>
                <w:rFonts w:ascii="Courier New" w:eastAsia="Times New Roman" w:hAnsi="Courier New" w:cs="Courier New"/>
                <w:color w:val="FFC66D"/>
                <w:szCs w:val="20"/>
                <w:shd w:val="clear" w:color="auto" w:fill="232525"/>
                <w:lang w:eastAsia="fr-FR"/>
              </w:rPr>
              <w:t>write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(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 xml:space="preserve">array </w:t>
            </w:r>
            <w:r w:rsidRPr="00F05C20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$record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 xml:space="preserve">): 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void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    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{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br/>
              <w:t xml:space="preserve">        </w:t>
            </w:r>
            <w:r w:rsidRPr="00F05C20">
              <w:rPr>
                <w:rFonts w:ascii="Courier New" w:eastAsia="Times New Roman" w:hAnsi="Courier New" w:cs="Courier New"/>
                <w:color w:val="808080"/>
                <w:szCs w:val="20"/>
                <w:shd w:val="clear" w:color="auto" w:fill="232525"/>
                <w:lang w:eastAsia="fr-FR"/>
              </w:rPr>
              <w:t>//Enregistrement des logs en bdd</w:t>
            </w:r>
            <w:r w:rsidRPr="00F05C20">
              <w:rPr>
                <w:rFonts w:ascii="Courier New" w:eastAsia="Times New Roman" w:hAnsi="Courier New" w:cs="Courier New"/>
                <w:color w:val="808080"/>
                <w:szCs w:val="20"/>
                <w:shd w:val="clear" w:color="auto" w:fill="232525"/>
                <w:lang w:eastAsia="fr-FR"/>
              </w:rPr>
              <w:br/>
              <w:t xml:space="preserve">        </w:t>
            </w:r>
            <w:r w:rsidRPr="00F05C20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 xml:space="preserve">$log 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 xml:space="preserve">= 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 xml:space="preserve">new 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Log()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        </w:t>
            </w:r>
            <w:r w:rsidRPr="00F05C20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$log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-&gt;</w:t>
            </w:r>
            <w:r w:rsidRPr="00F05C20">
              <w:rPr>
                <w:rFonts w:ascii="Courier New" w:eastAsia="Times New Roman" w:hAnsi="Courier New" w:cs="Courier New"/>
                <w:color w:val="FFC66D"/>
                <w:szCs w:val="20"/>
                <w:shd w:val="clear" w:color="auto" w:fill="232525"/>
                <w:lang w:eastAsia="fr-FR"/>
              </w:rPr>
              <w:t>setContext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(</w:t>
            </w:r>
            <w:r w:rsidRPr="00F05C20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$record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[</w:t>
            </w:r>
            <w:r w:rsidRPr="00F05C20">
              <w:rPr>
                <w:rFonts w:ascii="Courier New" w:eastAsia="Times New Roman" w:hAnsi="Courier New" w:cs="Courier New"/>
                <w:color w:val="6A8759"/>
                <w:szCs w:val="20"/>
                <w:shd w:val="clear" w:color="auto" w:fill="232525"/>
                <w:lang w:eastAsia="fr-FR"/>
              </w:rPr>
              <w:t>'context'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])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        </w:t>
            </w:r>
            <w:r w:rsidRPr="00F05C20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$log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-&gt;</w:t>
            </w:r>
            <w:r w:rsidRPr="00F05C20">
              <w:rPr>
                <w:rFonts w:ascii="Courier New" w:eastAsia="Times New Roman" w:hAnsi="Courier New" w:cs="Courier New"/>
                <w:color w:val="FFC66D"/>
                <w:szCs w:val="20"/>
                <w:shd w:val="clear" w:color="auto" w:fill="232525"/>
                <w:lang w:eastAsia="fr-FR"/>
              </w:rPr>
              <w:t>setLevel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(</w:t>
            </w:r>
            <w:r w:rsidRPr="00F05C20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$record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[</w:t>
            </w:r>
            <w:r w:rsidRPr="00F05C20">
              <w:rPr>
                <w:rFonts w:ascii="Courier New" w:eastAsia="Times New Roman" w:hAnsi="Courier New" w:cs="Courier New"/>
                <w:color w:val="6A8759"/>
                <w:szCs w:val="20"/>
                <w:shd w:val="clear" w:color="auto" w:fill="232525"/>
                <w:lang w:eastAsia="fr-FR"/>
              </w:rPr>
              <w:t>'level'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])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        </w:t>
            </w:r>
            <w:r w:rsidRPr="00F05C20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$log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-&gt;</w:t>
            </w:r>
            <w:r w:rsidRPr="00F05C20">
              <w:rPr>
                <w:rFonts w:ascii="Courier New" w:eastAsia="Times New Roman" w:hAnsi="Courier New" w:cs="Courier New"/>
                <w:color w:val="FFC66D"/>
                <w:szCs w:val="20"/>
                <w:shd w:val="clear" w:color="auto" w:fill="232525"/>
                <w:lang w:eastAsia="fr-FR"/>
              </w:rPr>
              <w:t>setLevelName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(</w:t>
            </w:r>
            <w:r w:rsidRPr="00F05C20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$record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[</w:t>
            </w:r>
            <w:r w:rsidRPr="00F05C20">
              <w:rPr>
                <w:rFonts w:ascii="Courier New" w:eastAsia="Times New Roman" w:hAnsi="Courier New" w:cs="Courier New"/>
                <w:color w:val="6A8759"/>
                <w:szCs w:val="20"/>
                <w:shd w:val="clear" w:color="auto" w:fill="232525"/>
                <w:lang w:eastAsia="fr-FR"/>
              </w:rPr>
              <w:t>'level_name'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])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        </w:t>
            </w:r>
            <w:r w:rsidRPr="00F05C20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$log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-&gt;</w:t>
            </w:r>
            <w:r w:rsidRPr="00F05C20">
              <w:rPr>
                <w:rFonts w:ascii="Courier New" w:eastAsia="Times New Roman" w:hAnsi="Courier New" w:cs="Courier New"/>
                <w:color w:val="FFC66D"/>
                <w:szCs w:val="20"/>
                <w:shd w:val="clear" w:color="auto" w:fill="232525"/>
                <w:lang w:eastAsia="fr-FR"/>
              </w:rPr>
              <w:t>setMessage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(</w:t>
            </w:r>
            <w:r w:rsidRPr="00F05C20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$record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[</w:t>
            </w:r>
            <w:r w:rsidRPr="00F05C20">
              <w:rPr>
                <w:rFonts w:ascii="Courier New" w:eastAsia="Times New Roman" w:hAnsi="Courier New" w:cs="Courier New"/>
                <w:color w:val="6A8759"/>
                <w:szCs w:val="20"/>
                <w:shd w:val="clear" w:color="auto" w:fill="232525"/>
                <w:lang w:eastAsia="fr-FR"/>
              </w:rPr>
              <w:t>'message'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])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        </w:t>
            </w:r>
            <w:r w:rsidRPr="00F05C20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$this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-&gt;</w:t>
            </w:r>
            <w:r w:rsidRPr="00F05C20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manager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-&gt;</w:t>
            </w:r>
            <w:r w:rsidRPr="00F05C20">
              <w:rPr>
                <w:rFonts w:ascii="Courier New" w:eastAsia="Times New Roman" w:hAnsi="Courier New" w:cs="Courier New"/>
                <w:color w:val="FFC66D"/>
                <w:szCs w:val="20"/>
                <w:shd w:val="clear" w:color="auto" w:fill="232525"/>
                <w:lang w:eastAsia="fr-FR"/>
              </w:rPr>
              <w:t>persist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(</w:t>
            </w:r>
            <w:r w:rsidRPr="00F05C20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$log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)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        </w:t>
            </w:r>
            <w:r w:rsidRPr="00F05C20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$this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-&gt;</w:t>
            </w:r>
            <w:r w:rsidRPr="00F05C20">
              <w:rPr>
                <w:rFonts w:ascii="Courier New" w:eastAsia="Times New Roman" w:hAnsi="Courier New" w:cs="Courier New"/>
                <w:color w:val="9876AA"/>
                <w:szCs w:val="20"/>
                <w:shd w:val="clear" w:color="auto" w:fill="232525"/>
                <w:lang w:eastAsia="fr-FR"/>
              </w:rPr>
              <w:t>manager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-&gt;</w:t>
            </w:r>
            <w:r w:rsidRPr="00F05C20">
              <w:rPr>
                <w:rFonts w:ascii="Courier New" w:eastAsia="Times New Roman" w:hAnsi="Courier New" w:cs="Courier New"/>
                <w:color w:val="FFC66D"/>
                <w:szCs w:val="20"/>
                <w:shd w:val="clear" w:color="auto" w:fill="232525"/>
                <w:lang w:eastAsia="fr-FR"/>
              </w:rPr>
              <w:t>flush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()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t>;</w:t>
            </w:r>
            <w:r w:rsidRPr="00F05C20">
              <w:rPr>
                <w:rFonts w:ascii="Courier New" w:eastAsia="Times New Roman" w:hAnsi="Courier New" w:cs="Courier New"/>
                <w:color w:val="CC7832"/>
                <w:szCs w:val="20"/>
                <w:shd w:val="clear" w:color="auto" w:fill="232525"/>
                <w:lang w:eastAsia="fr-FR"/>
              </w:rPr>
              <w:br/>
              <w:t xml:space="preserve">    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t>}</w:t>
            </w:r>
            <w:r w:rsidRPr="00F05C20">
              <w:rPr>
                <w:rFonts w:ascii="Courier New" w:eastAsia="Times New Roman" w:hAnsi="Courier New" w:cs="Courier New"/>
                <w:color w:val="A9B7C6"/>
                <w:szCs w:val="20"/>
                <w:shd w:val="clear" w:color="auto" w:fill="232525"/>
                <w:lang w:eastAsia="fr-FR"/>
              </w:rPr>
              <w:br/>
              <w:t>}</w:t>
            </w:r>
          </w:p>
          <w:p w14:paraId="56704B57" w14:textId="77777777" w:rsidR="00F05C20" w:rsidRDefault="00F05C20" w:rsidP="0036019D">
            <w:pPr>
              <w:rPr>
                <w:rFonts w:cs="Tahoma"/>
              </w:rPr>
            </w:pPr>
          </w:p>
        </w:tc>
      </w:tr>
      <w:bookmarkEnd w:id="4"/>
    </w:tbl>
    <w:p w14:paraId="05F21EE4" w14:textId="77777777" w:rsidR="00F05C20" w:rsidRDefault="00F05C20" w:rsidP="00F05C20">
      <w:pPr>
        <w:rPr>
          <w:rFonts w:cs="Tahoma"/>
        </w:rPr>
      </w:pPr>
    </w:p>
    <w:p w14:paraId="3497CA86" w14:textId="77777777" w:rsidR="00F05C20" w:rsidRDefault="00F05C20" w:rsidP="00EA332F">
      <w:pPr>
        <w:rPr>
          <w:rFonts w:cs="Tahoma"/>
        </w:rPr>
      </w:pPr>
    </w:p>
    <w:p w14:paraId="3E414B46" w14:textId="77777777" w:rsidR="00253629" w:rsidRDefault="00253629" w:rsidP="00EA332F">
      <w:pPr>
        <w:rPr>
          <w:rFonts w:cs="Tahoma"/>
        </w:rPr>
      </w:pPr>
    </w:p>
    <w:p w14:paraId="69F1990A" w14:textId="77777777" w:rsidR="00253629" w:rsidRDefault="00253629" w:rsidP="00EA332F">
      <w:pPr>
        <w:rPr>
          <w:rFonts w:cs="Tahoma"/>
        </w:rPr>
      </w:pPr>
    </w:p>
    <w:p w14:paraId="748901F3" w14:textId="77777777" w:rsidR="00253629" w:rsidRDefault="00253629" w:rsidP="00EA332F">
      <w:pPr>
        <w:rPr>
          <w:rFonts w:cs="Tahoma"/>
        </w:rPr>
      </w:pPr>
      <w:r w:rsidRPr="00253629">
        <w:rPr>
          <w:rFonts w:cs="Tahoma"/>
        </w:rPr>
        <w:t>https://symfony.com/doc/5.4/logging/monolog_email.html</w:t>
      </w:r>
    </w:p>
    <w:p w14:paraId="471CC801" w14:textId="77777777" w:rsidR="00EA332F" w:rsidRDefault="00EA332F" w:rsidP="00FC79C6">
      <w:pPr>
        <w:rPr>
          <w:rFonts w:cs="Tahoma"/>
        </w:rPr>
      </w:pPr>
    </w:p>
    <w:p w14:paraId="3631AA9A" w14:textId="77777777" w:rsidR="00FC79C6" w:rsidRDefault="00FC79C6" w:rsidP="00FC79C6">
      <w:pPr>
        <w:rPr>
          <w:rFonts w:cs="Tahoma"/>
        </w:rPr>
      </w:pPr>
    </w:p>
    <w:p w14:paraId="2A6AA06D" w14:textId="77777777" w:rsidR="00FC79C6" w:rsidRDefault="00FC79C6" w:rsidP="007002D3">
      <w:pPr>
        <w:pStyle w:val="Titre2"/>
      </w:pPr>
      <w:r>
        <w:lastRenderedPageBreak/>
        <w:t>Cron de synchronisation</w:t>
      </w:r>
    </w:p>
    <w:p w14:paraId="57993E34" w14:textId="77777777" w:rsidR="00FC79C6" w:rsidRDefault="00FC79C6" w:rsidP="00FC79C6">
      <w:pPr>
        <w:rPr>
          <w:rFonts w:cs="Tahoma"/>
        </w:rPr>
      </w:pPr>
    </w:p>
    <w:p w14:paraId="2CF42B1B" w14:textId="77777777" w:rsidR="00FC79C6" w:rsidRDefault="00FC79C6" w:rsidP="00FC79C6">
      <w:pPr>
        <w:rPr>
          <w:rFonts w:cs="Tahoma"/>
        </w:rPr>
      </w:pPr>
      <w:r>
        <w:rPr>
          <w:rFonts w:cs="Tahoma"/>
        </w:rPr>
        <w:t>Lancement des synchronisations à 6h et à 12h</w:t>
      </w:r>
    </w:p>
    <w:p w14:paraId="2E2678F6" w14:textId="77777777" w:rsidR="00FC79C6" w:rsidRDefault="00FC79C6" w:rsidP="00FC79C6">
      <w:pPr>
        <w:rPr>
          <w:rFonts w:cs="Tahoma"/>
        </w:rPr>
      </w:pPr>
    </w:p>
    <w:p w14:paraId="14FB3A28" w14:textId="77777777" w:rsidR="00FC79C6" w:rsidRDefault="00FC79C6" w:rsidP="00FC79C6">
      <w:pPr>
        <w:rPr>
          <w:rFonts w:cs="Tahoma"/>
        </w:rPr>
      </w:pPr>
      <w:r>
        <w:rPr>
          <w:rFonts w:cs="Tahoma"/>
        </w:rPr>
        <w:t>/var/spool/cron/root</w:t>
      </w:r>
    </w:p>
    <w:p w14:paraId="04F2BA45" w14:textId="77777777" w:rsidR="00FC79C6" w:rsidRDefault="00FC79C6" w:rsidP="00FC79C6">
      <w:pPr>
        <w:rPr>
          <w:rFonts w:cs="Tahom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C79C6" w14:paraId="1FC152E9" w14:textId="77777777" w:rsidTr="0036019D">
        <w:tc>
          <w:tcPr>
            <w:tcW w:w="101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E0A335" w14:textId="77777777" w:rsidR="00FC79C6" w:rsidRDefault="00FC79C6" w:rsidP="0036019D">
            <w:pPr>
              <w:rPr>
                <w:rFonts w:cs="Tahoma"/>
              </w:rPr>
            </w:pPr>
          </w:p>
          <w:p w14:paraId="3AE226A9" w14:textId="77777777" w:rsidR="00FC79C6" w:rsidRPr="005208CC" w:rsidRDefault="00FC79C6" w:rsidP="0036019D">
            <w:pPr>
              <w:rPr>
                <w:rFonts w:cs="Tahoma"/>
              </w:rPr>
            </w:pPr>
            <w:r>
              <w:rPr>
                <w:rFonts w:cs="Tahoma"/>
              </w:rPr>
              <w:t>0</w:t>
            </w:r>
            <w:r w:rsidRPr="005208CC">
              <w:rPr>
                <w:rFonts w:cs="Tahoma"/>
              </w:rPr>
              <w:t xml:space="preserve"> 6 * * * sh /var/www/html/news32.sh</w:t>
            </w:r>
          </w:p>
          <w:p w14:paraId="10F1E55C" w14:textId="77777777" w:rsidR="00FC79C6" w:rsidRDefault="00FC79C6" w:rsidP="0036019D">
            <w:pPr>
              <w:rPr>
                <w:rFonts w:cs="Tahoma"/>
              </w:rPr>
            </w:pPr>
            <w:r>
              <w:rPr>
                <w:rFonts w:cs="Tahoma"/>
              </w:rPr>
              <w:t>0</w:t>
            </w:r>
            <w:r w:rsidRPr="005208CC">
              <w:rPr>
                <w:rFonts w:cs="Tahoma"/>
              </w:rPr>
              <w:t xml:space="preserve"> 12 * * * sh /var/www/html/news32.sh</w:t>
            </w:r>
          </w:p>
          <w:p w14:paraId="2AF8A43C" w14:textId="77777777" w:rsidR="00FC79C6" w:rsidRDefault="00FC79C6" w:rsidP="0036019D">
            <w:pPr>
              <w:rPr>
                <w:rFonts w:cs="Tahoma"/>
              </w:rPr>
            </w:pPr>
          </w:p>
        </w:tc>
      </w:tr>
    </w:tbl>
    <w:p w14:paraId="56968890" w14:textId="77777777" w:rsidR="00FC79C6" w:rsidRDefault="00FC79C6" w:rsidP="00FC79C6">
      <w:pPr>
        <w:rPr>
          <w:rFonts w:cs="Tahoma"/>
        </w:rPr>
      </w:pPr>
    </w:p>
    <w:p w14:paraId="6801E6EF" w14:textId="77777777" w:rsidR="00FC79C6" w:rsidRDefault="00FC79C6" w:rsidP="00FC79C6">
      <w:pPr>
        <w:rPr>
          <w:rFonts w:cs="Tahoma"/>
        </w:rPr>
      </w:pPr>
      <w:r>
        <w:rPr>
          <w:rFonts w:cs="Tahoma"/>
        </w:rPr>
        <w:t>Contenu du fichier news32.sh :</w:t>
      </w:r>
    </w:p>
    <w:p w14:paraId="2C054ADF" w14:textId="77777777" w:rsidR="00FC79C6" w:rsidRDefault="00FC79C6" w:rsidP="00FC79C6">
      <w:pPr>
        <w:rPr>
          <w:rFonts w:cs="Tahoma"/>
        </w:rPr>
      </w:pPr>
    </w:p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194"/>
      </w:tblGrid>
      <w:tr w:rsidR="00FC79C6" w14:paraId="4F506627" w14:textId="77777777" w:rsidTr="0036019D">
        <w:tc>
          <w:tcPr>
            <w:tcW w:w="10194" w:type="dxa"/>
          </w:tcPr>
          <w:p w14:paraId="62162400" w14:textId="77777777" w:rsidR="00FC79C6" w:rsidRDefault="00FC79C6" w:rsidP="0036019D">
            <w:pPr>
              <w:rPr>
                <w:rFonts w:cs="Tahoma"/>
              </w:rPr>
            </w:pPr>
          </w:p>
          <w:p w14:paraId="06700FC9" w14:textId="77777777" w:rsidR="00FC79C6" w:rsidRDefault="00FC79C6" w:rsidP="0036019D">
            <w:pPr>
              <w:rPr>
                <w:rFonts w:cs="Tahoma"/>
              </w:rPr>
            </w:pPr>
            <w:r w:rsidRPr="005208CC">
              <w:rPr>
                <w:rFonts w:cs="Tahoma"/>
              </w:rPr>
              <w:t>php /var/www/html/newsletter/bin/console synchro</w:t>
            </w:r>
          </w:p>
          <w:p w14:paraId="141A4832" w14:textId="77777777" w:rsidR="00FC79C6" w:rsidRDefault="00FC79C6" w:rsidP="0036019D">
            <w:pPr>
              <w:rPr>
                <w:rFonts w:cs="Tahoma"/>
              </w:rPr>
            </w:pPr>
          </w:p>
        </w:tc>
      </w:tr>
    </w:tbl>
    <w:p w14:paraId="5A6BC4A7" w14:textId="77777777" w:rsidR="00FC79C6" w:rsidRDefault="00FC79C6" w:rsidP="00FC79C6">
      <w:pPr>
        <w:rPr>
          <w:rFonts w:cs="Tahoma"/>
        </w:rPr>
      </w:pPr>
    </w:p>
    <w:p w14:paraId="73641661" w14:textId="77777777" w:rsidR="00FC79C6" w:rsidRDefault="00FC79C6" w:rsidP="00FC79C6">
      <w:pPr>
        <w:rPr>
          <w:rFonts w:cs="Tahoma"/>
        </w:rPr>
      </w:pPr>
      <w:r>
        <w:rPr>
          <w:rFonts w:cs="Tahoma"/>
        </w:rPr>
        <w:t>Le script de synchronisation est dans src/Command/Synchronisation.php</w:t>
      </w:r>
    </w:p>
    <w:p w14:paraId="61BB6DAA" w14:textId="77777777" w:rsidR="00FC79C6" w:rsidRDefault="00FC79C6" w:rsidP="00FC79C6">
      <w:pPr>
        <w:rPr>
          <w:rFonts w:cs="Tahoma"/>
        </w:rPr>
      </w:pPr>
      <w:r>
        <w:rPr>
          <w:rFonts w:cs="Tahoma"/>
        </w:rPr>
        <w:t>Le nom de la commande à lancer (ici "synchro") est défini dans la fonction configure() et le processus métier dans la fonction execute()</w:t>
      </w:r>
    </w:p>
    <w:p w14:paraId="6E6AF848" w14:textId="77777777" w:rsidR="00FC79C6" w:rsidRDefault="00FC79C6" w:rsidP="00FC79C6">
      <w:pPr>
        <w:rPr>
          <w:rFonts w:cs="Tahoma"/>
        </w:rPr>
      </w:pPr>
    </w:p>
    <w:p w14:paraId="18C3E715" w14:textId="77777777" w:rsidR="00FC79C6" w:rsidRDefault="00FC79C6" w:rsidP="00FC79C6">
      <w:pPr>
        <w:rPr>
          <w:rFonts w:cs="Tahoma"/>
        </w:rPr>
      </w:pPr>
      <w:r>
        <w:rPr>
          <w:rFonts w:cs="Tahoma"/>
        </w:rPr>
        <w:t xml:space="preserve">Pour le lancer en test dans la console : </w:t>
      </w:r>
      <w:r>
        <w:t>php bin/console synchro</w:t>
      </w:r>
    </w:p>
    <w:p w14:paraId="2E84CD19" w14:textId="77777777" w:rsidR="00FC79C6" w:rsidRDefault="00FC79C6" w:rsidP="00FC79C6">
      <w:pPr>
        <w:rPr>
          <w:rFonts w:cs="Tahoma"/>
        </w:rPr>
      </w:pPr>
    </w:p>
    <w:p w14:paraId="37BD01F6" w14:textId="77777777" w:rsidR="00FC79C6" w:rsidRDefault="00FC79C6" w:rsidP="00FC79C6">
      <w:pPr>
        <w:rPr>
          <w:rFonts w:cs="Tahoma"/>
        </w:rPr>
      </w:pPr>
      <w:r>
        <w:rPr>
          <w:rFonts w:cs="Tahoma"/>
        </w:rPr>
        <w:t xml:space="preserve">Documentation Symfony : </w:t>
      </w:r>
      <w:hyperlink r:id="rId19" w:history="1">
        <w:r w:rsidRPr="00685DEB">
          <w:rPr>
            <w:rStyle w:val="Lienhypertexte"/>
            <w:rFonts w:cs="Tahoma"/>
          </w:rPr>
          <w:t>https://symfony.com/doc/current/console.html</w:t>
        </w:r>
      </w:hyperlink>
    </w:p>
    <w:p w14:paraId="690117F3" w14:textId="77777777" w:rsidR="00E24FF6" w:rsidRDefault="00E24FF6" w:rsidP="00232ABC">
      <w:pPr>
        <w:rPr>
          <w:rFonts w:cs="Tahoma"/>
        </w:rPr>
      </w:pPr>
    </w:p>
    <w:p w14:paraId="6A00C075" w14:textId="77777777" w:rsidR="00FC79C6" w:rsidRDefault="00FC79C6" w:rsidP="00FC79C6">
      <w:pPr>
        <w:pStyle w:val="Titre1"/>
      </w:pPr>
      <w:r>
        <w:t>Sécurité</w:t>
      </w:r>
    </w:p>
    <w:p w14:paraId="39E43A05" w14:textId="77777777" w:rsidR="00E24FF6" w:rsidRDefault="00E24FF6" w:rsidP="00232ABC">
      <w:pPr>
        <w:rPr>
          <w:rFonts w:cs="Tahoma"/>
        </w:rPr>
      </w:pPr>
    </w:p>
    <w:p w14:paraId="0392B2C7" w14:textId="77777777" w:rsidR="00413D51" w:rsidRPr="00413D51" w:rsidRDefault="00413D51" w:rsidP="00413D51">
      <w:pPr>
        <w:pStyle w:val="Paragraphedeliste"/>
        <w:keepNext/>
        <w:keepLines/>
        <w:numPr>
          <w:ilvl w:val="0"/>
          <w:numId w:val="8"/>
        </w:numPr>
        <w:spacing w:before="120" w:after="120"/>
        <w:contextualSpacing w:val="0"/>
        <w:outlineLvl w:val="1"/>
        <w:rPr>
          <w:rFonts w:eastAsiaTheme="majorEastAsia" w:cs="Tahoma"/>
          <w:b/>
          <w:vanish/>
          <w:color w:val="AE2217"/>
          <w:sz w:val="28"/>
          <w:szCs w:val="26"/>
        </w:rPr>
      </w:pPr>
    </w:p>
    <w:p w14:paraId="2DE1316B" w14:textId="77777777" w:rsidR="00232ABC" w:rsidRDefault="00232ABC" w:rsidP="007002D3">
      <w:pPr>
        <w:pStyle w:val="Titre2"/>
      </w:pPr>
      <w:r>
        <w:t>SSO</w:t>
      </w:r>
    </w:p>
    <w:p w14:paraId="3331A765" w14:textId="77777777" w:rsidR="00E24FF6" w:rsidRPr="00232ABC" w:rsidRDefault="00E24FF6" w:rsidP="00232ABC">
      <w:pPr>
        <w:rPr>
          <w:rFonts w:cs="Tahoma"/>
        </w:rPr>
      </w:pPr>
    </w:p>
    <w:p w14:paraId="12EF9926" w14:textId="77777777" w:rsidR="00E24FF6" w:rsidRDefault="00E24FF6" w:rsidP="00232ABC">
      <w:pPr>
        <w:rPr>
          <w:rFonts w:cs="Tahoma"/>
        </w:rPr>
      </w:pPr>
      <w:r>
        <w:rPr>
          <w:rFonts w:cs="Tahoma"/>
        </w:rPr>
        <w:t>La configuration pour le SSO se fait dans le fichier config &gt; packages &gt; security.yaml</w:t>
      </w:r>
    </w:p>
    <w:p w14:paraId="0CD2F6E9" w14:textId="77777777" w:rsidR="006344A2" w:rsidRDefault="006344A2" w:rsidP="00232ABC">
      <w:pPr>
        <w:rPr>
          <w:rFonts w:cs="Tahoma"/>
        </w:rPr>
      </w:pPr>
    </w:p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194"/>
      </w:tblGrid>
      <w:tr w:rsidR="00E24FF6" w14:paraId="7996476B" w14:textId="77777777" w:rsidTr="00E24FF6">
        <w:tc>
          <w:tcPr>
            <w:tcW w:w="10194" w:type="dxa"/>
          </w:tcPr>
          <w:p w14:paraId="145713A7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security:</w:t>
            </w:r>
          </w:p>
          <w:p w14:paraId="6B999A53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password_hashers:</w:t>
            </w:r>
          </w:p>
          <w:p w14:paraId="7EC245E1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App\Entity\Utilisateur:</w:t>
            </w:r>
          </w:p>
          <w:p w14:paraId="7DFFBFF2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algorithm: auto</w:t>
            </w:r>
          </w:p>
          <w:p w14:paraId="5773A6D1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role_hierarchy:</w:t>
            </w:r>
          </w:p>
          <w:p w14:paraId="0AD37C2B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ROLE_ADMIN: [ ROLE_USER ]</w:t>
            </w:r>
          </w:p>
          <w:p w14:paraId="6E4F21BC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# https://symfony.com/doc/current/security.html#where-do-users-come-from-user-providers</w:t>
            </w:r>
          </w:p>
          <w:p w14:paraId="6CCE1843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# providers : où sont récupérées les données des utilisateurs</w:t>
            </w:r>
          </w:p>
          <w:p w14:paraId="3985C2FE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providers:</w:t>
            </w:r>
          </w:p>
          <w:p w14:paraId="5B965F77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# users_in_memory: { memory: null }</w:t>
            </w:r>
          </w:p>
          <w:p w14:paraId="32D9463A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# Pour connexion LDAP</w:t>
            </w:r>
          </w:p>
          <w:p w14:paraId="5467EB6C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my_ldap:</w:t>
            </w:r>
          </w:p>
          <w:p w14:paraId="31BF6B99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ldap:</w:t>
            </w:r>
          </w:p>
          <w:p w14:paraId="178F8C80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    service: Symfony\Component\Ldap\Ldap</w:t>
            </w:r>
          </w:p>
          <w:p w14:paraId="790DBBA6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    base_dn: OU=CD32,DC=cg32,DC=local</w:t>
            </w:r>
          </w:p>
          <w:p w14:paraId="1EE4D581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    search_dn: "civitas_ldap"</w:t>
            </w:r>
          </w:p>
          <w:p w14:paraId="4BDF75A0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    search_password: JslmdpLRH!</w:t>
            </w:r>
          </w:p>
          <w:p w14:paraId="56B06B11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    default_roles: ROLE_USER</w:t>
            </w:r>
          </w:p>
          <w:p w14:paraId="49085340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# Fin pour connexion LDAP</w:t>
            </w:r>
          </w:p>
          <w:p w14:paraId="5F6EA38D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users:</w:t>
            </w:r>
          </w:p>
          <w:p w14:paraId="3285483E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lastRenderedPageBreak/>
              <w:t xml:space="preserve">            entity:</w:t>
            </w:r>
          </w:p>
          <w:p w14:paraId="3E313B34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    class: App\Entity\News\Utilisateur</w:t>
            </w:r>
          </w:p>
          <w:p w14:paraId="01B91B14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    property: login</w:t>
            </w:r>
          </w:p>
          <w:p w14:paraId="355071EF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users_sso:</w:t>
            </w:r>
          </w:p>
          <w:p w14:paraId="6A2FA2FC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entity:</w:t>
            </w:r>
          </w:p>
          <w:p w14:paraId="408C8120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    class: App\Entity\News\Utilisateur</w:t>
            </w:r>
          </w:p>
          <w:p w14:paraId="694291D2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    property: sso</w:t>
            </w:r>
          </w:p>
          <w:p w14:paraId="39E12664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firewalls:</w:t>
            </w:r>
          </w:p>
          <w:p w14:paraId="0D8AA2E6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dev:</w:t>
            </w:r>
          </w:p>
          <w:p w14:paraId="1A97F97E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pattern: ^/(_(profiler|wdt)|css|images|js)/</w:t>
            </w:r>
          </w:p>
          <w:p w14:paraId="534B297E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security: false</w:t>
            </w:r>
          </w:p>
          <w:p w14:paraId="0583B4FF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main:</w:t>
            </w:r>
          </w:p>
          <w:p w14:paraId="28C35588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# Pour connexion LDAP</w:t>
            </w:r>
          </w:p>
          <w:p w14:paraId="68B51367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#            anonymous: true</w:t>
            </w:r>
          </w:p>
          <w:p w14:paraId="05B63DD3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#            provider: users</w:t>
            </w:r>
          </w:p>
          <w:p w14:paraId="3B6E6E3E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#            form_login_ldap:</w:t>
            </w:r>
          </w:p>
          <w:p w14:paraId="168808E8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#                login_path: /login</w:t>
            </w:r>
          </w:p>
          <w:p w14:paraId="7BCA7196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#                check_path: /login</w:t>
            </w:r>
          </w:p>
          <w:p w14:paraId="2074885F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#                search_dn: "civitas_ldap"</w:t>
            </w:r>
          </w:p>
          <w:p w14:paraId="31A0682C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#                search_password: 'JslmdpLRH!'</w:t>
            </w:r>
          </w:p>
          <w:p w14:paraId="71C93AA5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#                service: Symfony\Component\Ldap\Ldap</w:t>
            </w:r>
          </w:p>
          <w:p w14:paraId="4FDBC3E7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#                dn_string: 'dc=cg32, dc=local'</w:t>
            </w:r>
          </w:p>
          <w:p w14:paraId="3CF7476A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#                query_string: '(&amp;(objectClass=user)(samAccountName={username})(cn=*))'</w:t>
            </w:r>
          </w:p>
          <w:p w14:paraId="757B86D2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#                success_handler: redirect.after.login</w:t>
            </w:r>
          </w:p>
          <w:p w14:paraId="1EF013E9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# Fin pour connexion LDAP</w:t>
            </w:r>
          </w:p>
          <w:p w14:paraId="7B38A197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#user_checker : vérifie que l'utilisateur est bien actif lors de la connexion</w:t>
            </w:r>
          </w:p>
          <w:p w14:paraId="469C16CA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user_checker: App\Security\UserChecker</w:t>
            </w:r>
          </w:p>
          <w:p w14:paraId="6D2323D0" w14:textId="77777777" w:rsid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# Pour connexion SSO</w:t>
            </w:r>
          </w:p>
          <w:p w14:paraId="7821D9FF" w14:textId="77777777" w:rsidR="00E16E7B" w:rsidRPr="00E24FF6" w:rsidRDefault="00E16E7B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</w:t>
            </w:r>
            <w:r w:rsidRPr="00E16E7B">
              <w:rPr>
                <w:rFonts w:cs="Tahoma"/>
              </w:rPr>
              <w:t>entry_point: App\Security\AuthenticationEntryPoint</w:t>
            </w:r>
          </w:p>
          <w:p w14:paraId="45B4FA28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remote_user:</w:t>
            </w:r>
          </w:p>
          <w:p w14:paraId="4AEDA75F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    provider: users_sso</w:t>
            </w:r>
          </w:p>
          <w:p w14:paraId="1A3AD55C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    user: REMOTE_USER</w:t>
            </w:r>
          </w:p>
          <w:p w14:paraId="5E17E8D6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# Fin pour connexion SSO</w:t>
            </w:r>
          </w:p>
          <w:p w14:paraId="564C3F58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logout:</w:t>
            </w:r>
          </w:p>
          <w:p w14:paraId="4626F87F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    path: app_logout</w:t>
            </w:r>
          </w:p>
          <w:p w14:paraId="6017FEB2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# Pour connexion LDAP</w:t>
            </w:r>
          </w:p>
          <w:p w14:paraId="1392D559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#                target: app_login</w:t>
            </w:r>
          </w:p>
          <w:p w14:paraId="030F7347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# Fin pour connexion LDAP</w:t>
            </w:r>
          </w:p>
          <w:p w14:paraId="02C62A43" w14:textId="77777777" w:rsidR="00E24FF6" w:rsidRPr="00E24FF6" w:rsidRDefault="00E24FF6" w:rsidP="00E24FF6">
            <w:pPr>
              <w:rPr>
                <w:rFonts w:cs="Tahoma"/>
              </w:rPr>
            </w:pPr>
          </w:p>
          <w:p w14:paraId="074FFA0D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# Easy way to control access for large sections of your site</w:t>
            </w:r>
          </w:p>
          <w:p w14:paraId="2238878E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# Note: Only the *first* access control that matches will be used</w:t>
            </w:r>
          </w:p>
          <w:p w14:paraId="6DB525B3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access_control:</w:t>
            </w:r>
          </w:p>
          <w:p w14:paraId="597426DB" w14:textId="77777777" w:rsid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- { path: ^/login, roles: IS_AUTHENTICATED_ANONYMOUSLY }</w:t>
            </w:r>
          </w:p>
          <w:p w14:paraId="58038FE0" w14:textId="77777777" w:rsidR="004D07AB" w:rsidRPr="00E24FF6" w:rsidRDefault="004D07AB" w:rsidP="00E24FF6">
            <w:pPr>
              <w:rPr>
                <w:rFonts w:cs="Tahoma"/>
              </w:rPr>
            </w:pPr>
            <w:r>
              <w:rPr>
                <w:rFonts w:cs="Tahoma"/>
              </w:rPr>
              <w:t xml:space="preserve">        </w:t>
            </w:r>
            <w:r w:rsidRPr="004D07AB">
              <w:rPr>
                <w:rFonts w:cs="Tahoma"/>
              </w:rPr>
              <w:t>- { path: ^/noacces, roles: IS_AUTHENTICATED_ANONYMOUSLY }</w:t>
            </w:r>
          </w:p>
          <w:p w14:paraId="1BB368EE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#        - { path: ^/param/, roles: ROLE_ADMIN }</w:t>
            </w:r>
          </w:p>
          <w:p w14:paraId="4CCD4329" w14:textId="77777777" w:rsid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- { path: ^/, roles: ROLE_USER }</w:t>
            </w:r>
          </w:p>
        </w:tc>
      </w:tr>
    </w:tbl>
    <w:p w14:paraId="153ED7AC" w14:textId="77777777" w:rsidR="00E24FF6" w:rsidRDefault="00E24FF6" w:rsidP="00232ABC">
      <w:pPr>
        <w:rPr>
          <w:rFonts w:cs="Tahoma"/>
        </w:rPr>
      </w:pPr>
    </w:p>
    <w:p w14:paraId="26E4A871" w14:textId="77777777" w:rsidR="00E24FF6" w:rsidRDefault="00E24FF6" w:rsidP="00232ABC">
      <w:pPr>
        <w:rPr>
          <w:rFonts w:cs="Tahoma"/>
        </w:rPr>
      </w:pPr>
    </w:p>
    <w:p w14:paraId="2D1ED16A" w14:textId="77777777" w:rsidR="00E24FF6" w:rsidRDefault="00E24FF6" w:rsidP="00232ABC">
      <w:pPr>
        <w:rPr>
          <w:rFonts w:cs="Tahoma"/>
        </w:rPr>
      </w:pPr>
      <w:r>
        <w:rPr>
          <w:rFonts w:cs="Tahoma"/>
        </w:rPr>
        <w:t>Sur le serveur :</w:t>
      </w:r>
    </w:p>
    <w:p w14:paraId="1254AB99" w14:textId="77777777" w:rsidR="00E24FF6" w:rsidRDefault="00E24FF6" w:rsidP="00232ABC">
      <w:pPr>
        <w:rPr>
          <w:rFonts w:cs="Tahoma"/>
        </w:rPr>
      </w:pPr>
    </w:p>
    <w:p w14:paraId="5547C920" w14:textId="77777777" w:rsidR="00E24FF6" w:rsidRDefault="00E24FF6" w:rsidP="00232ABC">
      <w:pPr>
        <w:rPr>
          <w:rFonts w:cs="Tahoma"/>
        </w:rPr>
      </w:pPr>
      <w:r>
        <w:rPr>
          <w:rFonts w:cs="Tahoma"/>
        </w:rPr>
        <w:t>etc/http/conf.d/default.conf</w:t>
      </w:r>
    </w:p>
    <w:p w14:paraId="3DFBA179" w14:textId="77777777" w:rsidR="00E24FF6" w:rsidRDefault="00E24FF6" w:rsidP="00232ABC">
      <w:pPr>
        <w:rPr>
          <w:rFonts w:cs="Tahoma"/>
        </w:rPr>
      </w:pPr>
    </w:p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E24FF6" w14:paraId="7212362C" w14:textId="77777777" w:rsidTr="00E24FF6">
        <w:tc>
          <w:tcPr>
            <w:tcW w:w="10194" w:type="dxa"/>
          </w:tcPr>
          <w:p w14:paraId="796E786B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Listen 8094</w:t>
            </w:r>
          </w:p>
          <w:p w14:paraId="1E0E9C6E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&lt;VirtualHost *:8094&gt;</w:t>
            </w:r>
          </w:p>
          <w:p w14:paraId="3193EFAB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ab/>
              <w:t>ServerName newsletter</w:t>
            </w:r>
          </w:p>
          <w:p w14:paraId="135E4672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ab/>
              <w:t>DocumentRoot /var/www/html/newsletter/public</w:t>
            </w:r>
          </w:p>
          <w:p w14:paraId="22C1364B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lastRenderedPageBreak/>
              <w:tab/>
              <w:t>&lt;Directory /var/www/html/newsletter/public&gt;</w:t>
            </w:r>
          </w:p>
          <w:p w14:paraId="694C9B88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ab/>
            </w:r>
            <w:r w:rsidRPr="00E24FF6">
              <w:rPr>
                <w:rFonts w:cs="Tahoma"/>
              </w:rPr>
              <w:tab/>
              <w:t>AllowOverride All</w:t>
            </w:r>
          </w:p>
          <w:p w14:paraId="3AF7AAC4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ab/>
            </w:r>
            <w:r w:rsidRPr="00E24FF6">
              <w:rPr>
                <w:rFonts w:cs="Tahoma"/>
              </w:rPr>
              <w:tab/>
              <w:t>Order Allow,Deny</w:t>
            </w:r>
          </w:p>
          <w:p w14:paraId="4A5EEC6E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Allow from All</w:t>
            </w:r>
          </w:p>
          <w:p w14:paraId="36A11FE3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ab/>
            </w:r>
            <w:r w:rsidRPr="00E24FF6">
              <w:rPr>
                <w:rFonts w:cs="Tahoma"/>
              </w:rPr>
              <w:tab/>
              <w:t>&lt;IfModule mod_rewrite.c&gt;</w:t>
            </w:r>
          </w:p>
          <w:p w14:paraId="5E511ED4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Options -MultiViews</w:t>
            </w:r>
          </w:p>
          <w:p w14:paraId="6918A346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RewriteEngine On</w:t>
            </w:r>
          </w:p>
          <w:p w14:paraId="713CA2B9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RewriteCond %{REQUEST_FILENAME} !-f</w:t>
            </w:r>
          </w:p>
          <w:p w14:paraId="3E3B7B6F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    RewriteRule ^(.*)$ app.php [QSA,L]</w:t>
            </w:r>
          </w:p>
          <w:p w14:paraId="0AFB1E47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&lt;/IfModule&gt;</w:t>
            </w:r>
          </w:p>
          <w:p w14:paraId="5EC5522C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ab/>
              <w:t>&lt;/Directory&gt;</w:t>
            </w:r>
          </w:p>
          <w:p w14:paraId="52EE4DA8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ab/>
              <w:t>ErrorLog /var/log/newsletter_error.log</w:t>
            </w:r>
          </w:p>
          <w:p w14:paraId="1B26008C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ab/>
              <w:t>CustomLog /var/log/newsletter_access.log combined</w:t>
            </w:r>
          </w:p>
          <w:p w14:paraId="1BEFBE86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ab/>
            </w:r>
          </w:p>
          <w:p w14:paraId="576CCEFB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ab/>
              <w:t>&lt;Location /&gt;</w:t>
            </w:r>
          </w:p>
          <w:p w14:paraId="044D44C9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AuthType Kerberos</w:t>
            </w:r>
          </w:p>
          <w:p w14:paraId="23547F14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AuthName "Auth. required."</w:t>
            </w:r>
          </w:p>
          <w:p w14:paraId="7B9BF49C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KrbAuthRealms CG32.LOCAL</w:t>
            </w:r>
          </w:p>
          <w:p w14:paraId="2903F66A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KrbServiceName HTTP/srv-php-appt.cg32.local@CG32.LOCAL</w:t>
            </w:r>
          </w:p>
          <w:p w14:paraId="18111029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Krb5Keytab /etc/httpd/conf/keytabs/sso-php-t.keytab</w:t>
            </w:r>
          </w:p>
          <w:p w14:paraId="61A5AB97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    require valid-user</w:t>
            </w:r>
          </w:p>
          <w:p w14:paraId="2BB4B0A0" w14:textId="77777777" w:rsidR="00E24FF6" w:rsidRP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 xml:space="preserve">    &lt;/Location&gt;</w:t>
            </w:r>
          </w:p>
          <w:p w14:paraId="4DE8ABC3" w14:textId="77777777" w:rsidR="00E24FF6" w:rsidRDefault="00E24FF6" w:rsidP="00E24FF6">
            <w:pPr>
              <w:rPr>
                <w:rFonts w:cs="Tahoma"/>
              </w:rPr>
            </w:pPr>
            <w:r w:rsidRPr="00E24FF6">
              <w:rPr>
                <w:rFonts w:cs="Tahoma"/>
              </w:rPr>
              <w:t>&lt;/VirtualHost&gt;</w:t>
            </w:r>
          </w:p>
        </w:tc>
      </w:tr>
    </w:tbl>
    <w:p w14:paraId="3FB52A20" w14:textId="77777777" w:rsidR="00E24FF6" w:rsidRDefault="00E24FF6" w:rsidP="00232ABC">
      <w:pPr>
        <w:rPr>
          <w:rFonts w:cs="Tahoma"/>
        </w:rPr>
      </w:pPr>
    </w:p>
    <w:p w14:paraId="241DD615" w14:textId="77777777" w:rsidR="00E24FF6" w:rsidRDefault="004D07AB" w:rsidP="00232ABC">
      <w:pPr>
        <w:rPr>
          <w:rFonts w:cs="Tahoma"/>
        </w:rPr>
      </w:pPr>
      <w:r>
        <w:rPr>
          <w:rFonts w:cs="Tahoma"/>
        </w:rPr>
        <w:t xml:space="preserve">Si l'utilisateur n'est pas connu par l'application : </w:t>
      </w:r>
    </w:p>
    <w:p w14:paraId="27AAAFE8" w14:textId="77777777" w:rsidR="004D07AB" w:rsidRDefault="004D07AB" w:rsidP="00232ABC">
      <w:pPr>
        <w:rPr>
          <w:rFonts w:cs="Tahoma"/>
        </w:rPr>
      </w:pPr>
      <w:r>
        <w:rPr>
          <w:rFonts w:cs="Tahoma"/>
        </w:rPr>
        <w:t>Création d'une page no_acces accessible aux personnes non authentifiées</w:t>
      </w:r>
    </w:p>
    <w:p w14:paraId="5A2B2DAC" w14:textId="77777777" w:rsidR="004D07AB" w:rsidRDefault="004D07AB" w:rsidP="004D07AB">
      <w:pPr>
        <w:rPr>
          <w:rFonts w:cs="Tahoma"/>
        </w:rPr>
      </w:pPr>
      <w:r>
        <w:rPr>
          <w:rFonts w:cs="Tahoma"/>
        </w:rPr>
        <w:t xml:space="preserve">C'est la fonction </w:t>
      </w:r>
      <w:r w:rsidRPr="004D07AB">
        <w:rPr>
          <w:rFonts w:cs="Tahoma"/>
        </w:rPr>
        <w:t>start</w:t>
      </w:r>
      <w:r>
        <w:rPr>
          <w:rFonts w:cs="Tahoma"/>
        </w:rPr>
        <w:t xml:space="preserve">() de la classe </w:t>
      </w:r>
      <w:r w:rsidRPr="004D07AB">
        <w:rPr>
          <w:rFonts w:cs="Tahoma"/>
        </w:rPr>
        <w:t>App\Security\AuthenticationEntryPoint</w:t>
      </w:r>
      <w:r>
        <w:rPr>
          <w:rFonts w:cs="Tahoma"/>
        </w:rPr>
        <w:t xml:space="preserve"> qui gère la redirection en cas de problème d'authentification</w:t>
      </w:r>
    </w:p>
    <w:p w14:paraId="458409E2" w14:textId="77777777" w:rsidR="004D07AB" w:rsidRDefault="004D07AB" w:rsidP="00232ABC">
      <w:pPr>
        <w:rPr>
          <w:rFonts w:cs="Tahoma"/>
        </w:rPr>
      </w:pPr>
    </w:p>
    <w:p w14:paraId="757BFA3D" w14:textId="77777777" w:rsidR="004D07AB" w:rsidRDefault="004D07AB" w:rsidP="00232ABC">
      <w:pPr>
        <w:rPr>
          <w:rFonts w:cs="Tahoma"/>
        </w:rPr>
      </w:pPr>
    </w:p>
    <w:p w14:paraId="303BFFE1" w14:textId="77777777" w:rsidR="00C5157F" w:rsidRDefault="00232ABC" w:rsidP="007002D3">
      <w:pPr>
        <w:pStyle w:val="Titre2"/>
      </w:pPr>
      <w:r>
        <w:t>Droits d'accès</w:t>
      </w:r>
    </w:p>
    <w:p w14:paraId="08D42F30" w14:textId="77777777" w:rsidR="00E24FF6" w:rsidRDefault="00E24FF6" w:rsidP="00232ABC">
      <w:pPr>
        <w:rPr>
          <w:rFonts w:cs="Tahoma"/>
        </w:rPr>
      </w:pPr>
    </w:p>
    <w:p w14:paraId="4F22ECC0" w14:textId="77777777" w:rsidR="006344A2" w:rsidRDefault="000965BB" w:rsidP="00232ABC">
      <w:pPr>
        <w:rPr>
          <w:rFonts w:cs="Tahoma"/>
        </w:rPr>
      </w:pPr>
      <w:r>
        <w:rPr>
          <w:rFonts w:cs="Tahoma"/>
        </w:rPr>
        <w:t>En base de données</w:t>
      </w:r>
      <w:r w:rsidR="006344A2">
        <w:rPr>
          <w:rFonts w:cs="Tahoma"/>
        </w:rPr>
        <w:t xml:space="preserve"> :</w:t>
      </w:r>
    </w:p>
    <w:p w14:paraId="09E150F4" w14:textId="77777777" w:rsidR="00E24FF6" w:rsidRPr="00232ABC" w:rsidRDefault="006344A2" w:rsidP="00232ABC">
      <w:pPr>
        <w:rPr>
          <w:rFonts w:cs="Tahoma"/>
        </w:rPr>
      </w:pPr>
      <w:r>
        <w:rPr>
          <w:rFonts w:cs="Tahoma"/>
        </w:rPr>
        <w:t>- la table "fonctionnalite" liste toutes les fonctionnalités de l'application (ex : contact_new -&gt; ajout d'un contact)</w:t>
      </w:r>
    </w:p>
    <w:p w14:paraId="23EB53E5" w14:textId="77777777" w:rsidR="00C5157F" w:rsidRDefault="006344A2" w:rsidP="00232ABC">
      <w:pPr>
        <w:rPr>
          <w:rFonts w:cs="Tahoma"/>
        </w:rPr>
      </w:pPr>
      <w:r>
        <w:rPr>
          <w:rFonts w:cs="Tahoma"/>
        </w:rPr>
        <w:t>- la table "role", liste tous les rôles de l'application (ROLE_ADMIN, ROLE_USER…)</w:t>
      </w:r>
    </w:p>
    <w:p w14:paraId="15FE34F6" w14:textId="77777777" w:rsidR="006344A2" w:rsidRDefault="006344A2" w:rsidP="00232ABC">
      <w:pPr>
        <w:rPr>
          <w:rFonts w:cs="Tahoma"/>
        </w:rPr>
      </w:pPr>
      <w:r>
        <w:rPr>
          <w:rFonts w:cs="Tahoma"/>
        </w:rPr>
        <w:t>- la table "permission", liste les accès pour chaque rôle et fonctionnalité</w:t>
      </w:r>
    </w:p>
    <w:p w14:paraId="544280C1" w14:textId="77777777" w:rsidR="000275BE" w:rsidRPr="00232ABC" w:rsidRDefault="000275BE" w:rsidP="00232ABC">
      <w:pPr>
        <w:rPr>
          <w:rFonts w:cs="Tahoma"/>
        </w:rPr>
      </w:pPr>
      <w:r>
        <w:rPr>
          <w:rFonts w:cs="Tahoma"/>
          <w:noProof/>
          <w:lang w:eastAsia="fr-FR"/>
        </w:rPr>
        <w:lastRenderedPageBreak/>
        <w:drawing>
          <wp:inline distT="0" distB="0" distL="0" distR="0" wp14:anchorId="4F0E4A72" wp14:editId="724AC6E9">
            <wp:extent cx="6479540" cy="330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42E1F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5F95" w14:textId="77777777" w:rsidR="006357C8" w:rsidRPr="00232ABC" w:rsidRDefault="006357C8" w:rsidP="00232ABC">
      <w:pPr>
        <w:rPr>
          <w:rFonts w:cs="Tahoma"/>
        </w:rPr>
      </w:pPr>
    </w:p>
    <w:p w14:paraId="71298715" w14:textId="77777777" w:rsidR="006357C8" w:rsidRDefault="00177E33" w:rsidP="00232ABC">
      <w:pPr>
        <w:rPr>
          <w:rFonts w:cs="Tahoma"/>
        </w:rPr>
      </w:pPr>
      <w:r>
        <w:rPr>
          <w:rFonts w:cs="Tahoma"/>
        </w:rPr>
        <w:t>Le contrôle des accès se fait dans Security &gt; Voter &gt; GenericVoter.php</w:t>
      </w:r>
    </w:p>
    <w:p w14:paraId="6130140F" w14:textId="77777777" w:rsidR="00625371" w:rsidRPr="00232ABC" w:rsidRDefault="00625371" w:rsidP="00232ABC">
      <w:pPr>
        <w:rPr>
          <w:rFonts w:cs="Tahoma"/>
        </w:rPr>
      </w:pPr>
    </w:p>
    <w:p w14:paraId="0C7E5ECA" w14:textId="77777777" w:rsidR="0084265D" w:rsidRDefault="00177E33" w:rsidP="00232ABC">
      <w:pPr>
        <w:rPr>
          <w:rFonts w:cs="Tahoma"/>
        </w:rPr>
      </w:pPr>
      <w:r>
        <w:rPr>
          <w:rFonts w:cs="Tahoma"/>
        </w:rPr>
        <w:t xml:space="preserve">Puis dans chaque méthode des controller qui correspond à une fonctionnalité, via </w:t>
      </w:r>
      <w:r>
        <w:rPr>
          <w:color w:val="FFC66D"/>
          <w:shd w:val="clear" w:color="auto" w:fill="232525"/>
        </w:rPr>
        <w:t>denyAccessUnlessGranted</w:t>
      </w:r>
      <w:r>
        <w:rPr>
          <w:rFonts w:cs="Tahoma"/>
        </w:rPr>
        <w:t xml:space="preserve"> : </w:t>
      </w:r>
    </w:p>
    <w:p w14:paraId="67072EF7" w14:textId="77777777" w:rsidR="006677E8" w:rsidRDefault="006677E8" w:rsidP="00232ABC">
      <w:pPr>
        <w:rPr>
          <w:rFonts w:cs="Tahoma"/>
        </w:rPr>
      </w:pPr>
    </w:p>
    <w:p w14:paraId="19A1B3CB" w14:textId="77777777" w:rsidR="006677E8" w:rsidRDefault="006677E8" w:rsidP="006677E8">
      <w:pPr>
        <w:pStyle w:val="PrformatHTML"/>
        <w:shd w:val="clear" w:color="auto" w:fill="2B2B2B"/>
        <w:rPr>
          <w:color w:val="A9B7C6"/>
        </w:rPr>
      </w:pP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>@Route</w:t>
      </w:r>
      <w:r>
        <w:rPr>
          <w:i/>
          <w:iCs/>
          <w:color w:val="629755"/>
          <w:shd w:val="clear" w:color="auto" w:fill="232525"/>
        </w:rPr>
        <w:t>("/attributs/new", name="attribut_new", methods={"GET","POST"})</w:t>
      </w:r>
      <w:r>
        <w:rPr>
          <w:i/>
          <w:iCs/>
          <w:color w:val="629755"/>
          <w:shd w:val="clear" w:color="auto" w:fill="232525"/>
        </w:rPr>
        <w:br/>
        <w:t xml:space="preserve"> */</w:t>
      </w:r>
      <w:r>
        <w:rPr>
          <w:i/>
          <w:iCs/>
          <w:color w:val="629755"/>
          <w:shd w:val="clear" w:color="auto" w:fill="232525"/>
        </w:rPr>
        <w:br/>
      </w:r>
      <w:r>
        <w:rPr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new</w:t>
      </w:r>
      <w:r>
        <w:rPr>
          <w:color w:val="A9B7C6"/>
          <w:shd w:val="clear" w:color="auto" w:fill="232525"/>
        </w:rPr>
        <w:t xml:space="preserve">(Request </w:t>
      </w:r>
      <w:r>
        <w:rPr>
          <w:color w:val="9876AA"/>
          <w:shd w:val="clear" w:color="auto" w:fill="232525"/>
        </w:rPr>
        <w:t>$request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 xml:space="preserve">CallApiService </w:t>
      </w:r>
      <w:r>
        <w:rPr>
          <w:color w:val="9876AA"/>
          <w:shd w:val="clear" w:color="auto" w:fill="232525"/>
        </w:rPr>
        <w:t>$callApiService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 xml:space="preserve">TranslatorInterface </w:t>
      </w:r>
      <w:r>
        <w:rPr>
          <w:color w:val="9876AA"/>
          <w:shd w:val="clear" w:color="auto" w:fill="232525"/>
        </w:rPr>
        <w:t>$translator</w:t>
      </w:r>
      <w:r>
        <w:rPr>
          <w:color w:val="A9B7C6"/>
          <w:shd w:val="clear" w:color="auto" w:fill="232525"/>
        </w:rPr>
        <w:t>): Response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denyAccessUnlessGranted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'attribut_new'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$attribut </w:t>
      </w:r>
      <w:r>
        <w:rPr>
          <w:color w:val="A9B7C6"/>
          <w:shd w:val="clear" w:color="auto" w:fill="232525"/>
        </w:rPr>
        <w:t xml:space="preserve">= </w:t>
      </w:r>
      <w:r>
        <w:rPr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Attribut()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$form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createForm</w:t>
      </w:r>
      <w:r>
        <w:rPr>
          <w:color w:val="A9B7C6"/>
          <w:shd w:val="clear" w:color="auto" w:fill="232525"/>
        </w:rPr>
        <w:t>(AttributType::</w:t>
      </w:r>
      <w:r>
        <w:rPr>
          <w:color w:val="CC7832"/>
          <w:shd w:val="clear" w:color="auto" w:fill="232525"/>
        </w:rPr>
        <w:t xml:space="preserve">class, </w:t>
      </w:r>
      <w:r>
        <w:rPr>
          <w:color w:val="9876AA"/>
          <w:shd w:val="clear" w:color="auto" w:fill="232525"/>
        </w:rPr>
        <w:t>$attribut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$form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handleRequest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14:paraId="6B7B2219" w14:textId="77777777" w:rsidR="00177E33" w:rsidRDefault="00177E33" w:rsidP="00232ABC">
      <w:pPr>
        <w:rPr>
          <w:rFonts w:cs="Tahoma"/>
        </w:rPr>
      </w:pPr>
    </w:p>
    <w:p w14:paraId="6DD8117D" w14:textId="77777777" w:rsidR="00570483" w:rsidRDefault="00570483" w:rsidP="00570483">
      <w:pPr>
        <w:rPr>
          <w:rFonts w:cs="Tahoma"/>
        </w:rPr>
      </w:pPr>
    </w:p>
    <w:p w14:paraId="1523E4B8" w14:textId="77777777" w:rsidR="00570483" w:rsidRDefault="00570483" w:rsidP="00570483">
      <w:pPr>
        <w:rPr>
          <w:rFonts w:cs="Tahoma"/>
        </w:rPr>
      </w:pPr>
      <w:r>
        <w:rPr>
          <w:rFonts w:cs="Tahoma"/>
        </w:rPr>
        <w:t>Si un utilisateur essaie d'accéder à une page pour laquelle il n'a pas les droits, une erreur 403 Access Denied est levée</w:t>
      </w:r>
    </w:p>
    <w:p w14:paraId="1D0A2782" w14:textId="77777777" w:rsidR="00570483" w:rsidRDefault="00570483" w:rsidP="00570483">
      <w:pPr>
        <w:rPr>
          <w:rFonts w:cs="Tahoma"/>
        </w:rPr>
      </w:pPr>
      <w:r w:rsidRPr="00570483">
        <w:rPr>
          <w:rFonts w:cs="Tahoma"/>
          <w:noProof/>
          <w:lang w:eastAsia="fr-FR"/>
        </w:rPr>
        <w:lastRenderedPageBreak/>
        <w:drawing>
          <wp:inline distT="0" distB="0" distL="0" distR="0" wp14:anchorId="39BDCE22" wp14:editId="4199C0FF">
            <wp:extent cx="6479540" cy="45694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76B4" w14:textId="77777777" w:rsidR="00552269" w:rsidRDefault="00552269" w:rsidP="00570483">
      <w:pPr>
        <w:rPr>
          <w:rFonts w:cs="Tahoma"/>
        </w:rPr>
      </w:pPr>
    </w:p>
    <w:p w14:paraId="25C88E04" w14:textId="77777777" w:rsidR="00570483" w:rsidRPr="00232ABC" w:rsidRDefault="00570483" w:rsidP="00570483">
      <w:pPr>
        <w:rPr>
          <w:rFonts w:cs="Tahoma"/>
        </w:rPr>
      </w:pPr>
      <w:r>
        <w:rPr>
          <w:rFonts w:cs="Tahoma"/>
        </w:rPr>
        <w:t>Le rôle administrateur a tous les droits</w:t>
      </w:r>
    </w:p>
    <w:p w14:paraId="19FCF2E4" w14:textId="77777777" w:rsidR="00570483" w:rsidRDefault="00570483" w:rsidP="008A57EE">
      <w:pPr>
        <w:rPr>
          <w:rFonts w:cs="Tahoma"/>
        </w:rPr>
      </w:pPr>
    </w:p>
    <w:p w14:paraId="17FEDA97" w14:textId="77777777" w:rsidR="008A57EE" w:rsidRDefault="008A57EE" w:rsidP="008A57EE">
      <w:pPr>
        <w:rPr>
          <w:rFonts w:cs="Tahoma"/>
        </w:rPr>
      </w:pPr>
      <w:r>
        <w:rPr>
          <w:rFonts w:cs="Tahoma"/>
        </w:rPr>
        <w:t xml:space="preserve">Documentation Symfony : </w:t>
      </w:r>
      <w:hyperlink r:id="rId22" w:history="1">
        <w:r w:rsidRPr="00685DEB">
          <w:rPr>
            <w:rStyle w:val="Lienhypertexte"/>
            <w:rFonts w:cs="Tahoma"/>
          </w:rPr>
          <w:t>https://symfony.com/doc/current/security/voters.html</w:t>
        </w:r>
      </w:hyperlink>
    </w:p>
    <w:p w14:paraId="27148A74" w14:textId="77777777" w:rsidR="008A0864" w:rsidRDefault="008A0864" w:rsidP="00232ABC">
      <w:pPr>
        <w:rPr>
          <w:rFonts w:cs="Tahoma"/>
        </w:rPr>
      </w:pPr>
    </w:p>
    <w:p w14:paraId="5A105570" w14:textId="77777777" w:rsidR="008A0864" w:rsidRDefault="008A0864" w:rsidP="00232ABC">
      <w:pPr>
        <w:rPr>
          <w:rFonts w:cs="Tahoma"/>
        </w:rPr>
      </w:pPr>
    </w:p>
    <w:p w14:paraId="3FAA8699" w14:textId="77777777" w:rsidR="009A450C" w:rsidRDefault="009A450C" w:rsidP="007002D3">
      <w:pPr>
        <w:pStyle w:val="Titre2"/>
      </w:pPr>
      <w:r>
        <w:t>Usurpation d'identité (impersonation)</w:t>
      </w:r>
    </w:p>
    <w:p w14:paraId="0BFA7E6A" w14:textId="77777777" w:rsidR="009A450C" w:rsidRDefault="009A450C" w:rsidP="00232ABC">
      <w:pPr>
        <w:rPr>
          <w:rFonts w:cs="Tahoma"/>
        </w:rPr>
      </w:pPr>
    </w:p>
    <w:p w14:paraId="23D07264" w14:textId="77777777" w:rsidR="009A450C" w:rsidRDefault="0079254E" w:rsidP="00232ABC">
      <w:pPr>
        <w:rPr>
          <w:rFonts w:cs="Tahoma"/>
        </w:rPr>
      </w:pPr>
      <w:r>
        <w:rPr>
          <w:rFonts w:cs="Tahoma"/>
        </w:rPr>
        <w:t>Si la connexion LDAP est utilisée sur l'application, il est possible d'usurper l'identité d'un autre utilisateur</w:t>
      </w:r>
      <w:r w:rsidR="009A450C">
        <w:rPr>
          <w:rFonts w:cs="Tahoma"/>
        </w:rPr>
        <w:t xml:space="preserve">. </w:t>
      </w:r>
    </w:p>
    <w:p w14:paraId="0EC11D8E" w14:textId="77777777" w:rsidR="009A450C" w:rsidRDefault="009A450C" w:rsidP="00232ABC">
      <w:pPr>
        <w:rPr>
          <w:rFonts w:cs="Tahoma"/>
        </w:rPr>
      </w:pPr>
    </w:p>
    <w:p w14:paraId="21977F0B" w14:textId="77777777" w:rsidR="009A450C" w:rsidRDefault="009A450C" w:rsidP="00232ABC">
      <w:pPr>
        <w:rPr>
          <w:rFonts w:cs="Tahoma"/>
        </w:rPr>
      </w:pPr>
      <w:r>
        <w:rPr>
          <w:rFonts w:cs="Tahoma"/>
        </w:rPr>
        <w:t>Security.yaml</w:t>
      </w:r>
    </w:p>
    <w:p w14:paraId="4BF19426" w14:textId="77777777" w:rsidR="009A450C" w:rsidRDefault="009A450C" w:rsidP="00232ABC">
      <w:pPr>
        <w:rPr>
          <w:rFonts w:cs="Tahom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9254E" w14:paraId="317E5BD7" w14:textId="77777777" w:rsidTr="0079254E">
        <w:tc>
          <w:tcPr>
            <w:tcW w:w="10194" w:type="dxa"/>
          </w:tcPr>
          <w:p w14:paraId="0DCD56C4" w14:textId="77777777" w:rsidR="0079254E" w:rsidRPr="0079254E" w:rsidRDefault="0079254E" w:rsidP="0079254E">
            <w:pPr>
              <w:rPr>
                <w:rFonts w:cs="Tahoma"/>
              </w:rPr>
            </w:pPr>
            <w:r w:rsidRPr="0079254E">
              <w:rPr>
                <w:rFonts w:cs="Tahoma"/>
              </w:rPr>
              <w:t>security:</w:t>
            </w:r>
          </w:p>
          <w:p w14:paraId="19865254" w14:textId="77777777" w:rsidR="0079254E" w:rsidRDefault="0079254E" w:rsidP="0079254E">
            <w:pPr>
              <w:rPr>
                <w:rFonts w:cs="Tahoma"/>
              </w:rPr>
            </w:pPr>
            <w:r>
              <w:rPr>
                <w:rFonts w:cs="Tahoma"/>
              </w:rPr>
              <w:t>[…]</w:t>
            </w:r>
          </w:p>
          <w:p w14:paraId="51113209" w14:textId="77777777" w:rsidR="0079254E" w:rsidRPr="0079254E" w:rsidRDefault="0079254E" w:rsidP="0079254E">
            <w:pPr>
              <w:rPr>
                <w:rFonts w:cs="Tahoma"/>
              </w:rPr>
            </w:pPr>
            <w:r w:rsidRPr="0079254E">
              <w:rPr>
                <w:rFonts w:cs="Tahoma"/>
              </w:rPr>
              <w:t xml:space="preserve">    role_hierarchy:</w:t>
            </w:r>
          </w:p>
          <w:p w14:paraId="1BB97517" w14:textId="77777777" w:rsidR="0079254E" w:rsidRDefault="0079254E" w:rsidP="0079254E">
            <w:pPr>
              <w:rPr>
                <w:rFonts w:cs="Tahoma"/>
              </w:rPr>
            </w:pPr>
            <w:r w:rsidRPr="0079254E">
              <w:rPr>
                <w:rFonts w:cs="Tahoma"/>
              </w:rPr>
              <w:t xml:space="preserve">        ROLE_ADMIN: [ ROLE_USER, ROLE_ALLOWED_TO_SWITCH ]</w:t>
            </w:r>
          </w:p>
          <w:p w14:paraId="34CDA376" w14:textId="77777777" w:rsidR="0079254E" w:rsidRDefault="0079254E" w:rsidP="0079254E">
            <w:pPr>
              <w:rPr>
                <w:rFonts w:cs="Tahoma"/>
              </w:rPr>
            </w:pPr>
            <w:r>
              <w:rPr>
                <w:rFonts w:cs="Tahoma"/>
              </w:rPr>
              <w:t>[…]</w:t>
            </w:r>
          </w:p>
          <w:p w14:paraId="5004B0DF" w14:textId="77777777" w:rsidR="0079254E" w:rsidRPr="0079254E" w:rsidRDefault="0079254E" w:rsidP="0079254E">
            <w:pPr>
              <w:rPr>
                <w:rFonts w:cs="Tahoma"/>
              </w:rPr>
            </w:pPr>
            <w:r w:rsidRPr="0079254E">
              <w:rPr>
                <w:rFonts w:cs="Tahoma"/>
              </w:rPr>
              <w:t xml:space="preserve">    firewalls:</w:t>
            </w:r>
          </w:p>
          <w:p w14:paraId="5F022E08" w14:textId="77777777" w:rsidR="0079254E" w:rsidRPr="0079254E" w:rsidRDefault="0079254E" w:rsidP="0079254E">
            <w:pPr>
              <w:rPr>
                <w:rFonts w:cs="Tahoma"/>
              </w:rPr>
            </w:pPr>
            <w:r w:rsidRPr="0079254E">
              <w:rPr>
                <w:rFonts w:cs="Tahoma"/>
              </w:rPr>
              <w:t xml:space="preserve">        main:</w:t>
            </w:r>
          </w:p>
          <w:p w14:paraId="71ACCCA2" w14:textId="77777777" w:rsidR="0079254E" w:rsidRDefault="0079254E" w:rsidP="0079254E">
            <w:pPr>
              <w:rPr>
                <w:rFonts w:cs="Tahoma"/>
              </w:rPr>
            </w:pPr>
            <w:r w:rsidRPr="0079254E">
              <w:rPr>
                <w:rFonts w:cs="Tahoma"/>
              </w:rPr>
              <w:t xml:space="preserve">            switch_user: true</w:t>
            </w:r>
          </w:p>
          <w:p w14:paraId="0D3359FE" w14:textId="77777777" w:rsidR="0079254E" w:rsidRDefault="0079254E" w:rsidP="0079254E">
            <w:pPr>
              <w:rPr>
                <w:rFonts w:cs="Tahoma"/>
              </w:rPr>
            </w:pPr>
            <w:r>
              <w:rPr>
                <w:rFonts w:cs="Tahoma"/>
              </w:rPr>
              <w:t>[…]</w:t>
            </w:r>
          </w:p>
          <w:p w14:paraId="0610118F" w14:textId="77777777" w:rsidR="0079254E" w:rsidRDefault="0079254E" w:rsidP="0079254E">
            <w:pPr>
              <w:rPr>
                <w:rFonts w:cs="Tahoma"/>
              </w:rPr>
            </w:pPr>
          </w:p>
        </w:tc>
      </w:tr>
    </w:tbl>
    <w:p w14:paraId="5796061E" w14:textId="77777777" w:rsidR="0079254E" w:rsidRDefault="0079254E" w:rsidP="00232ABC">
      <w:pPr>
        <w:rPr>
          <w:rFonts w:cs="Tahoma"/>
        </w:rPr>
      </w:pPr>
    </w:p>
    <w:p w14:paraId="3175A3E3" w14:textId="77777777" w:rsidR="009A450C" w:rsidRPr="0079254E" w:rsidRDefault="0079254E" w:rsidP="00232ABC">
      <w:pPr>
        <w:rPr>
          <w:rStyle w:val="NORMAL-2colonnesCar"/>
        </w:rPr>
      </w:pPr>
      <w:r>
        <w:rPr>
          <w:rFonts w:cs="Tahoma"/>
        </w:rPr>
        <w:t>D</w:t>
      </w:r>
      <w:r w:rsidR="009A450C">
        <w:rPr>
          <w:rFonts w:cs="Tahoma"/>
        </w:rPr>
        <w:t xml:space="preserve">ans l'url rajouter : </w:t>
      </w:r>
      <w:r w:rsidR="009A450C" w:rsidRPr="0079254E">
        <w:rPr>
          <w:rStyle w:val="NORMAL-2colonnesCar"/>
        </w:rPr>
        <w:t>?_switch_user=</w:t>
      </w:r>
      <w:r>
        <w:rPr>
          <w:rStyle w:val="NORMAL-2colonnesCar"/>
        </w:rPr>
        <w:t>login</w:t>
      </w:r>
    </w:p>
    <w:p w14:paraId="091D0007" w14:textId="77777777" w:rsidR="009A450C" w:rsidRDefault="009A450C" w:rsidP="00232ABC">
      <w:pPr>
        <w:rPr>
          <w:rFonts w:cs="Tahoma"/>
        </w:rPr>
      </w:pPr>
    </w:p>
    <w:p w14:paraId="3896C7BD" w14:textId="77777777" w:rsidR="009A450C" w:rsidRDefault="0079254E" w:rsidP="00232ABC">
      <w:pPr>
        <w:rPr>
          <w:rFonts w:cs="Tahoma"/>
        </w:rPr>
      </w:pPr>
      <w:r>
        <w:rPr>
          <w:rFonts w:cs="Tahoma"/>
        </w:rPr>
        <w:lastRenderedPageBreak/>
        <w:t xml:space="preserve">Pour quitter ce mode </w:t>
      </w:r>
      <w:r w:rsidRPr="0079254E">
        <w:rPr>
          <w:rStyle w:val="NORMAL-2colonnesCar"/>
        </w:rPr>
        <w:t>?_switch_user=</w:t>
      </w:r>
      <w:r>
        <w:rPr>
          <w:rStyle w:val="NORMAL-2colonnesCar"/>
        </w:rPr>
        <w:t>_exit</w:t>
      </w:r>
    </w:p>
    <w:p w14:paraId="0B79642C" w14:textId="77777777" w:rsidR="009A450C" w:rsidRDefault="009A450C" w:rsidP="00232ABC">
      <w:pPr>
        <w:rPr>
          <w:rFonts w:cs="Tahoma"/>
        </w:rPr>
      </w:pPr>
    </w:p>
    <w:p w14:paraId="4B049C8A" w14:textId="77777777" w:rsidR="006E5564" w:rsidRDefault="00CC310A" w:rsidP="00232ABC">
      <w:pPr>
        <w:rPr>
          <w:rFonts w:cs="Tahoma"/>
        </w:rPr>
      </w:pPr>
      <w:hyperlink r:id="rId23" w:anchor="how-to-impersonate-a-user" w:history="1">
        <w:r w:rsidR="006E5564" w:rsidRPr="000058AB">
          <w:rPr>
            <w:rStyle w:val="Lienhypertexte"/>
            <w:rFonts w:cs="Tahoma"/>
          </w:rPr>
          <w:t>https://symfony.com/doc/current/security/impersonating_user.html#how-to-impersonate-a-user</w:t>
        </w:r>
      </w:hyperlink>
    </w:p>
    <w:p w14:paraId="0AF62896" w14:textId="77777777" w:rsidR="006E5564" w:rsidRDefault="006E5564" w:rsidP="00232ABC">
      <w:pPr>
        <w:rPr>
          <w:rFonts w:cs="Tahoma"/>
        </w:rPr>
      </w:pPr>
    </w:p>
    <w:p w14:paraId="207FBCCA" w14:textId="77777777" w:rsidR="002C3C3A" w:rsidRDefault="002C3C3A" w:rsidP="00232ABC">
      <w:pPr>
        <w:rPr>
          <w:rFonts w:cs="Tahoma"/>
        </w:rPr>
      </w:pPr>
    </w:p>
    <w:p w14:paraId="5F7A50FF" w14:textId="77777777" w:rsidR="002C3C3A" w:rsidRDefault="002C3C3A" w:rsidP="00232ABC">
      <w:pPr>
        <w:rPr>
          <w:rFonts w:cs="Tahoma"/>
        </w:rPr>
      </w:pPr>
      <w:r>
        <w:rPr>
          <w:rFonts w:cs="Tahoma"/>
        </w:rPr>
        <w:t>En SSO ce n'est pas possible car l'authentification est "rechargée" à chaque appel au serveur</w:t>
      </w:r>
    </w:p>
    <w:p w14:paraId="728228A4" w14:textId="77777777" w:rsidR="002C3C3A" w:rsidRDefault="002C3C3A" w:rsidP="00232ABC">
      <w:pPr>
        <w:rPr>
          <w:rFonts w:cs="Tahoma"/>
        </w:rPr>
      </w:pPr>
    </w:p>
    <w:p w14:paraId="065E0BE6" w14:textId="77777777" w:rsidR="008A0864" w:rsidRDefault="00FC79C6" w:rsidP="00413D51">
      <w:pPr>
        <w:pStyle w:val="Titre1"/>
      </w:pPr>
      <w:r>
        <w:t>Ergonomie</w:t>
      </w:r>
      <w:r w:rsidR="00413D51">
        <w:t xml:space="preserve"> / Mise en page</w:t>
      </w:r>
    </w:p>
    <w:p w14:paraId="60FB34D2" w14:textId="77777777" w:rsidR="00FC79C6" w:rsidRDefault="00FC79C6" w:rsidP="00FC79C6">
      <w:pPr>
        <w:rPr>
          <w:rFonts w:cs="Tahoma"/>
        </w:rPr>
      </w:pPr>
    </w:p>
    <w:p w14:paraId="202633F5" w14:textId="77777777" w:rsidR="0025304F" w:rsidRPr="0025304F" w:rsidRDefault="0025304F" w:rsidP="0025304F">
      <w:pPr>
        <w:pStyle w:val="Paragraphedeliste"/>
        <w:keepNext/>
        <w:keepLines/>
        <w:numPr>
          <w:ilvl w:val="0"/>
          <w:numId w:val="43"/>
        </w:numPr>
        <w:spacing w:before="120" w:after="120"/>
        <w:contextualSpacing w:val="0"/>
        <w:outlineLvl w:val="1"/>
        <w:rPr>
          <w:rFonts w:eastAsiaTheme="majorEastAsia" w:cs="Tahoma"/>
          <w:b/>
          <w:vanish/>
          <w:color w:val="AE2217"/>
          <w:sz w:val="28"/>
          <w:szCs w:val="26"/>
        </w:rPr>
      </w:pPr>
    </w:p>
    <w:p w14:paraId="74A40568" w14:textId="77777777" w:rsidR="00FC79C6" w:rsidRPr="00413D51" w:rsidRDefault="00FC79C6" w:rsidP="007002D3">
      <w:pPr>
        <w:pStyle w:val="Titre2"/>
      </w:pPr>
      <w:r w:rsidRPr="00413D51">
        <w:t>Pages d'erreur</w:t>
      </w:r>
    </w:p>
    <w:p w14:paraId="53706AF4" w14:textId="77777777" w:rsidR="00FC79C6" w:rsidRDefault="00FC79C6" w:rsidP="00FC79C6">
      <w:pPr>
        <w:rPr>
          <w:rFonts w:cs="Tahoma"/>
        </w:rPr>
      </w:pPr>
    </w:p>
    <w:p w14:paraId="1AC3FC5E" w14:textId="77777777" w:rsidR="00FC79C6" w:rsidRDefault="00FC79C6" w:rsidP="00FC79C6">
      <w:pPr>
        <w:rPr>
          <w:rFonts w:cs="Tahoma"/>
        </w:rPr>
      </w:pPr>
      <w:r>
        <w:rPr>
          <w:rFonts w:cs="Tahoma"/>
        </w:rPr>
        <w:t>Les pages d'erreur personnalisées ne sont "activé</w:t>
      </w:r>
      <w:r w:rsidR="0072037A">
        <w:rPr>
          <w:rFonts w:cs="Tahoma"/>
        </w:rPr>
        <w:t>e</w:t>
      </w:r>
      <w:r>
        <w:rPr>
          <w:rFonts w:cs="Tahoma"/>
        </w:rPr>
        <w:t>s" qu'en mode production</w:t>
      </w:r>
    </w:p>
    <w:p w14:paraId="6BB560F0" w14:textId="77777777" w:rsidR="00FC79C6" w:rsidRDefault="00FC79C6" w:rsidP="00FC79C6">
      <w:pPr>
        <w:rPr>
          <w:rFonts w:cs="Tahoma"/>
        </w:rPr>
      </w:pPr>
      <w:r>
        <w:rPr>
          <w:rFonts w:cs="Tahoma"/>
        </w:rPr>
        <w:t>Elles sont à placer dans templates &gt; bundles &gt; TwigBundle &gt; Exception</w:t>
      </w:r>
    </w:p>
    <w:p w14:paraId="2854B945" w14:textId="77777777" w:rsidR="00FC79C6" w:rsidRDefault="00FC79C6" w:rsidP="00FC79C6">
      <w:pPr>
        <w:rPr>
          <w:rFonts w:cs="Tahoma"/>
        </w:rPr>
      </w:pPr>
      <w:r>
        <w:rPr>
          <w:rFonts w:cs="Tahoma"/>
        </w:rPr>
        <w:t>Nommer les pages : "errorNUMERO.html.twig", ex : error404.html.twig</w:t>
      </w:r>
    </w:p>
    <w:p w14:paraId="55545D10" w14:textId="7B413687" w:rsidR="00FC79C6" w:rsidRDefault="00FC79C6" w:rsidP="00232ABC">
      <w:pPr>
        <w:rPr>
          <w:rFonts w:cs="Tahoma"/>
        </w:rPr>
      </w:pPr>
    </w:p>
    <w:p w14:paraId="0FD5C099" w14:textId="164A6242" w:rsidR="007002D3" w:rsidRDefault="007002D3" w:rsidP="00232ABC">
      <w:pPr>
        <w:rPr>
          <w:rFonts w:cs="Tahoma"/>
        </w:rPr>
      </w:pPr>
    </w:p>
    <w:p w14:paraId="43E47C17" w14:textId="3D632692" w:rsidR="007002D3" w:rsidRDefault="007002D3" w:rsidP="007002D3">
      <w:pPr>
        <w:pStyle w:val="Titre1"/>
      </w:pPr>
      <w:r>
        <w:t>Migrations</w:t>
      </w:r>
    </w:p>
    <w:p w14:paraId="74013900" w14:textId="77777777" w:rsidR="007002D3" w:rsidRPr="007002D3" w:rsidRDefault="007002D3" w:rsidP="007002D3">
      <w:pPr>
        <w:pStyle w:val="Paragraphedeliste"/>
        <w:keepNext/>
        <w:keepLines/>
        <w:numPr>
          <w:ilvl w:val="0"/>
          <w:numId w:val="43"/>
        </w:numPr>
        <w:spacing w:before="120" w:after="120"/>
        <w:contextualSpacing w:val="0"/>
        <w:outlineLvl w:val="1"/>
        <w:rPr>
          <w:rFonts w:eastAsiaTheme="majorEastAsia" w:cs="Tahoma"/>
          <w:b/>
          <w:vanish/>
          <w:color w:val="AE2217"/>
          <w:sz w:val="28"/>
          <w:szCs w:val="26"/>
        </w:rPr>
      </w:pPr>
    </w:p>
    <w:p w14:paraId="3EA84C0D" w14:textId="39AB1995" w:rsidR="007002D3" w:rsidRDefault="007002D3" w:rsidP="007002D3">
      <w:pPr>
        <w:pStyle w:val="Titre2"/>
      </w:pPr>
      <w:r>
        <w:t>Migration en 5.4.41</w:t>
      </w:r>
    </w:p>
    <w:p w14:paraId="7B7286EA" w14:textId="73AEBCCF" w:rsidR="007002D3" w:rsidRDefault="007002D3" w:rsidP="00232ABC">
      <w:pPr>
        <w:rPr>
          <w:rFonts w:cs="Tahoma"/>
        </w:rPr>
      </w:pPr>
    </w:p>
    <w:p w14:paraId="118E5081" w14:textId="5DFB95AA" w:rsidR="007002D3" w:rsidRDefault="007002D3" w:rsidP="00232ABC">
      <w:pPr>
        <w:rPr>
          <w:rFonts w:cs="Tahoma"/>
        </w:rPr>
      </w:pPr>
      <w:r>
        <w:rPr>
          <w:rFonts w:cs="Tahoma"/>
        </w:rPr>
        <w:t>La v5.4.41 est la dernière version de Symfony maintenue avec PHP 7</w:t>
      </w:r>
    </w:p>
    <w:p w14:paraId="17A99498" w14:textId="5FB64C08" w:rsidR="006443E1" w:rsidRDefault="006443E1" w:rsidP="00232ABC">
      <w:pPr>
        <w:rPr>
          <w:rFonts w:cs="Tahoma"/>
        </w:rPr>
      </w:pPr>
    </w:p>
    <w:p w14:paraId="6F8FAD50" w14:textId="679DB138" w:rsidR="006443E1" w:rsidRPr="00F729B2" w:rsidRDefault="006443E1" w:rsidP="00F729B2">
      <w:pPr>
        <w:pStyle w:val="Code"/>
      </w:pPr>
      <w:r w:rsidRPr="00F729B2">
        <w:t>composer update</w:t>
      </w:r>
    </w:p>
    <w:p w14:paraId="27A49EF7" w14:textId="77777777" w:rsidR="006443E1" w:rsidRDefault="006443E1" w:rsidP="00232ABC">
      <w:pPr>
        <w:rPr>
          <w:rFonts w:cs="Tahoma"/>
        </w:rPr>
      </w:pPr>
    </w:p>
    <w:p w14:paraId="60354B88" w14:textId="08AA9F24" w:rsidR="006443E1" w:rsidRDefault="006443E1" w:rsidP="00232ABC">
      <w:pPr>
        <w:rPr>
          <w:rFonts w:cs="Tahoma"/>
        </w:rPr>
      </w:pPr>
      <w:r w:rsidRPr="006443E1">
        <w:rPr>
          <w:rFonts w:cs="Tahoma"/>
          <w:noProof/>
          <w:lang w:eastAsia="fr-FR"/>
        </w:rPr>
        <w:drawing>
          <wp:inline distT="0" distB="0" distL="0" distR="0" wp14:anchorId="42D0967F" wp14:editId="4BE9E908">
            <wp:extent cx="6479540" cy="7518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D4AA" w14:textId="05963429" w:rsidR="00F729B2" w:rsidRDefault="00F729B2" w:rsidP="00232ABC">
      <w:pPr>
        <w:rPr>
          <w:rFonts w:cs="Tahoma"/>
        </w:rPr>
      </w:pPr>
    </w:p>
    <w:p w14:paraId="6958A14E" w14:textId="77777777" w:rsidR="00AE7E64" w:rsidRPr="00AE7E64" w:rsidRDefault="00AE7E64" w:rsidP="00AE7E64">
      <w:pPr>
        <w:pStyle w:val="Paragraphedeliste"/>
        <w:numPr>
          <w:ilvl w:val="0"/>
          <w:numId w:val="9"/>
        </w:numPr>
        <w:spacing w:after="120"/>
        <w:outlineLvl w:val="2"/>
        <w:rPr>
          <w:rFonts w:cs="Tahoma"/>
          <w:b/>
          <w:vanish/>
          <w:color w:val="AE2217"/>
          <w:sz w:val="24"/>
        </w:rPr>
      </w:pPr>
    </w:p>
    <w:p w14:paraId="5EB31B13" w14:textId="77777777" w:rsidR="00AE7E64" w:rsidRPr="00AE7E64" w:rsidRDefault="00AE7E64" w:rsidP="00AE7E64">
      <w:pPr>
        <w:pStyle w:val="Paragraphedeliste"/>
        <w:numPr>
          <w:ilvl w:val="0"/>
          <w:numId w:val="9"/>
        </w:numPr>
        <w:spacing w:after="120"/>
        <w:outlineLvl w:val="2"/>
        <w:rPr>
          <w:rFonts w:cs="Tahoma"/>
          <w:b/>
          <w:vanish/>
          <w:color w:val="AE2217"/>
          <w:sz w:val="24"/>
        </w:rPr>
      </w:pPr>
    </w:p>
    <w:p w14:paraId="0175E991" w14:textId="77777777" w:rsidR="00AE7E64" w:rsidRPr="00AE7E64" w:rsidRDefault="00AE7E64" w:rsidP="00AE7E64">
      <w:pPr>
        <w:pStyle w:val="Paragraphedeliste"/>
        <w:numPr>
          <w:ilvl w:val="0"/>
          <w:numId w:val="9"/>
        </w:numPr>
        <w:spacing w:after="120"/>
        <w:outlineLvl w:val="2"/>
        <w:rPr>
          <w:rFonts w:cs="Tahoma"/>
          <w:b/>
          <w:vanish/>
          <w:color w:val="AE2217"/>
          <w:sz w:val="24"/>
        </w:rPr>
      </w:pPr>
    </w:p>
    <w:p w14:paraId="1C45338F" w14:textId="77777777" w:rsidR="00AE7E64" w:rsidRPr="00AE7E64" w:rsidRDefault="00AE7E64" w:rsidP="00AE7E64">
      <w:pPr>
        <w:pStyle w:val="Paragraphedeliste"/>
        <w:numPr>
          <w:ilvl w:val="0"/>
          <w:numId w:val="9"/>
        </w:numPr>
        <w:spacing w:after="120"/>
        <w:outlineLvl w:val="2"/>
        <w:rPr>
          <w:rFonts w:cs="Tahoma"/>
          <w:b/>
          <w:vanish/>
          <w:color w:val="AE2217"/>
          <w:sz w:val="24"/>
        </w:rPr>
      </w:pPr>
    </w:p>
    <w:p w14:paraId="6085BB40" w14:textId="77777777" w:rsidR="00AE7E64" w:rsidRPr="00AE7E64" w:rsidRDefault="00AE7E64" w:rsidP="00AE7E64">
      <w:pPr>
        <w:pStyle w:val="Paragraphedeliste"/>
        <w:numPr>
          <w:ilvl w:val="0"/>
          <w:numId w:val="9"/>
        </w:numPr>
        <w:spacing w:after="120"/>
        <w:outlineLvl w:val="2"/>
        <w:rPr>
          <w:rFonts w:cs="Tahoma"/>
          <w:b/>
          <w:vanish/>
          <w:color w:val="AE2217"/>
          <w:sz w:val="24"/>
        </w:rPr>
      </w:pPr>
    </w:p>
    <w:p w14:paraId="5354EE29" w14:textId="77777777" w:rsidR="00AE7E64" w:rsidRPr="00AE7E64" w:rsidRDefault="00AE7E64" w:rsidP="00AE7E64">
      <w:pPr>
        <w:pStyle w:val="Paragraphedeliste"/>
        <w:numPr>
          <w:ilvl w:val="0"/>
          <w:numId w:val="9"/>
        </w:numPr>
        <w:spacing w:after="120"/>
        <w:outlineLvl w:val="2"/>
        <w:rPr>
          <w:rFonts w:cs="Tahoma"/>
          <w:b/>
          <w:vanish/>
          <w:color w:val="AE2217"/>
          <w:sz w:val="24"/>
        </w:rPr>
      </w:pPr>
    </w:p>
    <w:p w14:paraId="78E58269" w14:textId="77777777" w:rsidR="00AE7E64" w:rsidRPr="00AE7E64" w:rsidRDefault="00AE7E64" w:rsidP="00AE7E64">
      <w:pPr>
        <w:pStyle w:val="Paragraphedeliste"/>
        <w:numPr>
          <w:ilvl w:val="1"/>
          <w:numId w:val="9"/>
        </w:numPr>
        <w:spacing w:after="120"/>
        <w:outlineLvl w:val="2"/>
        <w:rPr>
          <w:rFonts w:cs="Tahoma"/>
          <w:b/>
          <w:vanish/>
          <w:color w:val="AE2217"/>
          <w:sz w:val="24"/>
        </w:rPr>
      </w:pPr>
    </w:p>
    <w:p w14:paraId="6E5BB76C" w14:textId="7C418703" w:rsidR="00F729B2" w:rsidRDefault="00F729B2" w:rsidP="00AE7E64">
      <w:pPr>
        <w:pStyle w:val="Titre3"/>
      </w:pPr>
      <w:r>
        <w:t>Remplacement du package Sendinblue par Brevo</w:t>
      </w:r>
    </w:p>
    <w:p w14:paraId="05E8C9CF" w14:textId="4E92ADF1" w:rsidR="00F729B2" w:rsidRDefault="00F729B2" w:rsidP="00F729B2"/>
    <w:p w14:paraId="13C71D1E" w14:textId="77777777" w:rsidR="00F729B2" w:rsidRPr="00F729B2" w:rsidRDefault="00F729B2" w:rsidP="00F729B2">
      <w:pPr>
        <w:pStyle w:val="Code"/>
      </w:pPr>
      <w:r w:rsidRPr="00F729B2">
        <w:rPr>
          <w:bdr w:val="none" w:sz="0" w:space="0" w:color="auto" w:frame="1"/>
        </w:rPr>
        <w:t>composer require getbrevo/brevo-php</w:t>
      </w:r>
    </w:p>
    <w:p w14:paraId="6C27C2AD" w14:textId="2F804844" w:rsidR="00F729B2" w:rsidRDefault="00F729B2" w:rsidP="00F729B2"/>
    <w:p w14:paraId="7D6D35B2" w14:textId="7AB98FAD" w:rsidR="00666582" w:rsidRDefault="00666582" w:rsidP="00F729B2"/>
    <w:p w14:paraId="3BC9D783" w14:textId="112BFD15" w:rsidR="00666582" w:rsidRDefault="00666582" w:rsidP="00AE7E64">
      <w:pPr>
        <w:pStyle w:val="Titre3"/>
      </w:pPr>
      <w:r>
        <w:t xml:space="preserve">Suppression de </w:t>
      </w:r>
      <w:r w:rsidRPr="00666582">
        <w:t>sensio/framework-extra-bundle</w:t>
      </w:r>
    </w:p>
    <w:p w14:paraId="0069ED19" w14:textId="77777777" w:rsidR="00666582" w:rsidRDefault="00666582" w:rsidP="00F729B2"/>
    <w:p w14:paraId="676117F1" w14:textId="62C7E39A" w:rsidR="00F729B2" w:rsidRDefault="00CC310A" w:rsidP="00F729B2">
      <w:hyperlink r:id="rId25" w:history="1">
        <w:r w:rsidR="00666582" w:rsidRPr="00A2391D">
          <w:rPr>
            <w:rStyle w:val="Lienhypertexte"/>
          </w:rPr>
          <w:t>https://numa-bord.com/miniblog/symfony-se-debarrasser-de-sensio-framework-extra-bundle/</w:t>
        </w:r>
      </w:hyperlink>
    </w:p>
    <w:p w14:paraId="03A8C87C" w14:textId="14A755A0" w:rsidR="00666582" w:rsidRDefault="00666582" w:rsidP="00F729B2"/>
    <w:p w14:paraId="728C9EB5" w14:textId="17B17FD1" w:rsidR="00666582" w:rsidRDefault="00666582" w:rsidP="00F729B2"/>
    <w:p w14:paraId="0F81245C" w14:textId="7CB4507B" w:rsidR="00666582" w:rsidRDefault="00AE7E64" w:rsidP="00AE7E64">
      <w:pPr>
        <w:pStyle w:val="Titre3"/>
      </w:pPr>
      <w:r>
        <w:t>Mise à jour de dompdf</w:t>
      </w:r>
    </w:p>
    <w:p w14:paraId="2C8080B0" w14:textId="77777777" w:rsidR="00AE7E64" w:rsidRDefault="00AE7E64" w:rsidP="00F729B2"/>
    <w:p w14:paraId="0B8C80AB" w14:textId="39D59BCD" w:rsidR="00AE7E64" w:rsidRDefault="00AE7E64" w:rsidP="00F729B2">
      <w:r>
        <w:t xml:space="preserve">Modification de la version dans composer.json puis </w:t>
      </w:r>
    </w:p>
    <w:p w14:paraId="43CB6B7B" w14:textId="77777777" w:rsidR="00AE7E64" w:rsidRPr="00F729B2" w:rsidRDefault="00AE7E64" w:rsidP="00AE7E64">
      <w:pPr>
        <w:pStyle w:val="Code"/>
      </w:pPr>
      <w:r w:rsidRPr="00F729B2">
        <w:t>composer update</w:t>
      </w:r>
    </w:p>
    <w:p w14:paraId="52C6C883" w14:textId="1A4A567E" w:rsidR="00AE7E64" w:rsidRDefault="00AE7E64" w:rsidP="00F729B2"/>
    <w:p w14:paraId="30E4F2B8" w14:textId="5A40599B" w:rsidR="006E004C" w:rsidRDefault="006E004C" w:rsidP="00F729B2"/>
    <w:p w14:paraId="71BA6433" w14:textId="16A2F104" w:rsidR="006E004C" w:rsidRDefault="006E004C" w:rsidP="00F729B2"/>
    <w:p w14:paraId="0404DCEE" w14:textId="77777777" w:rsidR="006E004C" w:rsidRDefault="006E004C" w:rsidP="00F729B2"/>
    <w:p w14:paraId="420FFAA6" w14:textId="60AC180F" w:rsidR="00666582" w:rsidRDefault="00666582" w:rsidP="00F729B2"/>
    <w:p w14:paraId="4523CED1" w14:textId="4DAC9E0E" w:rsidR="00666582" w:rsidRDefault="00AE7E64" w:rsidP="00F729B2">
      <w:r>
        <w:lastRenderedPageBreak/>
        <w:t xml:space="preserve">Astuce : </w:t>
      </w:r>
    </w:p>
    <w:p w14:paraId="427A4DDD" w14:textId="6909E37C" w:rsidR="00666582" w:rsidRDefault="00666582" w:rsidP="00F729B2"/>
    <w:p w14:paraId="3B6901D6" w14:textId="50F341F8" w:rsidR="00666582" w:rsidRDefault="00AE7E64" w:rsidP="00666582">
      <w:pPr>
        <w:pStyle w:val="Code"/>
      </w:pPr>
      <w:r>
        <w:t>c</w:t>
      </w:r>
      <w:r w:rsidR="00666582">
        <w:t>omposer audit</w:t>
      </w:r>
    </w:p>
    <w:p w14:paraId="61C86A8A" w14:textId="77777777" w:rsidR="00666582" w:rsidRDefault="00666582" w:rsidP="00F729B2"/>
    <w:p w14:paraId="4D6B41FC" w14:textId="4D4306C5" w:rsidR="00666582" w:rsidRDefault="00666582" w:rsidP="00F729B2">
      <w:r>
        <w:t>Donne les vulnérabilités des dépendances du projet</w:t>
      </w:r>
    </w:p>
    <w:p w14:paraId="448603D3" w14:textId="77777777" w:rsidR="00F729B2" w:rsidRPr="00F729B2" w:rsidRDefault="00F729B2" w:rsidP="00F729B2"/>
    <w:sectPr w:rsidR="00F729B2" w:rsidRPr="00F729B2" w:rsidSect="006664C0">
      <w:headerReference w:type="default" r:id="rId26"/>
      <w:footerReference w:type="default" r:id="rId27"/>
      <w:pgSz w:w="11906" w:h="16838" w:code="9"/>
      <w:pgMar w:top="567" w:right="851" w:bottom="1701" w:left="85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B32F59" w14:textId="77777777" w:rsidR="0036019D" w:rsidRDefault="0036019D" w:rsidP="00486D63">
      <w:r>
        <w:separator/>
      </w:r>
    </w:p>
  </w:endnote>
  <w:endnote w:type="continuationSeparator" w:id="0">
    <w:p w14:paraId="7BF3DFCE" w14:textId="77777777" w:rsidR="0036019D" w:rsidRDefault="0036019D" w:rsidP="00486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5000" w:type="pct"/>
      <w:tblBorders>
        <w:insideH w:val="single" w:sz="18" w:space="0" w:color="AE2217"/>
        <w:insideV w:val="single" w:sz="18" w:space="0" w:color="AE2217"/>
      </w:tblBorders>
      <w:tblLook w:val="04A0" w:firstRow="1" w:lastRow="0" w:firstColumn="1" w:lastColumn="0" w:noHBand="0" w:noVBand="1"/>
    </w:tblPr>
    <w:tblGrid>
      <w:gridCol w:w="9184"/>
      <w:gridCol w:w="1020"/>
    </w:tblGrid>
    <w:tr w:rsidR="006B616E" w14:paraId="139BF3B7" w14:textId="77777777" w:rsidTr="00144F8F">
      <w:trPr>
        <w:trHeight w:val="20"/>
      </w:trPr>
      <w:tc>
        <w:tcPr>
          <w:tcW w:w="4500" w:type="pct"/>
          <w:tcBorders>
            <w:top w:val="nil"/>
            <w:left w:val="nil"/>
            <w:bottom w:val="nil"/>
          </w:tcBorders>
        </w:tcPr>
        <w:p w14:paraId="69F73245" w14:textId="77777777" w:rsidR="006B616E" w:rsidRDefault="006B616E" w:rsidP="00656C6C">
          <w:pPr>
            <w:pStyle w:val="En-tte"/>
            <w:rPr>
              <w:rFonts w:ascii="Franklin Gothic Demi" w:hAnsi="Franklin Gothic Demi"/>
              <w:i/>
              <w:color w:val="AE2217"/>
              <w:sz w:val="16"/>
              <w:szCs w:val="16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45939" behindDoc="1" locked="0" layoutInCell="1" allowOverlap="1" wp14:anchorId="5377C18B" wp14:editId="3448D29B">
                <wp:simplePos x="0" y="0"/>
                <wp:positionH relativeFrom="margin">
                  <wp:posOffset>-77582</wp:posOffset>
                </wp:positionH>
                <wp:positionV relativeFrom="paragraph">
                  <wp:posOffset>-284891</wp:posOffset>
                </wp:positionV>
                <wp:extent cx="6090173" cy="371475"/>
                <wp:effectExtent l="0" t="0" r="6350" b="0"/>
                <wp:wrapNone/>
                <wp:docPr id="28" name="Imag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filet_opacite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90173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="Franklin Gothic Demi" w:hAnsi="Franklin Gothic Demi"/>
              <w:i/>
              <w:color w:val="AE2217"/>
              <w:sz w:val="16"/>
              <w:szCs w:val="16"/>
            </w:rPr>
            <w:alias w:val="Responsable"/>
            <w:tag w:val=""/>
            <w:id w:val="-1719664875"/>
            <w:placeholder>
              <w:docPart w:val="8E9ADC9C774C4B108CBF057855691060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14:paraId="4B506FBC" w14:textId="77777777" w:rsidR="006B616E" w:rsidRDefault="009D3762" w:rsidP="00656C6C">
              <w:pPr>
                <w:pStyle w:val="En-tte"/>
                <w:rPr>
                  <w:rFonts w:ascii="Franklin Gothic Demi" w:hAnsi="Franklin Gothic Demi"/>
                  <w:i/>
                  <w:color w:val="AE2217"/>
                  <w:sz w:val="16"/>
                  <w:szCs w:val="16"/>
                </w:rPr>
              </w:pPr>
              <w:r>
                <w:rPr>
                  <w:rFonts w:ascii="Franklin Gothic Demi" w:hAnsi="Franklin Gothic Demi"/>
                  <w:i/>
                  <w:color w:val="AE2217"/>
                  <w:sz w:val="16"/>
                  <w:szCs w:val="16"/>
                </w:rPr>
                <w:t>DOSIN – Service logiciels Métiers Cartographie – Pôle développement</w:t>
              </w:r>
            </w:p>
          </w:sdtContent>
        </w:sdt>
        <w:p w14:paraId="67DB6400" w14:textId="77777777" w:rsidR="006B616E" w:rsidRDefault="006B616E" w:rsidP="00656C6C">
          <w:pPr>
            <w:pStyle w:val="En-tte"/>
            <w:rPr>
              <w:rFonts w:ascii="Franklin Gothic Demi" w:hAnsi="Franklin Gothic Demi"/>
              <w:i/>
              <w:color w:val="AE2217"/>
              <w:sz w:val="16"/>
              <w:szCs w:val="16"/>
            </w:rPr>
          </w:pPr>
        </w:p>
        <w:p w14:paraId="669832A2" w14:textId="77777777" w:rsidR="006B616E" w:rsidRDefault="006B616E" w:rsidP="00656C6C">
          <w:pPr>
            <w:pStyle w:val="En-tte"/>
            <w:rPr>
              <w:rFonts w:ascii="Franklin Gothic Demi" w:hAnsi="Franklin Gothic Demi"/>
              <w:i/>
              <w:color w:val="AE2217"/>
              <w:sz w:val="16"/>
              <w:szCs w:val="16"/>
            </w:rPr>
          </w:pPr>
        </w:p>
        <w:p w14:paraId="77DB5A7F" w14:textId="77777777" w:rsidR="006B616E" w:rsidRDefault="006B616E" w:rsidP="00656C6C">
          <w:pPr>
            <w:pStyle w:val="En-tte"/>
            <w:rPr>
              <w:rFonts w:ascii="Franklin Gothic Demi" w:hAnsi="Franklin Gothic Demi"/>
              <w:i/>
              <w:color w:val="AE2217"/>
              <w:sz w:val="16"/>
              <w:szCs w:val="16"/>
            </w:rPr>
          </w:pPr>
        </w:p>
        <w:p w14:paraId="352BBEB0" w14:textId="77777777" w:rsidR="006B616E" w:rsidRPr="00656C6C" w:rsidRDefault="006B616E" w:rsidP="00656C6C">
          <w:pPr>
            <w:pStyle w:val="En-tte"/>
            <w:rPr>
              <w:rFonts w:ascii="Franklin Gothic Demi" w:hAnsi="Franklin Gothic Demi"/>
              <w:b/>
              <w:color w:val="AE2217"/>
              <w:sz w:val="18"/>
              <w:szCs w:val="18"/>
            </w:rPr>
          </w:pPr>
          <w:r>
            <w:rPr>
              <w:rFonts w:ascii="Franklin Gothic Demi" w:hAnsi="Franklin Gothic Demi"/>
              <w:i/>
              <w:color w:val="AE2217"/>
              <w:sz w:val="16"/>
              <w:szCs w:val="16"/>
            </w:rPr>
            <w:fldChar w:fldCharType="begin"/>
          </w:r>
          <w:r>
            <w:rPr>
              <w:rFonts w:ascii="Franklin Gothic Demi" w:hAnsi="Franklin Gothic Demi"/>
              <w:i/>
              <w:color w:val="AE2217"/>
              <w:sz w:val="16"/>
              <w:szCs w:val="16"/>
            </w:rPr>
            <w:instrText xml:space="preserve"> FILENAME  \p </w:instrText>
          </w:r>
          <w:r>
            <w:rPr>
              <w:rFonts w:ascii="Franklin Gothic Demi" w:hAnsi="Franklin Gothic Demi"/>
              <w:i/>
              <w:color w:val="AE2217"/>
              <w:sz w:val="16"/>
              <w:szCs w:val="16"/>
            </w:rPr>
            <w:fldChar w:fldCharType="separate"/>
          </w:r>
          <w:r>
            <w:rPr>
              <w:rFonts w:ascii="Franklin Gothic Demi" w:hAnsi="Franklin Gothic Demi"/>
              <w:i/>
              <w:noProof/>
              <w:color w:val="AE2217"/>
              <w:sz w:val="16"/>
              <w:szCs w:val="16"/>
            </w:rPr>
            <w:t>Document2</w:t>
          </w:r>
          <w:r>
            <w:rPr>
              <w:rFonts w:ascii="Franklin Gothic Demi" w:hAnsi="Franklin Gothic Demi"/>
              <w:i/>
              <w:color w:val="AE2217"/>
              <w:sz w:val="16"/>
              <w:szCs w:val="16"/>
            </w:rPr>
            <w:fldChar w:fldCharType="end"/>
          </w:r>
          <w:r w:rsidRPr="00517D52">
            <w:rPr>
              <w:rFonts w:cs="Tahoma"/>
              <w:i/>
              <w:color w:val="AE2217"/>
              <w:sz w:val="16"/>
              <w:szCs w:val="16"/>
            </w:rPr>
            <w:fldChar w:fldCharType="begin"/>
          </w:r>
          <w:r w:rsidRPr="00517D52">
            <w:rPr>
              <w:rFonts w:cs="Tahoma"/>
              <w:i/>
              <w:color w:val="AE2217"/>
              <w:sz w:val="16"/>
              <w:szCs w:val="16"/>
            </w:rPr>
            <w:instrText xml:space="preserve"> REF DateDuDocument \h  \* MERGEFORMAT </w:instrText>
          </w:r>
          <w:r w:rsidRPr="00517D52">
            <w:rPr>
              <w:rFonts w:cs="Tahoma"/>
              <w:i/>
              <w:color w:val="AE2217"/>
              <w:sz w:val="16"/>
              <w:szCs w:val="16"/>
            </w:rPr>
          </w:r>
          <w:r w:rsidRPr="00517D52">
            <w:rPr>
              <w:rFonts w:cs="Tahoma"/>
              <w:i/>
              <w:color w:val="AE2217"/>
              <w:sz w:val="16"/>
              <w:szCs w:val="16"/>
            </w:rPr>
            <w:fldChar w:fldCharType="separate"/>
          </w:r>
          <w:sdt>
            <w:sdtPr>
              <w:rPr>
                <w:rFonts w:eastAsia="Times New Roman" w:cs="Tahoma"/>
                <w:sz w:val="18"/>
                <w:lang w:eastAsia="fr-FR"/>
              </w:rPr>
              <w:id w:val="-2059620200"/>
              <w:placeholder>
                <w:docPart w:val="F2430F1EA8624E6C8BD7BBE20027EE05"/>
              </w:placeholder>
              <w:text/>
            </w:sdtPr>
            <w:sdtEndPr/>
            <w:sdtContent>
              <w:r w:rsidRPr="00D356F0">
                <w:rPr>
                  <w:rFonts w:eastAsia="Times New Roman" w:cs="Tahoma"/>
                  <w:sz w:val="18"/>
                  <w:lang w:eastAsia="fr-FR"/>
                </w:rPr>
                <w:t>jj/mm/aaaa</w:t>
              </w:r>
            </w:sdtContent>
          </w:sdt>
          <w:r w:rsidRPr="00517D52">
            <w:rPr>
              <w:rFonts w:cs="Tahoma"/>
              <w:i/>
              <w:color w:val="AE2217"/>
              <w:sz w:val="16"/>
              <w:szCs w:val="16"/>
            </w:rPr>
            <w:fldChar w:fldCharType="end"/>
          </w:r>
        </w:p>
      </w:tc>
      <w:tc>
        <w:tcPr>
          <w:tcW w:w="500" w:type="pct"/>
          <w:tcBorders>
            <w:top w:val="nil"/>
            <w:bottom w:val="nil"/>
            <w:right w:val="nil"/>
          </w:tcBorders>
          <w:vAlign w:val="center"/>
        </w:tcPr>
        <w:p w14:paraId="6A3F25D9" w14:textId="77777777" w:rsidR="006B616E" w:rsidRDefault="006B616E" w:rsidP="002818F1">
          <w:pPr>
            <w:pStyle w:val="Pieddepage"/>
            <w:jc w:val="right"/>
            <w:rPr>
              <w:rFonts w:ascii="Montserrat" w:hAnsi="Montserrat"/>
              <w:b/>
              <w:sz w:val="16"/>
              <w:szCs w:val="16"/>
            </w:rPr>
          </w:pPr>
          <w:r w:rsidRPr="00B54E7F">
            <w:rPr>
              <w:rFonts w:ascii="Franklin Gothic Demi" w:hAnsi="Franklin Gothic Demi"/>
              <w:b/>
              <w:bCs/>
              <w:color w:val="AE2217"/>
              <w:sz w:val="18"/>
              <w:szCs w:val="18"/>
            </w:rPr>
            <w:fldChar w:fldCharType="begin"/>
          </w:r>
          <w:r w:rsidRPr="00B54E7F">
            <w:rPr>
              <w:rFonts w:ascii="Franklin Gothic Demi" w:hAnsi="Franklin Gothic Demi"/>
              <w:b/>
              <w:bCs/>
              <w:color w:val="AE2217"/>
              <w:sz w:val="18"/>
              <w:szCs w:val="18"/>
            </w:rPr>
            <w:instrText>PAGE</w:instrText>
          </w:r>
          <w:r w:rsidRPr="00B54E7F">
            <w:rPr>
              <w:rFonts w:ascii="Franklin Gothic Demi" w:hAnsi="Franklin Gothic Demi"/>
              <w:b/>
              <w:bCs/>
              <w:color w:val="AE2217"/>
              <w:sz w:val="18"/>
              <w:szCs w:val="18"/>
            </w:rPr>
            <w:fldChar w:fldCharType="separate"/>
          </w:r>
          <w:r w:rsidR="00CC310A">
            <w:rPr>
              <w:rFonts w:ascii="Franklin Gothic Demi" w:hAnsi="Franklin Gothic Demi"/>
              <w:b/>
              <w:bCs/>
              <w:noProof/>
              <w:color w:val="AE2217"/>
              <w:sz w:val="18"/>
              <w:szCs w:val="18"/>
            </w:rPr>
            <w:t>1</w:t>
          </w:r>
          <w:r w:rsidRPr="00B54E7F">
            <w:rPr>
              <w:rFonts w:ascii="Franklin Gothic Demi" w:hAnsi="Franklin Gothic Demi"/>
              <w:b/>
              <w:bCs/>
              <w:color w:val="AE2217"/>
              <w:sz w:val="18"/>
              <w:szCs w:val="18"/>
            </w:rPr>
            <w:fldChar w:fldCharType="end"/>
          </w:r>
          <w:r w:rsidRPr="00B54E7F">
            <w:rPr>
              <w:rFonts w:ascii="Franklin Gothic Demi" w:hAnsi="Franklin Gothic Demi"/>
              <w:color w:val="AE2217"/>
              <w:sz w:val="18"/>
              <w:szCs w:val="18"/>
            </w:rPr>
            <w:t xml:space="preserve">  /  </w:t>
          </w:r>
          <w:r w:rsidRPr="00B54E7F">
            <w:rPr>
              <w:rFonts w:ascii="Franklin Gothic Demi" w:hAnsi="Franklin Gothic Demi"/>
              <w:b/>
              <w:bCs/>
              <w:color w:val="AE2217"/>
              <w:sz w:val="18"/>
              <w:szCs w:val="18"/>
            </w:rPr>
            <w:fldChar w:fldCharType="begin"/>
          </w:r>
          <w:r w:rsidRPr="00B54E7F">
            <w:rPr>
              <w:rFonts w:ascii="Franklin Gothic Demi" w:hAnsi="Franklin Gothic Demi"/>
              <w:b/>
              <w:bCs/>
              <w:color w:val="AE2217"/>
              <w:sz w:val="18"/>
              <w:szCs w:val="18"/>
            </w:rPr>
            <w:instrText>NUMPAGES</w:instrText>
          </w:r>
          <w:r w:rsidRPr="00B54E7F">
            <w:rPr>
              <w:rFonts w:ascii="Franklin Gothic Demi" w:hAnsi="Franklin Gothic Demi"/>
              <w:b/>
              <w:bCs/>
              <w:color w:val="AE2217"/>
              <w:sz w:val="18"/>
              <w:szCs w:val="18"/>
            </w:rPr>
            <w:fldChar w:fldCharType="separate"/>
          </w:r>
          <w:r w:rsidR="00CC310A">
            <w:rPr>
              <w:rFonts w:ascii="Franklin Gothic Demi" w:hAnsi="Franklin Gothic Demi"/>
              <w:b/>
              <w:bCs/>
              <w:noProof/>
              <w:color w:val="AE2217"/>
              <w:sz w:val="18"/>
              <w:szCs w:val="18"/>
            </w:rPr>
            <w:t>13</w:t>
          </w:r>
          <w:r w:rsidRPr="00B54E7F">
            <w:rPr>
              <w:rFonts w:ascii="Franklin Gothic Demi" w:hAnsi="Franklin Gothic Demi"/>
              <w:b/>
              <w:bCs/>
              <w:color w:val="AE2217"/>
              <w:sz w:val="18"/>
              <w:szCs w:val="18"/>
            </w:rPr>
            <w:fldChar w:fldCharType="end"/>
          </w:r>
        </w:p>
      </w:tc>
    </w:tr>
  </w:tbl>
  <w:p w14:paraId="60E16CF3" w14:textId="77777777" w:rsidR="006B616E" w:rsidRDefault="006B616E">
    <w:pPr>
      <w:pStyle w:val="Pieddepage"/>
      <w:rPr>
        <w:rFonts w:ascii="Montserrat" w:hAnsi="Montserrat"/>
        <w:b/>
        <w:sz w:val="16"/>
        <w:szCs w:val="16"/>
      </w:rPr>
    </w:pPr>
  </w:p>
  <w:p w14:paraId="431D8C54" w14:textId="77777777" w:rsidR="006B616E" w:rsidRDefault="006B616E">
    <w:pPr>
      <w:pStyle w:val="Pieddepage"/>
      <w:rPr>
        <w:rFonts w:ascii="Montserrat" w:hAnsi="Montserrat"/>
        <w:b/>
        <w:sz w:val="16"/>
        <w:szCs w:val="16"/>
      </w:rPr>
    </w:pPr>
  </w:p>
  <w:p w14:paraId="5F9D5B7D" w14:textId="77777777" w:rsidR="006B616E" w:rsidRDefault="006B616E">
    <w:pPr>
      <w:pStyle w:val="Pieddepage"/>
      <w:rPr>
        <w:rFonts w:ascii="Montserrat" w:hAnsi="Montserrat"/>
        <w:b/>
        <w:sz w:val="16"/>
        <w:szCs w:val="16"/>
      </w:rPr>
    </w:pPr>
  </w:p>
  <w:p w14:paraId="32CBB69C" w14:textId="77777777" w:rsidR="006B616E" w:rsidRDefault="006B616E">
    <w:pPr>
      <w:pStyle w:val="Pieddepage"/>
      <w:rPr>
        <w:rFonts w:ascii="Montserrat" w:hAnsi="Montserrat"/>
        <w:b/>
        <w:sz w:val="16"/>
        <w:szCs w:val="16"/>
      </w:rPr>
    </w:pPr>
  </w:p>
  <w:p w14:paraId="4C293D3D" w14:textId="77777777" w:rsidR="006B616E" w:rsidRDefault="006B616E">
    <w:pPr>
      <w:pStyle w:val="Pieddepage"/>
      <w:rPr>
        <w:rFonts w:ascii="Montserrat" w:hAnsi="Montserrat"/>
        <w:b/>
        <w:sz w:val="16"/>
        <w:szCs w:val="16"/>
      </w:rPr>
    </w:pPr>
  </w:p>
  <w:p w14:paraId="651F1A56" w14:textId="77777777" w:rsidR="006B616E" w:rsidRDefault="006B616E">
    <w:pPr>
      <w:pStyle w:val="Pieddepage"/>
      <w:rPr>
        <w:rFonts w:ascii="Montserrat" w:hAnsi="Montserrat"/>
        <w:b/>
        <w:sz w:val="16"/>
        <w:szCs w:val="16"/>
      </w:rPr>
    </w:pPr>
  </w:p>
  <w:p w14:paraId="75423286" w14:textId="77777777" w:rsidR="006B616E" w:rsidRDefault="006B616E">
    <w:pPr>
      <w:pStyle w:val="Pieddepage"/>
      <w:rPr>
        <w:rFonts w:ascii="Montserrat" w:hAnsi="Montserrat"/>
        <w:b/>
        <w:sz w:val="16"/>
        <w:szCs w:val="16"/>
      </w:rPr>
    </w:pPr>
  </w:p>
  <w:p w14:paraId="0799445B" w14:textId="77777777" w:rsidR="006B616E" w:rsidRPr="00E00CAA" w:rsidRDefault="006B616E">
    <w:pPr>
      <w:pStyle w:val="Pieddepage"/>
      <w:rPr>
        <w:rFonts w:ascii="Montserrat" w:hAnsi="Montserrat"/>
        <w:b/>
        <w:sz w:val="16"/>
        <w:szCs w:val="16"/>
      </w:rPr>
    </w:pPr>
    <w:r>
      <w:rPr>
        <w:rFonts w:ascii="Montserrat" w:hAnsi="Montserrat"/>
        <w:b/>
        <w:noProof/>
        <w:sz w:val="16"/>
        <w:szCs w:val="16"/>
        <w:lang w:eastAsia="fr-FR"/>
      </w:rPr>
      <w:drawing>
        <wp:anchor distT="0" distB="0" distL="114300" distR="114300" simplePos="0" relativeHeight="251695104" behindDoc="1" locked="0" layoutInCell="1" allowOverlap="1" wp14:anchorId="68C4475E" wp14:editId="4CF2D0CB">
          <wp:simplePos x="0" y="0"/>
          <wp:positionH relativeFrom="margin">
            <wp:posOffset>-143435</wp:posOffset>
          </wp:positionH>
          <wp:positionV relativeFrom="insideMargin">
            <wp:posOffset>18544353</wp:posOffset>
          </wp:positionV>
          <wp:extent cx="6764491" cy="637054"/>
          <wp:effectExtent l="0" t="0" r="0" b="0"/>
          <wp:wrapNone/>
          <wp:docPr id="15" name="Imag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_v6-01.jpg"/>
                  <pic:cNvPicPr preferRelativeResize="0"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4491" cy="6370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5749" w:type="pct"/>
      <w:tblInd w:w="-851" w:type="dxa"/>
      <w:tblBorders>
        <w:insideH w:val="single" w:sz="18" w:space="0" w:color="AE2217"/>
        <w:insideV w:val="single" w:sz="18" w:space="0" w:color="AE2217"/>
      </w:tblBorders>
      <w:tblLook w:val="04A0" w:firstRow="1" w:lastRow="0" w:firstColumn="1" w:lastColumn="0" w:noHBand="0" w:noVBand="1"/>
    </w:tblPr>
    <w:tblGrid>
      <w:gridCol w:w="10562"/>
      <w:gridCol w:w="1171"/>
    </w:tblGrid>
    <w:tr w:rsidR="006B616E" w14:paraId="2F8987CD" w14:textId="77777777" w:rsidTr="00CE4F56">
      <w:trPr>
        <w:trHeight w:val="20"/>
      </w:trPr>
      <w:tc>
        <w:tcPr>
          <w:tcW w:w="4501" w:type="pct"/>
          <w:tcBorders>
            <w:top w:val="nil"/>
            <w:left w:val="nil"/>
            <w:bottom w:val="nil"/>
          </w:tcBorders>
        </w:tcPr>
        <w:p w14:paraId="3745F857" w14:textId="77777777" w:rsidR="006B616E" w:rsidRDefault="006B616E" w:rsidP="00656C6C">
          <w:pPr>
            <w:pStyle w:val="En-tte"/>
            <w:rPr>
              <w:rFonts w:ascii="Franklin Gothic Demi" w:hAnsi="Franklin Gothic Demi"/>
              <w:i/>
              <w:color w:val="AE2217"/>
              <w:sz w:val="16"/>
              <w:szCs w:val="16"/>
            </w:rPr>
          </w:pPr>
          <w:r>
            <w:rPr>
              <w:rFonts w:ascii="Montserrat" w:hAnsi="Montserrat"/>
              <w:b/>
              <w:noProof/>
              <w:sz w:val="16"/>
              <w:szCs w:val="16"/>
              <w:lang w:eastAsia="fr-FR"/>
            </w:rPr>
            <w:drawing>
              <wp:anchor distT="0" distB="0" distL="114300" distR="114300" simplePos="0" relativeHeight="251699200" behindDoc="1" locked="0" layoutInCell="1" allowOverlap="1" wp14:anchorId="1A40C7F3" wp14:editId="424384B4">
                <wp:simplePos x="0" y="0"/>
                <wp:positionH relativeFrom="column">
                  <wp:posOffset>-115906</wp:posOffset>
                </wp:positionH>
                <wp:positionV relativeFrom="paragraph">
                  <wp:posOffset>-86211</wp:posOffset>
                </wp:positionV>
                <wp:extent cx="6633882" cy="636270"/>
                <wp:effectExtent l="0" t="0" r="0" b="0"/>
                <wp:wrapNone/>
                <wp:docPr id="44" name="Imag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37692" cy="636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w:drawing>
              <wp:anchor distT="0" distB="0" distL="114300" distR="114300" simplePos="0" relativeHeight="251697152" behindDoc="1" locked="0" layoutInCell="1" allowOverlap="1" wp14:anchorId="3346B58C" wp14:editId="3AAF92A1">
                <wp:simplePos x="0" y="0"/>
                <wp:positionH relativeFrom="margin">
                  <wp:posOffset>-77582</wp:posOffset>
                </wp:positionH>
                <wp:positionV relativeFrom="paragraph">
                  <wp:posOffset>-284891</wp:posOffset>
                </wp:positionV>
                <wp:extent cx="6090173" cy="371475"/>
                <wp:effectExtent l="0" t="0" r="6350" b="0"/>
                <wp:wrapNone/>
                <wp:docPr id="45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filet_opacite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90173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="Franklin Gothic Demi" w:hAnsi="Franklin Gothic Demi"/>
              <w:i/>
              <w:color w:val="AE2217"/>
              <w:sz w:val="16"/>
              <w:szCs w:val="16"/>
            </w:rPr>
            <w:alias w:val="Responsable"/>
            <w:tag w:val=""/>
            <w:id w:val="-1760438553"/>
            <w:placeholder>
              <w:docPart w:val="183E1FF582DD4F12A10E2ABD7ACF5978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14:paraId="1254E4D2" w14:textId="77777777" w:rsidR="006B616E" w:rsidRDefault="009D3762" w:rsidP="00656C6C">
              <w:pPr>
                <w:pStyle w:val="En-tte"/>
                <w:rPr>
                  <w:rFonts w:ascii="Franklin Gothic Demi" w:hAnsi="Franklin Gothic Demi"/>
                  <w:i/>
                  <w:color w:val="AE2217"/>
                  <w:sz w:val="16"/>
                  <w:szCs w:val="16"/>
                </w:rPr>
              </w:pPr>
              <w:r>
                <w:rPr>
                  <w:rFonts w:ascii="Franklin Gothic Demi" w:hAnsi="Franklin Gothic Demi"/>
                  <w:i/>
                  <w:color w:val="AE2217"/>
                  <w:sz w:val="16"/>
                  <w:szCs w:val="16"/>
                </w:rPr>
                <w:t>DOSIN – Service logiciels Métiers Cartographie – Pôle développement</w:t>
              </w:r>
            </w:p>
          </w:sdtContent>
        </w:sdt>
        <w:p w14:paraId="5DDAFD24" w14:textId="77777777" w:rsidR="006B616E" w:rsidRDefault="006B616E" w:rsidP="00656C6C">
          <w:pPr>
            <w:pStyle w:val="En-tte"/>
            <w:rPr>
              <w:rFonts w:ascii="Franklin Gothic Demi" w:hAnsi="Franklin Gothic Demi"/>
              <w:i/>
              <w:color w:val="AE2217"/>
              <w:sz w:val="16"/>
              <w:szCs w:val="16"/>
            </w:rPr>
          </w:pPr>
        </w:p>
        <w:p w14:paraId="352E3867" w14:textId="77777777" w:rsidR="006B616E" w:rsidRDefault="006B616E" w:rsidP="00656C6C">
          <w:pPr>
            <w:pStyle w:val="En-tte"/>
            <w:rPr>
              <w:rFonts w:ascii="Franklin Gothic Demi" w:hAnsi="Franklin Gothic Demi"/>
              <w:i/>
              <w:color w:val="AE2217"/>
              <w:sz w:val="16"/>
              <w:szCs w:val="16"/>
            </w:rPr>
          </w:pPr>
        </w:p>
        <w:p w14:paraId="49369797" w14:textId="77777777" w:rsidR="006B616E" w:rsidRPr="00656C6C" w:rsidRDefault="006B616E" w:rsidP="00656C6C">
          <w:pPr>
            <w:pStyle w:val="En-tte"/>
            <w:rPr>
              <w:rFonts w:ascii="Franklin Gothic Demi" w:hAnsi="Franklin Gothic Demi"/>
              <w:b/>
              <w:color w:val="AE2217"/>
              <w:sz w:val="18"/>
              <w:szCs w:val="18"/>
            </w:rPr>
          </w:pPr>
        </w:p>
      </w:tc>
      <w:tc>
        <w:tcPr>
          <w:tcW w:w="499" w:type="pct"/>
          <w:tcBorders>
            <w:top w:val="nil"/>
            <w:bottom w:val="nil"/>
            <w:right w:val="nil"/>
          </w:tcBorders>
          <w:vAlign w:val="center"/>
        </w:tcPr>
        <w:p w14:paraId="4E626355" w14:textId="77777777" w:rsidR="006B616E" w:rsidRDefault="006B616E" w:rsidP="002818F1">
          <w:pPr>
            <w:pStyle w:val="Pieddepage"/>
            <w:jc w:val="right"/>
            <w:rPr>
              <w:rFonts w:ascii="Montserrat" w:hAnsi="Montserrat"/>
              <w:b/>
              <w:sz w:val="16"/>
              <w:szCs w:val="16"/>
            </w:rPr>
          </w:pPr>
          <w:r w:rsidRPr="00B54E7F">
            <w:rPr>
              <w:rFonts w:ascii="Franklin Gothic Demi" w:hAnsi="Franklin Gothic Demi"/>
              <w:b/>
              <w:bCs/>
              <w:color w:val="AE2217"/>
              <w:sz w:val="18"/>
              <w:szCs w:val="18"/>
            </w:rPr>
            <w:fldChar w:fldCharType="begin"/>
          </w:r>
          <w:r w:rsidRPr="00B54E7F">
            <w:rPr>
              <w:rFonts w:ascii="Franklin Gothic Demi" w:hAnsi="Franklin Gothic Demi"/>
              <w:b/>
              <w:bCs/>
              <w:color w:val="AE2217"/>
              <w:sz w:val="18"/>
              <w:szCs w:val="18"/>
            </w:rPr>
            <w:instrText>PAGE</w:instrText>
          </w:r>
          <w:r w:rsidRPr="00B54E7F">
            <w:rPr>
              <w:rFonts w:ascii="Franklin Gothic Demi" w:hAnsi="Franklin Gothic Demi"/>
              <w:b/>
              <w:bCs/>
              <w:color w:val="AE2217"/>
              <w:sz w:val="18"/>
              <w:szCs w:val="18"/>
            </w:rPr>
            <w:fldChar w:fldCharType="separate"/>
          </w:r>
          <w:r w:rsidR="00CC310A">
            <w:rPr>
              <w:rFonts w:ascii="Franklin Gothic Demi" w:hAnsi="Franklin Gothic Demi"/>
              <w:b/>
              <w:bCs/>
              <w:noProof/>
              <w:color w:val="AE2217"/>
              <w:sz w:val="18"/>
              <w:szCs w:val="18"/>
            </w:rPr>
            <w:t>2</w:t>
          </w:r>
          <w:r w:rsidRPr="00B54E7F">
            <w:rPr>
              <w:rFonts w:ascii="Franklin Gothic Demi" w:hAnsi="Franklin Gothic Demi"/>
              <w:b/>
              <w:bCs/>
              <w:color w:val="AE2217"/>
              <w:sz w:val="18"/>
              <w:szCs w:val="18"/>
            </w:rPr>
            <w:fldChar w:fldCharType="end"/>
          </w:r>
          <w:r w:rsidRPr="00B54E7F">
            <w:rPr>
              <w:rFonts w:ascii="Franklin Gothic Demi" w:hAnsi="Franklin Gothic Demi"/>
              <w:color w:val="AE2217"/>
              <w:sz w:val="18"/>
              <w:szCs w:val="18"/>
            </w:rPr>
            <w:t xml:space="preserve">  /  </w:t>
          </w:r>
          <w:r w:rsidRPr="00B54E7F">
            <w:rPr>
              <w:rFonts w:ascii="Franklin Gothic Demi" w:hAnsi="Franklin Gothic Demi"/>
              <w:b/>
              <w:bCs/>
              <w:color w:val="AE2217"/>
              <w:sz w:val="18"/>
              <w:szCs w:val="18"/>
            </w:rPr>
            <w:fldChar w:fldCharType="begin"/>
          </w:r>
          <w:r w:rsidRPr="00B54E7F">
            <w:rPr>
              <w:rFonts w:ascii="Franklin Gothic Demi" w:hAnsi="Franklin Gothic Demi"/>
              <w:b/>
              <w:bCs/>
              <w:color w:val="AE2217"/>
              <w:sz w:val="18"/>
              <w:szCs w:val="18"/>
            </w:rPr>
            <w:instrText>NUMPAGES</w:instrText>
          </w:r>
          <w:r w:rsidRPr="00B54E7F">
            <w:rPr>
              <w:rFonts w:ascii="Franklin Gothic Demi" w:hAnsi="Franklin Gothic Demi"/>
              <w:b/>
              <w:bCs/>
              <w:color w:val="AE2217"/>
              <w:sz w:val="18"/>
              <w:szCs w:val="18"/>
            </w:rPr>
            <w:fldChar w:fldCharType="separate"/>
          </w:r>
          <w:r w:rsidR="00CC310A">
            <w:rPr>
              <w:rFonts w:ascii="Franklin Gothic Demi" w:hAnsi="Franklin Gothic Demi"/>
              <w:b/>
              <w:bCs/>
              <w:noProof/>
              <w:color w:val="AE2217"/>
              <w:sz w:val="18"/>
              <w:szCs w:val="18"/>
            </w:rPr>
            <w:t>13</w:t>
          </w:r>
          <w:r w:rsidRPr="00B54E7F">
            <w:rPr>
              <w:rFonts w:ascii="Franklin Gothic Demi" w:hAnsi="Franklin Gothic Demi"/>
              <w:b/>
              <w:bCs/>
              <w:color w:val="AE2217"/>
              <w:sz w:val="18"/>
              <w:szCs w:val="18"/>
            </w:rPr>
            <w:fldChar w:fldCharType="end"/>
          </w:r>
        </w:p>
      </w:tc>
    </w:tr>
  </w:tbl>
  <w:p w14:paraId="4A2B87BB" w14:textId="77777777" w:rsidR="006B616E" w:rsidRPr="00E00CAA" w:rsidRDefault="006B616E">
    <w:pPr>
      <w:pStyle w:val="Pieddepage"/>
      <w:rPr>
        <w:rFonts w:ascii="Montserrat" w:hAnsi="Montserrat"/>
        <w:b/>
        <w:sz w:val="16"/>
        <w:szCs w:val="16"/>
      </w:rPr>
    </w:pPr>
    <w:r>
      <w:rPr>
        <w:rFonts w:ascii="Montserrat" w:hAnsi="Montserrat"/>
        <w:b/>
        <w:noProof/>
        <w:sz w:val="16"/>
        <w:szCs w:val="16"/>
        <w:lang w:eastAsia="fr-FR"/>
      </w:rPr>
      <w:drawing>
        <wp:anchor distT="0" distB="0" distL="114300" distR="114300" simplePos="0" relativeHeight="251698176" behindDoc="1" locked="0" layoutInCell="1" allowOverlap="1" wp14:anchorId="7C98EB00" wp14:editId="117C47E7">
          <wp:simplePos x="0" y="0"/>
          <wp:positionH relativeFrom="margin">
            <wp:posOffset>-143435</wp:posOffset>
          </wp:positionH>
          <wp:positionV relativeFrom="insideMargin">
            <wp:posOffset>18544353</wp:posOffset>
          </wp:positionV>
          <wp:extent cx="6764491" cy="637054"/>
          <wp:effectExtent l="0" t="0" r="0" b="0"/>
          <wp:wrapNone/>
          <wp:docPr id="46" name="Image 4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_v6-01.jpg"/>
                  <pic:cNvPicPr preferRelativeResize="0"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4491" cy="6370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5000" w:type="pct"/>
      <w:tblBorders>
        <w:insideH w:val="single" w:sz="18" w:space="0" w:color="AE2217"/>
        <w:insideV w:val="single" w:sz="18" w:space="0" w:color="AE2217"/>
      </w:tblBorders>
      <w:tblLook w:val="04A0" w:firstRow="1" w:lastRow="0" w:firstColumn="1" w:lastColumn="0" w:noHBand="0" w:noVBand="1"/>
    </w:tblPr>
    <w:tblGrid>
      <w:gridCol w:w="9184"/>
      <w:gridCol w:w="1020"/>
    </w:tblGrid>
    <w:tr w:rsidR="006B616E" w14:paraId="4D60A9A2" w14:textId="77777777" w:rsidTr="00144F8F">
      <w:trPr>
        <w:trHeight w:val="20"/>
      </w:trPr>
      <w:tc>
        <w:tcPr>
          <w:tcW w:w="4500" w:type="pct"/>
          <w:tcBorders>
            <w:top w:val="nil"/>
            <w:left w:val="nil"/>
            <w:bottom w:val="nil"/>
          </w:tcBorders>
        </w:tcPr>
        <w:p w14:paraId="4B63F43E" w14:textId="77777777" w:rsidR="006B616E" w:rsidRDefault="006B616E" w:rsidP="00656C6C">
          <w:pPr>
            <w:pStyle w:val="En-tte"/>
            <w:rPr>
              <w:rFonts w:ascii="Franklin Gothic Demi" w:hAnsi="Franklin Gothic Demi"/>
              <w:i/>
              <w:color w:val="AE2217"/>
              <w:sz w:val="16"/>
              <w:szCs w:val="16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705344" behindDoc="1" locked="0" layoutInCell="1" allowOverlap="1" wp14:anchorId="5889E01D" wp14:editId="3C678E2E">
                <wp:simplePos x="0" y="0"/>
                <wp:positionH relativeFrom="margin">
                  <wp:posOffset>-77582</wp:posOffset>
                </wp:positionH>
                <wp:positionV relativeFrom="paragraph">
                  <wp:posOffset>-284891</wp:posOffset>
                </wp:positionV>
                <wp:extent cx="6090173" cy="371475"/>
                <wp:effectExtent l="0" t="0" r="6350" b="0"/>
                <wp:wrapNone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filet_opacite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90173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="Franklin Gothic Demi" w:hAnsi="Franklin Gothic Demi"/>
              <w:i/>
              <w:color w:val="AE2217"/>
              <w:sz w:val="16"/>
              <w:szCs w:val="16"/>
            </w:rPr>
            <w:alias w:val="Responsable"/>
            <w:tag w:val=""/>
            <w:id w:val="1781756220"/>
            <w:placeholder>
              <w:docPart w:val="004E032B26C14BD99FEF5D43A2A258E3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14:paraId="549DD819" w14:textId="77777777" w:rsidR="006B616E" w:rsidRDefault="009D3762" w:rsidP="00656C6C">
              <w:pPr>
                <w:pStyle w:val="En-tte"/>
                <w:rPr>
                  <w:rFonts w:ascii="Franklin Gothic Demi" w:hAnsi="Franklin Gothic Demi"/>
                  <w:i/>
                  <w:color w:val="AE2217"/>
                  <w:sz w:val="16"/>
                  <w:szCs w:val="16"/>
                </w:rPr>
              </w:pPr>
              <w:r>
                <w:rPr>
                  <w:rFonts w:ascii="Franklin Gothic Demi" w:hAnsi="Franklin Gothic Demi"/>
                  <w:i/>
                  <w:color w:val="AE2217"/>
                  <w:sz w:val="16"/>
                  <w:szCs w:val="16"/>
                </w:rPr>
                <w:t>DOSIN – Service logiciels Métiers Cartographie – Pôle développement</w:t>
              </w:r>
            </w:p>
          </w:sdtContent>
        </w:sdt>
        <w:p w14:paraId="46780E4C" w14:textId="77777777" w:rsidR="006B616E" w:rsidRDefault="006B616E" w:rsidP="00656C6C">
          <w:pPr>
            <w:pStyle w:val="En-tte"/>
            <w:rPr>
              <w:rFonts w:ascii="Franklin Gothic Demi" w:hAnsi="Franklin Gothic Demi"/>
              <w:i/>
              <w:color w:val="AE2217"/>
              <w:sz w:val="16"/>
              <w:szCs w:val="16"/>
            </w:rPr>
          </w:pPr>
        </w:p>
        <w:p w14:paraId="06C963F0" w14:textId="77777777" w:rsidR="006B616E" w:rsidRDefault="006B616E" w:rsidP="00656C6C">
          <w:pPr>
            <w:pStyle w:val="En-tte"/>
            <w:rPr>
              <w:rFonts w:ascii="Franklin Gothic Demi" w:hAnsi="Franklin Gothic Demi"/>
              <w:i/>
              <w:color w:val="AE2217"/>
              <w:sz w:val="16"/>
              <w:szCs w:val="16"/>
            </w:rPr>
          </w:pPr>
        </w:p>
        <w:p w14:paraId="770B97FF" w14:textId="77777777" w:rsidR="006B616E" w:rsidRDefault="006B616E" w:rsidP="00435B2F">
          <w:pPr>
            <w:pStyle w:val="En-tte"/>
            <w:rPr>
              <w:rFonts w:ascii="Franklin Gothic Demi" w:hAnsi="Franklin Gothic Demi"/>
              <w:i/>
              <w:color w:val="AE2217"/>
              <w:sz w:val="16"/>
              <w:szCs w:val="16"/>
            </w:rPr>
          </w:pPr>
          <w:r>
            <w:rPr>
              <w:rFonts w:ascii="Franklin Gothic Demi" w:hAnsi="Franklin Gothic Demi"/>
              <w:i/>
              <w:color w:val="AE2217"/>
              <w:sz w:val="16"/>
              <w:szCs w:val="16"/>
            </w:rPr>
            <w:fldChar w:fldCharType="begin"/>
          </w:r>
          <w:r>
            <w:rPr>
              <w:rFonts w:ascii="Franklin Gothic Demi" w:hAnsi="Franklin Gothic Demi"/>
              <w:i/>
              <w:color w:val="AE2217"/>
              <w:sz w:val="16"/>
              <w:szCs w:val="16"/>
            </w:rPr>
            <w:instrText xml:space="preserve"> FILENAME  \p </w:instrText>
          </w:r>
          <w:r>
            <w:rPr>
              <w:rFonts w:ascii="Franklin Gothic Demi" w:hAnsi="Franklin Gothic Demi"/>
              <w:i/>
              <w:color w:val="AE2217"/>
              <w:sz w:val="16"/>
              <w:szCs w:val="16"/>
            </w:rPr>
            <w:fldChar w:fldCharType="separate"/>
          </w:r>
          <w:r>
            <w:rPr>
              <w:rFonts w:ascii="Franklin Gothic Demi" w:hAnsi="Franklin Gothic Demi"/>
              <w:i/>
              <w:noProof/>
              <w:color w:val="AE2217"/>
              <w:sz w:val="16"/>
              <w:szCs w:val="16"/>
            </w:rPr>
            <w:t>\\srv-dsitc\dsitc$\3-SLM\7-ProjetsRH\7-Neeva\1-EtudePrealable\Neeva-CCTP-WebservicesRecrutement-vf.docx</w:t>
          </w:r>
          <w:r>
            <w:rPr>
              <w:rFonts w:ascii="Franklin Gothic Demi" w:hAnsi="Franklin Gothic Demi"/>
              <w:i/>
              <w:color w:val="AE2217"/>
              <w:sz w:val="16"/>
              <w:szCs w:val="16"/>
            </w:rPr>
            <w:fldChar w:fldCharType="end"/>
          </w:r>
        </w:p>
        <w:p w14:paraId="12D2F91E" w14:textId="77777777" w:rsidR="006B616E" w:rsidRPr="00656C6C" w:rsidRDefault="006B616E" w:rsidP="00E66360">
          <w:pPr>
            <w:pStyle w:val="En-tte"/>
            <w:rPr>
              <w:rFonts w:ascii="Franklin Gothic Demi" w:hAnsi="Franklin Gothic Demi"/>
              <w:b/>
              <w:color w:val="AE2217"/>
              <w:sz w:val="18"/>
              <w:szCs w:val="18"/>
            </w:rPr>
          </w:pPr>
        </w:p>
      </w:tc>
      <w:tc>
        <w:tcPr>
          <w:tcW w:w="500" w:type="pct"/>
          <w:tcBorders>
            <w:top w:val="nil"/>
            <w:bottom w:val="nil"/>
            <w:right w:val="nil"/>
          </w:tcBorders>
          <w:vAlign w:val="center"/>
        </w:tcPr>
        <w:p w14:paraId="42ABA188" w14:textId="77777777" w:rsidR="006B616E" w:rsidRDefault="006B616E" w:rsidP="002818F1">
          <w:pPr>
            <w:pStyle w:val="Pieddepage"/>
            <w:jc w:val="right"/>
            <w:rPr>
              <w:rFonts w:ascii="Montserrat" w:hAnsi="Montserrat"/>
              <w:b/>
              <w:sz w:val="16"/>
              <w:szCs w:val="16"/>
            </w:rPr>
          </w:pPr>
          <w:r w:rsidRPr="00B54E7F">
            <w:rPr>
              <w:rFonts w:ascii="Franklin Gothic Demi" w:hAnsi="Franklin Gothic Demi"/>
              <w:b/>
              <w:bCs/>
              <w:color w:val="AE2217"/>
              <w:sz w:val="18"/>
              <w:szCs w:val="18"/>
            </w:rPr>
            <w:fldChar w:fldCharType="begin"/>
          </w:r>
          <w:r w:rsidRPr="00B54E7F">
            <w:rPr>
              <w:rFonts w:ascii="Franklin Gothic Demi" w:hAnsi="Franklin Gothic Demi"/>
              <w:b/>
              <w:bCs/>
              <w:color w:val="AE2217"/>
              <w:sz w:val="18"/>
              <w:szCs w:val="18"/>
            </w:rPr>
            <w:instrText>PAGE</w:instrText>
          </w:r>
          <w:r w:rsidRPr="00B54E7F">
            <w:rPr>
              <w:rFonts w:ascii="Franklin Gothic Demi" w:hAnsi="Franklin Gothic Demi"/>
              <w:b/>
              <w:bCs/>
              <w:color w:val="AE2217"/>
              <w:sz w:val="18"/>
              <w:szCs w:val="18"/>
            </w:rPr>
            <w:fldChar w:fldCharType="separate"/>
          </w:r>
          <w:r w:rsidR="00CC310A">
            <w:rPr>
              <w:rFonts w:ascii="Franklin Gothic Demi" w:hAnsi="Franklin Gothic Demi"/>
              <w:b/>
              <w:bCs/>
              <w:noProof/>
              <w:color w:val="AE2217"/>
              <w:sz w:val="18"/>
              <w:szCs w:val="18"/>
            </w:rPr>
            <w:t>7</w:t>
          </w:r>
          <w:r w:rsidRPr="00B54E7F">
            <w:rPr>
              <w:rFonts w:ascii="Franklin Gothic Demi" w:hAnsi="Franklin Gothic Demi"/>
              <w:b/>
              <w:bCs/>
              <w:color w:val="AE2217"/>
              <w:sz w:val="18"/>
              <w:szCs w:val="18"/>
            </w:rPr>
            <w:fldChar w:fldCharType="end"/>
          </w:r>
          <w:r w:rsidRPr="00B54E7F">
            <w:rPr>
              <w:rFonts w:ascii="Franklin Gothic Demi" w:hAnsi="Franklin Gothic Demi"/>
              <w:color w:val="AE2217"/>
              <w:sz w:val="18"/>
              <w:szCs w:val="18"/>
            </w:rPr>
            <w:t xml:space="preserve">  /  </w:t>
          </w:r>
          <w:r w:rsidRPr="00B54E7F">
            <w:rPr>
              <w:rFonts w:ascii="Franklin Gothic Demi" w:hAnsi="Franklin Gothic Demi"/>
              <w:b/>
              <w:bCs/>
              <w:color w:val="AE2217"/>
              <w:sz w:val="18"/>
              <w:szCs w:val="18"/>
            </w:rPr>
            <w:fldChar w:fldCharType="begin"/>
          </w:r>
          <w:r w:rsidRPr="00B54E7F">
            <w:rPr>
              <w:rFonts w:ascii="Franklin Gothic Demi" w:hAnsi="Franklin Gothic Demi"/>
              <w:b/>
              <w:bCs/>
              <w:color w:val="AE2217"/>
              <w:sz w:val="18"/>
              <w:szCs w:val="18"/>
            </w:rPr>
            <w:instrText>NUMPAGES</w:instrText>
          </w:r>
          <w:r w:rsidRPr="00B54E7F">
            <w:rPr>
              <w:rFonts w:ascii="Franklin Gothic Demi" w:hAnsi="Franklin Gothic Demi"/>
              <w:b/>
              <w:bCs/>
              <w:color w:val="AE2217"/>
              <w:sz w:val="18"/>
              <w:szCs w:val="18"/>
            </w:rPr>
            <w:fldChar w:fldCharType="separate"/>
          </w:r>
          <w:r w:rsidR="00CC310A">
            <w:rPr>
              <w:rFonts w:ascii="Franklin Gothic Demi" w:hAnsi="Franklin Gothic Demi"/>
              <w:b/>
              <w:bCs/>
              <w:noProof/>
              <w:color w:val="AE2217"/>
              <w:sz w:val="18"/>
              <w:szCs w:val="18"/>
            </w:rPr>
            <w:t>13</w:t>
          </w:r>
          <w:r w:rsidRPr="00B54E7F">
            <w:rPr>
              <w:rFonts w:ascii="Franklin Gothic Demi" w:hAnsi="Franklin Gothic Demi"/>
              <w:b/>
              <w:bCs/>
              <w:color w:val="AE2217"/>
              <w:sz w:val="18"/>
              <w:szCs w:val="18"/>
            </w:rPr>
            <w:fldChar w:fldCharType="end"/>
          </w:r>
        </w:p>
      </w:tc>
    </w:tr>
  </w:tbl>
  <w:p w14:paraId="105893C8" w14:textId="77777777" w:rsidR="006B616E" w:rsidRPr="00E00CAA" w:rsidRDefault="006B616E">
    <w:pPr>
      <w:pStyle w:val="Pieddepage"/>
      <w:rPr>
        <w:rFonts w:ascii="Montserrat" w:hAnsi="Montserrat"/>
        <w:b/>
        <w:sz w:val="16"/>
        <w:szCs w:val="16"/>
      </w:rPr>
    </w:pPr>
    <w:r>
      <w:rPr>
        <w:rFonts w:ascii="Montserrat" w:hAnsi="Montserrat"/>
        <w:b/>
        <w:noProof/>
        <w:sz w:val="16"/>
        <w:szCs w:val="16"/>
        <w:lang w:eastAsia="fr-FR"/>
      </w:rPr>
      <w:drawing>
        <wp:anchor distT="0" distB="0" distL="114300" distR="114300" simplePos="0" relativeHeight="251707392" behindDoc="1" locked="0" layoutInCell="1" allowOverlap="1" wp14:anchorId="6BC645C9" wp14:editId="3070305F">
          <wp:simplePos x="0" y="0"/>
          <wp:positionH relativeFrom="column">
            <wp:posOffset>-46990</wp:posOffset>
          </wp:positionH>
          <wp:positionV relativeFrom="paragraph">
            <wp:posOffset>-676910</wp:posOffset>
          </wp:positionV>
          <wp:extent cx="6633845" cy="636270"/>
          <wp:effectExtent l="0" t="0" r="0" b="0"/>
          <wp:wrapNone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3845" cy="636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/>
        <w:b/>
        <w:noProof/>
        <w:sz w:val="16"/>
        <w:szCs w:val="16"/>
        <w:lang w:eastAsia="fr-FR"/>
      </w:rPr>
      <w:drawing>
        <wp:anchor distT="0" distB="0" distL="114300" distR="114300" simplePos="0" relativeHeight="251706368" behindDoc="1" locked="0" layoutInCell="1" allowOverlap="1" wp14:anchorId="5AFC8C32" wp14:editId="259B3248">
          <wp:simplePos x="0" y="0"/>
          <wp:positionH relativeFrom="margin">
            <wp:posOffset>-143435</wp:posOffset>
          </wp:positionH>
          <wp:positionV relativeFrom="insideMargin">
            <wp:posOffset>18544353</wp:posOffset>
          </wp:positionV>
          <wp:extent cx="6764491" cy="637054"/>
          <wp:effectExtent l="0" t="0" r="0" b="0"/>
          <wp:wrapNone/>
          <wp:docPr id="19" name="Image 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_v6-01.jpg"/>
                  <pic:cNvPicPr preferRelativeResize="0"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4491" cy="6370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DDDE3" w14:textId="77777777" w:rsidR="0036019D" w:rsidRDefault="0036019D" w:rsidP="00486D63">
      <w:r>
        <w:separator/>
      </w:r>
    </w:p>
  </w:footnote>
  <w:footnote w:type="continuationSeparator" w:id="0">
    <w:p w14:paraId="52595917" w14:textId="77777777" w:rsidR="0036019D" w:rsidRDefault="0036019D" w:rsidP="00486D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077"/>
    </w:tblGrid>
    <w:tr w:rsidR="006B616E" w14:paraId="4A784F0D" w14:textId="77777777" w:rsidTr="002858BC">
      <w:tc>
        <w:tcPr>
          <w:tcW w:w="2140" w:type="dxa"/>
        </w:tcPr>
        <w:p w14:paraId="3A807F0A" w14:textId="77777777" w:rsidR="006B616E" w:rsidRDefault="006B616E" w:rsidP="001D4D50">
          <w:pPr>
            <w:pStyle w:val="En-tte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701248" behindDoc="1" locked="0" layoutInCell="1" allowOverlap="1" wp14:anchorId="3948062E" wp14:editId="1B21D493">
                <wp:simplePos x="0" y="0"/>
                <wp:positionH relativeFrom="margin">
                  <wp:posOffset>209737</wp:posOffset>
                </wp:positionH>
                <wp:positionV relativeFrom="paragraph">
                  <wp:posOffset>321609</wp:posOffset>
                </wp:positionV>
                <wp:extent cx="6090173" cy="371475"/>
                <wp:effectExtent l="0" t="0" r="6350" b="0"/>
                <wp:wrapNone/>
                <wp:docPr id="47" name="Imag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filet_opacite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90173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w:drawing>
              <wp:inline distT="0" distB="0" distL="0" distR="0" wp14:anchorId="7BE4D847" wp14:editId="154A0392">
                <wp:extent cx="990059" cy="430306"/>
                <wp:effectExtent l="0" t="0" r="635" b="8255"/>
                <wp:docPr id="13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2275" cy="43126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6" w:type="dxa"/>
          <w:vAlign w:val="center"/>
        </w:tcPr>
        <w:sdt>
          <w:sdtPr>
            <w:rPr>
              <w:b/>
              <w:color w:val="C00000"/>
              <w:sz w:val="18"/>
            </w:rPr>
            <w:alias w:val="Objet "/>
            <w:tag w:val=""/>
            <w:id w:val="-971745447"/>
            <w:placeholder>
              <w:docPart w:val="392AF7A4B371412B8759A33DA83D015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E966936" w14:textId="77777777" w:rsidR="006B616E" w:rsidRPr="0034167D" w:rsidRDefault="009D3762" w:rsidP="0034167D">
              <w:pPr>
                <w:pStyle w:val="En-tte"/>
                <w:jc w:val="right"/>
                <w:rPr>
                  <w:b/>
                  <w:color w:val="C00000"/>
                  <w:sz w:val="18"/>
                </w:rPr>
              </w:pPr>
              <w:r>
                <w:rPr>
                  <w:b/>
                  <w:color w:val="C00000"/>
                  <w:sz w:val="18"/>
                </w:rPr>
                <w:t>News'32</w:t>
              </w:r>
            </w:p>
          </w:sdtContent>
        </w:sdt>
        <w:sdt>
          <w:sdtPr>
            <w:rPr>
              <w:b/>
              <w:color w:val="C00000"/>
              <w:sz w:val="18"/>
            </w:rPr>
            <w:alias w:val="Titre "/>
            <w:tag w:val=""/>
            <w:id w:val="953673648"/>
            <w:placeholder>
              <w:docPart w:val="DE7FD67FF4AE454796891B52FE9893E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B4F40DE" w14:textId="77777777" w:rsidR="006B616E" w:rsidRDefault="009D3762" w:rsidP="0034167D">
              <w:pPr>
                <w:pStyle w:val="En-tte"/>
                <w:jc w:val="right"/>
              </w:pPr>
              <w:r>
                <w:rPr>
                  <w:b/>
                  <w:color w:val="C00000"/>
                  <w:sz w:val="18"/>
                </w:rPr>
                <w:t>Guide technique</w:t>
              </w:r>
            </w:p>
          </w:sdtContent>
        </w:sdt>
      </w:tc>
    </w:tr>
  </w:tbl>
  <w:p w14:paraId="047D8DBA" w14:textId="77777777" w:rsidR="006B616E" w:rsidRDefault="006B616E" w:rsidP="001D4D5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077"/>
    </w:tblGrid>
    <w:tr w:rsidR="006B616E" w14:paraId="5C0A8B4F" w14:textId="77777777" w:rsidTr="002858BC">
      <w:tc>
        <w:tcPr>
          <w:tcW w:w="2140" w:type="dxa"/>
        </w:tcPr>
        <w:p w14:paraId="24B0002D" w14:textId="77777777" w:rsidR="006B616E" w:rsidRDefault="006B616E" w:rsidP="001D4D50">
          <w:pPr>
            <w:pStyle w:val="En-tte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703296" behindDoc="1" locked="0" layoutInCell="1" allowOverlap="1" wp14:anchorId="67DF27C8" wp14:editId="77060CB4">
                <wp:simplePos x="0" y="0"/>
                <wp:positionH relativeFrom="margin">
                  <wp:posOffset>209737</wp:posOffset>
                </wp:positionH>
                <wp:positionV relativeFrom="paragraph">
                  <wp:posOffset>321609</wp:posOffset>
                </wp:positionV>
                <wp:extent cx="6090173" cy="371475"/>
                <wp:effectExtent l="0" t="0" r="6350" b="0"/>
                <wp:wrapNone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filet_opacite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90173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w:drawing>
              <wp:inline distT="0" distB="0" distL="0" distR="0" wp14:anchorId="3E22488E" wp14:editId="44465078">
                <wp:extent cx="990059" cy="430306"/>
                <wp:effectExtent l="0" t="0" r="635" b="8255"/>
                <wp:docPr id="16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2275" cy="43126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6" w:type="dxa"/>
          <w:vAlign w:val="center"/>
        </w:tcPr>
        <w:sdt>
          <w:sdtPr>
            <w:rPr>
              <w:b/>
              <w:color w:val="C00000"/>
              <w:sz w:val="18"/>
            </w:rPr>
            <w:alias w:val="Objet "/>
            <w:tag w:val=""/>
            <w:id w:val="-2130931148"/>
            <w:placeholder>
              <w:docPart w:val="33854DE26CE54C0596AA75E955654A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F0393C6" w14:textId="77777777" w:rsidR="006B616E" w:rsidRPr="0034167D" w:rsidRDefault="009D3762" w:rsidP="0034167D">
              <w:pPr>
                <w:pStyle w:val="En-tte"/>
                <w:jc w:val="right"/>
                <w:rPr>
                  <w:b/>
                  <w:color w:val="C00000"/>
                  <w:sz w:val="18"/>
                </w:rPr>
              </w:pPr>
              <w:r>
                <w:rPr>
                  <w:b/>
                  <w:color w:val="C00000"/>
                  <w:sz w:val="18"/>
                </w:rPr>
                <w:t>News'32</w:t>
              </w:r>
            </w:p>
          </w:sdtContent>
        </w:sdt>
        <w:sdt>
          <w:sdtPr>
            <w:rPr>
              <w:b/>
              <w:color w:val="C00000"/>
              <w:sz w:val="18"/>
            </w:rPr>
            <w:alias w:val="Titre "/>
            <w:tag w:val=""/>
            <w:id w:val="1148793775"/>
            <w:placeholder>
              <w:docPart w:val="8E9ADC9C774C4B108CBF05785569106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748B9BF" w14:textId="77777777" w:rsidR="006B616E" w:rsidRDefault="009D3762" w:rsidP="0034167D">
              <w:pPr>
                <w:pStyle w:val="En-tte"/>
                <w:jc w:val="right"/>
              </w:pPr>
              <w:r>
                <w:rPr>
                  <w:b/>
                  <w:color w:val="C00000"/>
                  <w:sz w:val="18"/>
                </w:rPr>
                <w:t>Guide technique</w:t>
              </w:r>
            </w:p>
          </w:sdtContent>
        </w:sdt>
      </w:tc>
    </w:tr>
  </w:tbl>
  <w:p w14:paraId="1B8F3503" w14:textId="77777777" w:rsidR="006B616E" w:rsidRDefault="006B616E" w:rsidP="001D4D5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5688"/>
    <w:multiLevelType w:val="hybridMultilevel"/>
    <w:tmpl w:val="E528E88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1572B"/>
    <w:multiLevelType w:val="multilevel"/>
    <w:tmpl w:val="AB7C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82905"/>
    <w:multiLevelType w:val="hybridMultilevel"/>
    <w:tmpl w:val="D1F074E6"/>
    <w:lvl w:ilvl="0" w:tplc="34CE52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2545"/>
    <w:multiLevelType w:val="hybridMultilevel"/>
    <w:tmpl w:val="B96049AC"/>
    <w:lvl w:ilvl="0" w:tplc="2D183EC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84FC2"/>
    <w:multiLevelType w:val="multilevel"/>
    <w:tmpl w:val="0BBC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343C41"/>
    <w:multiLevelType w:val="multilevel"/>
    <w:tmpl w:val="E40888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BE04A1"/>
    <w:multiLevelType w:val="multilevel"/>
    <w:tmpl w:val="6F36F9F8"/>
    <w:lvl w:ilvl="0">
      <w:start w:val="1"/>
      <w:numFmt w:val="decimal"/>
      <w:pStyle w:val="SLM-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12E1657"/>
    <w:multiLevelType w:val="multilevel"/>
    <w:tmpl w:val="33BAD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4DD743B"/>
    <w:multiLevelType w:val="multilevel"/>
    <w:tmpl w:val="D5EC61BC"/>
    <w:lvl w:ilvl="0">
      <w:start w:val="1"/>
      <w:numFmt w:val="decimal"/>
      <w:pStyle w:val="Titre1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BC23CB4"/>
    <w:multiLevelType w:val="hybridMultilevel"/>
    <w:tmpl w:val="F1643BF4"/>
    <w:lvl w:ilvl="0" w:tplc="313C417A">
      <w:start w:val="1"/>
      <w:numFmt w:val="decimal"/>
      <w:pStyle w:val="Titre10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57FE4"/>
    <w:multiLevelType w:val="multilevel"/>
    <w:tmpl w:val="DA0C9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CED383C"/>
    <w:multiLevelType w:val="hybridMultilevel"/>
    <w:tmpl w:val="AABA0BC8"/>
    <w:lvl w:ilvl="0" w:tplc="7110EC66">
      <w:start w:val="1"/>
      <w:numFmt w:val="bullet"/>
      <w:pStyle w:val="titre-Nv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52E94"/>
    <w:multiLevelType w:val="hybridMultilevel"/>
    <w:tmpl w:val="42A65644"/>
    <w:lvl w:ilvl="0" w:tplc="8040992C">
      <w:start w:val="1"/>
      <w:numFmt w:val="decimal"/>
      <w:pStyle w:val="titre-Nv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04E99"/>
    <w:multiLevelType w:val="multilevel"/>
    <w:tmpl w:val="FA50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6"/>
  </w:num>
  <w:num w:numId="5">
    <w:abstractNumId w:val="9"/>
  </w:num>
  <w:num w:numId="6">
    <w:abstractNumId w:val="8"/>
  </w:num>
  <w:num w:numId="7">
    <w:abstractNumId w:val="0"/>
  </w:num>
  <w:num w:numId="8">
    <w:abstractNumId w:val="10"/>
  </w:num>
  <w:num w:numId="9">
    <w:abstractNumId w:val="7"/>
  </w:num>
  <w:num w:numId="10">
    <w:abstractNumId w:val="3"/>
  </w:num>
  <w:num w:numId="11">
    <w:abstractNumId w:val="7"/>
  </w:num>
  <w:num w:numId="12">
    <w:abstractNumId w:val="7"/>
  </w:num>
  <w:num w:numId="13">
    <w:abstractNumId w:val="7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0"/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7"/>
  </w:num>
  <w:num w:numId="21">
    <w:abstractNumId w:val="7"/>
  </w:num>
  <w:num w:numId="22">
    <w:abstractNumId w:val="5"/>
  </w:num>
  <w:num w:numId="23">
    <w:abstractNumId w:val="7"/>
  </w:num>
  <w:num w:numId="24">
    <w:abstractNumId w:val="7"/>
  </w:num>
  <w:num w:numId="25">
    <w:abstractNumId w:val="5"/>
  </w:num>
  <w:num w:numId="26">
    <w:abstractNumId w:val="13"/>
  </w:num>
  <w:num w:numId="27">
    <w:abstractNumId w:val="4"/>
  </w:num>
  <w:num w:numId="28">
    <w:abstractNumId w:val="1"/>
  </w:num>
  <w:num w:numId="29">
    <w:abstractNumId w:val="2"/>
  </w:num>
  <w:num w:numId="30">
    <w:abstractNumId w:val="7"/>
  </w:num>
  <w:num w:numId="31">
    <w:abstractNumId w:val="8"/>
  </w:num>
  <w:num w:numId="32">
    <w:abstractNumId w:val="10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7"/>
  </w:num>
  <w:num w:numId="37">
    <w:abstractNumId w:val="7"/>
  </w:num>
  <w:num w:numId="38">
    <w:abstractNumId w:val="8"/>
  </w:num>
  <w:num w:numId="39">
    <w:abstractNumId w:val="10"/>
  </w:num>
  <w:num w:numId="40">
    <w:abstractNumId w:val="10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</w:num>
  <w:num w:numId="44">
    <w:abstractNumId w:val="10"/>
  </w:num>
  <w:num w:numId="45">
    <w:abstractNumId w:val="10"/>
  </w:num>
  <w:num w:numId="46">
    <w:abstractNumId w:val="8"/>
  </w:num>
  <w:num w:numId="47">
    <w:abstractNumId w:val="10"/>
  </w:num>
  <w:num w:numId="48">
    <w:abstractNumId w:val="7"/>
  </w:num>
  <w:num w:numId="49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attachedTemplate r:id="rId1"/>
  <w:defaultTabStop w:val="708"/>
  <w:hyphenationZone w:val="425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AB"/>
    <w:rsid w:val="000024B3"/>
    <w:rsid w:val="00005014"/>
    <w:rsid w:val="00012333"/>
    <w:rsid w:val="00012529"/>
    <w:rsid w:val="00013DDB"/>
    <w:rsid w:val="00021F00"/>
    <w:rsid w:val="000275BE"/>
    <w:rsid w:val="00032917"/>
    <w:rsid w:val="00036A90"/>
    <w:rsid w:val="0004628D"/>
    <w:rsid w:val="00052700"/>
    <w:rsid w:val="00054AEF"/>
    <w:rsid w:val="000559D1"/>
    <w:rsid w:val="00076896"/>
    <w:rsid w:val="0007772F"/>
    <w:rsid w:val="00086CC2"/>
    <w:rsid w:val="000943B2"/>
    <w:rsid w:val="000965BB"/>
    <w:rsid w:val="00097E0B"/>
    <w:rsid w:val="000B7027"/>
    <w:rsid w:val="000C2459"/>
    <w:rsid w:val="000D73E7"/>
    <w:rsid w:val="000E1715"/>
    <w:rsid w:val="001013EE"/>
    <w:rsid w:val="0010547F"/>
    <w:rsid w:val="00106E4D"/>
    <w:rsid w:val="001149A3"/>
    <w:rsid w:val="00114EC2"/>
    <w:rsid w:val="00115D8A"/>
    <w:rsid w:val="00117B0C"/>
    <w:rsid w:val="001228F0"/>
    <w:rsid w:val="00122AAB"/>
    <w:rsid w:val="00144F8F"/>
    <w:rsid w:val="0015177E"/>
    <w:rsid w:val="001637A5"/>
    <w:rsid w:val="0016439F"/>
    <w:rsid w:val="001700F6"/>
    <w:rsid w:val="00172136"/>
    <w:rsid w:val="00174C0E"/>
    <w:rsid w:val="00175EBA"/>
    <w:rsid w:val="00176EE5"/>
    <w:rsid w:val="00177E33"/>
    <w:rsid w:val="001979CB"/>
    <w:rsid w:val="001A09A1"/>
    <w:rsid w:val="001A5E5E"/>
    <w:rsid w:val="001A7FA6"/>
    <w:rsid w:val="001C26EF"/>
    <w:rsid w:val="001C6275"/>
    <w:rsid w:val="001C77EA"/>
    <w:rsid w:val="001D22F9"/>
    <w:rsid w:val="001D3CF4"/>
    <w:rsid w:val="001D4D50"/>
    <w:rsid w:val="001E1891"/>
    <w:rsid w:val="001F6722"/>
    <w:rsid w:val="002048FE"/>
    <w:rsid w:val="00214074"/>
    <w:rsid w:val="0022631D"/>
    <w:rsid w:val="00232ABC"/>
    <w:rsid w:val="00233683"/>
    <w:rsid w:val="002338D2"/>
    <w:rsid w:val="00241FC5"/>
    <w:rsid w:val="002442E0"/>
    <w:rsid w:val="002472E4"/>
    <w:rsid w:val="0025304F"/>
    <w:rsid w:val="00253629"/>
    <w:rsid w:val="00257B50"/>
    <w:rsid w:val="00263C51"/>
    <w:rsid w:val="00264C44"/>
    <w:rsid w:val="00274001"/>
    <w:rsid w:val="002818F1"/>
    <w:rsid w:val="002858BC"/>
    <w:rsid w:val="0028651F"/>
    <w:rsid w:val="00294DDD"/>
    <w:rsid w:val="00295177"/>
    <w:rsid w:val="002A0B2A"/>
    <w:rsid w:val="002A2C5D"/>
    <w:rsid w:val="002B4307"/>
    <w:rsid w:val="002B52F7"/>
    <w:rsid w:val="002C28F8"/>
    <w:rsid w:val="002C3C3A"/>
    <w:rsid w:val="002E30EF"/>
    <w:rsid w:val="00300F96"/>
    <w:rsid w:val="0031575E"/>
    <w:rsid w:val="00316135"/>
    <w:rsid w:val="00322BC3"/>
    <w:rsid w:val="0034167D"/>
    <w:rsid w:val="00345ADB"/>
    <w:rsid w:val="00345D47"/>
    <w:rsid w:val="00345D8B"/>
    <w:rsid w:val="003464D5"/>
    <w:rsid w:val="0035077B"/>
    <w:rsid w:val="0036019D"/>
    <w:rsid w:val="0037230B"/>
    <w:rsid w:val="003739FC"/>
    <w:rsid w:val="00376375"/>
    <w:rsid w:val="003860B0"/>
    <w:rsid w:val="003A0054"/>
    <w:rsid w:val="003B3ADE"/>
    <w:rsid w:val="003B4C6C"/>
    <w:rsid w:val="003C56AA"/>
    <w:rsid w:val="003D6A4F"/>
    <w:rsid w:val="003E1EE0"/>
    <w:rsid w:val="003F3E14"/>
    <w:rsid w:val="00411F6B"/>
    <w:rsid w:val="004139C6"/>
    <w:rsid w:val="00413D51"/>
    <w:rsid w:val="00422B9E"/>
    <w:rsid w:val="00423090"/>
    <w:rsid w:val="00426BA6"/>
    <w:rsid w:val="004319C4"/>
    <w:rsid w:val="00435B2F"/>
    <w:rsid w:val="004449B8"/>
    <w:rsid w:val="00450ECD"/>
    <w:rsid w:val="0046635B"/>
    <w:rsid w:val="00466D00"/>
    <w:rsid w:val="00472197"/>
    <w:rsid w:val="004729D2"/>
    <w:rsid w:val="0047517B"/>
    <w:rsid w:val="00475E72"/>
    <w:rsid w:val="00482F96"/>
    <w:rsid w:val="00486D63"/>
    <w:rsid w:val="00487CAA"/>
    <w:rsid w:val="004A1568"/>
    <w:rsid w:val="004B5E0D"/>
    <w:rsid w:val="004C377F"/>
    <w:rsid w:val="004C4FDB"/>
    <w:rsid w:val="004D07AB"/>
    <w:rsid w:val="004D2B47"/>
    <w:rsid w:val="004D340E"/>
    <w:rsid w:val="0050155B"/>
    <w:rsid w:val="005018F2"/>
    <w:rsid w:val="005048EA"/>
    <w:rsid w:val="00506F08"/>
    <w:rsid w:val="0051234B"/>
    <w:rsid w:val="005179D7"/>
    <w:rsid w:val="005208CC"/>
    <w:rsid w:val="00520B4E"/>
    <w:rsid w:val="0053385D"/>
    <w:rsid w:val="005406E7"/>
    <w:rsid w:val="00543E06"/>
    <w:rsid w:val="00543E42"/>
    <w:rsid w:val="005467EC"/>
    <w:rsid w:val="00551437"/>
    <w:rsid w:val="00552269"/>
    <w:rsid w:val="005550E1"/>
    <w:rsid w:val="00560E5F"/>
    <w:rsid w:val="00564363"/>
    <w:rsid w:val="00570483"/>
    <w:rsid w:val="005813A5"/>
    <w:rsid w:val="0058216F"/>
    <w:rsid w:val="0058299B"/>
    <w:rsid w:val="005870A1"/>
    <w:rsid w:val="0059421B"/>
    <w:rsid w:val="0059733C"/>
    <w:rsid w:val="005A07EE"/>
    <w:rsid w:val="005A3D36"/>
    <w:rsid w:val="005C3FC5"/>
    <w:rsid w:val="005D27F3"/>
    <w:rsid w:val="005D5612"/>
    <w:rsid w:val="005E3784"/>
    <w:rsid w:val="005E573F"/>
    <w:rsid w:val="005E6A6E"/>
    <w:rsid w:val="005F6560"/>
    <w:rsid w:val="005F7AC8"/>
    <w:rsid w:val="00604EDC"/>
    <w:rsid w:val="00607DB6"/>
    <w:rsid w:val="006236E2"/>
    <w:rsid w:val="00625371"/>
    <w:rsid w:val="00632FAD"/>
    <w:rsid w:val="006344A2"/>
    <w:rsid w:val="006357C8"/>
    <w:rsid w:val="00641256"/>
    <w:rsid w:val="0064303B"/>
    <w:rsid w:val="006443E1"/>
    <w:rsid w:val="00645DCF"/>
    <w:rsid w:val="00656C6C"/>
    <w:rsid w:val="00661FFD"/>
    <w:rsid w:val="006664C0"/>
    <w:rsid w:val="00666582"/>
    <w:rsid w:val="006677E8"/>
    <w:rsid w:val="00667911"/>
    <w:rsid w:val="00676E6B"/>
    <w:rsid w:val="006833CF"/>
    <w:rsid w:val="00684966"/>
    <w:rsid w:val="00695C92"/>
    <w:rsid w:val="006A561D"/>
    <w:rsid w:val="006A774A"/>
    <w:rsid w:val="006B0C04"/>
    <w:rsid w:val="006B616E"/>
    <w:rsid w:val="006C4B83"/>
    <w:rsid w:val="006C54C6"/>
    <w:rsid w:val="006D4279"/>
    <w:rsid w:val="006E004C"/>
    <w:rsid w:val="006E5564"/>
    <w:rsid w:val="006E6D45"/>
    <w:rsid w:val="006E7B00"/>
    <w:rsid w:val="006F1F7C"/>
    <w:rsid w:val="006F4409"/>
    <w:rsid w:val="007002D3"/>
    <w:rsid w:val="0070178A"/>
    <w:rsid w:val="0070465A"/>
    <w:rsid w:val="00704DD9"/>
    <w:rsid w:val="007153CB"/>
    <w:rsid w:val="0072037A"/>
    <w:rsid w:val="00720C95"/>
    <w:rsid w:val="00723296"/>
    <w:rsid w:val="00723BB8"/>
    <w:rsid w:val="00727D35"/>
    <w:rsid w:val="0074408D"/>
    <w:rsid w:val="0074775F"/>
    <w:rsid w:val="007628C8"/>
    <w:rsid w:val="00766147"/>
    <w:rsid w:val="00770CED"/>
    <w:rsid w:val="00774A3D"/>
    <w:rsid w:val="00776B24"/>
    <w:rsid w:val="007773AD"/>
    <w:rsid w:val="007847CC"/>
    <w:rsid w:val="0079254E"/>
    <w:rsid w:val="007A7957"/>
    <w:rsid w:val="007B1040"/>
    <w:rsid w:val="007B6DD9"/>
    <w:rsid w:val="007C1549"/>
    <w:rsid w:val="007C4671"/>
    <w:rsid w:val="007D0B52"/>
    <w:rsid w:val="007D76A3"/>
    <w:rsid w:val="007D7CB9"/>
    <w:rsid w:val="007E0604"/>
    <w:rsid w:val="007E7B18"/>
    <w:rsid w:val="007F35FA"/>
    <w:rsid w:val="00802C5B"/>
    <w:rsid w:val="0080594B"/>
    <w:rsid w:val="00815E86"/>
    <w:rsid w:val="00821401"/>
    <w:rsid w:val="00823B74"/>
    <w:rsid w:val="00823C24"/>
    <w:rsid w:val="0083111D"/>
    <w:rsid w:val="0083216B"/>
    <w:rsid w:val="008407A0"/>
    <w:rsid w:val="00841555"/>
    <w:rsid w:val="0084265D"/>
    <w:rsid w:val="008431BA"/>
    <w:rsid w:val="0084683D"/>
    <w:rsid w:val="00860EFC"/>
    <w:rsid w:val="00873F83"/>
    <w:rsid w:val="00874EE3"/>
    <w:rsid w:val="008763B5"/>
    <w:rsid w:val="00877EE0"/>
    <w:rsid w:val="00883173"/>
    <w:rsid w:val="00885541"/>
    <w:rsid w:val="0088575A"/>
    <w:rsid w:val="008874A4"/>
    <w:rsid w:val="00890E58"/>
    <w:rsid w:val="008A0864"/>
    <w:rsid w:val="008A1195"/>
    <w:rsid w:val="008A2EAE"/>
    <w:rsid w:val="008A57EE"/>
    <w:rsid w:val="008A74D1"/>
    <w:rsid w:val="008B132E"/>
    <w:rsid w:val="008B30E0"/>
    <w:rsid w:val="008B386F"/>
    <w:rsid w:val="008B7972"/>
    <w:rsid w:val="008C0176"/>
    <w:rsid w:val="008C232B"/>
    <w:rsid w:val="008D3070"/>
    <w:rsid w:val="008E4287"/>
    <w:rsid w:val="008F275E"/>
    <w:rsid w:val="008F69DA"/>
    <w:rsid w:val="0090508F"/>
    <w:rsid w:val="00917642"/>
    <w:rsid w:val="00930002"/>
    <w:rsid w:val="00931B9F"/>
    <w:rsid w:val="00942F40"/>
    <w:rsid w:val="00950451"/>
    <w:rsid w:val="00955D19"/>
    <w:rsid w:val="009566A6"/>
    <w:rsid w:val="00971591"/>
    <w:rsid w:val="00971706"/>
    <w:rsid w:val="00992259"/>
    <w:rsid w:val="0099581A"/>
    <w:rsid w:val="009A450C"/>
    <w:rsid w:val="009A6A43"/>
    <w:rsid w:val="009B0AC6"/>
    <w:rsid w:val="009B5AA4"/>
    <w:rsid w:val="009C7169"/>
    <w:rsid w:val="009D1140"/>
    <w:rsid w:val="009D3762"/>
    <w:rsid w:val="009D3EAB"/>
    <w:rsid w:val="009F0884"/>
    <w:rsid w:val="009F26EF"/>
    <w:rsid w:val="00A01B2C"/>
    <w:rsid w:val="00A0732F"/>
    <w:rsid w:val="00A10271"/>
    <w:rsid w:val="00A138E5"/>
    <w:rsid w:val="00A14530"/>
    <w:rsid w:val="00A16C28"/>
    <w:rsid w:val="00A1785E"/>
    <w:rsid w:val="00A2457E"/>
    <w:rsid w:val="00A2488A"/>
    <w:rsid w:val="00A24A05"/>
    <w:rsid w:val="00A252AB"/>
    <w:rsid w:val="00A276CF"/>
    <w:rsid w:val="00A31808"/>
    <w:rsid w:val="00A358BC"/>
    <w:rsid w:val="00A36249"/>
    <w:rsid w:val="00A41B9C"/>
    <w:rsid w:val="00A612C1"/>
    <w:rsid w:val="00A61F83"/>
    <w:rsid w:val="00A73E68"/>
    <w:rsid w:val="00A76911"/>
    <w:rsid w:val="00A7742C"/>
    <w:rsid w:val="00A8069E"/>
    <w:rsid w:val="00A82F17"/>
    <w:rsid w:val="00A90894"/>
    <w:rsid w:val="00A94458"/>
    <w:rsid w:val="00AA4B13"/>
    <w:rsid w:val="00AA53CA"/>
    <w:rsid w:val="00AA7C1A"/>
    <w:rsid w:val="00AB501B"/>
    <w:rsid w:val="00AB7D0C"/>
    <w:rsid w:val="00AD153B"/>
    <w:rsid w:val="00AD2B45"/>
    <w:rsid w:val="00AD49C0"/>
    <w:rsid w:val="00AD7234"/>
    <w:rsid w:val="00AE7E64"/>
    <w:rsid w:val="00AF02A9"/>
    <w:rsid w:val="00AF5D08"/>
    <w:rsid w:val="00B1310C"/>
    <w:rsid w:val="00B15633"/>
    <w:rsid w:val="00B2656A"/>
    <w:rsid w:val="00B26847"/>
    <w:rsid w:val="00B43FE0"/>
    <w:rsid w:val="00B51A04"/>
    <w:rsid w:val="00B54E7F"/>
    <w:rsid w:val="00B61B58"/>
    <w:rsid w:val="00B6201E"/>
    <w:rsid w:val="00B63A59"/>
    <w:rsid w:val="00B74854"/>
    <w:rsid w:val="00B74C88"/>
    <w:rsid w:val="00B82997"/>
    <w:rsid w:val="00B83501"/>
    <w:rsid w:val="00B85F39"/>
    <w:rsid w:val="00B921B4"/>
    <w:rsid w:val="00B94F5C"/>
    <w:rsid w:val="00B95FDA"/>
    <w:rsid w:val="00B96D35"/>
    <w:rsid w:val="00BA0FBB"/>
    <w:rsid w:val="00BA2D9E"/>
    <w:rsid w:val="00BA2EAE"/>
    <w:rsid w:val="00BA60C7"/>
    <w:rsid w:val="00BB2D4D"/>
    <w:rsid w:val="00BD0F6F"/>
    <w:rsid w:val="00BE0796"/>
    <w:rsid w:val="00C07263"/>
    <w:rsid w:val="00C1491C"/>
    <w:rsid w:val="00C1530D"/>
    <w:rsid w:val="00C16FD2"/>
    <w:rsid w:val="00C20DCA"/>
    <w:rsid w:val="00C23147"/>
    <w:rsid w:val="00C27EEE"/>
    <w:rsid w:val="00C31E61"/>
    <w:rsid w:val="00C3232E"/>
    <w:rsid w:val="00C40200"/>
    <w:rsid w:val="00C40A7D"/>
    <w:rsid w:val="00C42BED"/>
    <w:rsid w:val="00C5157F"/>
    <w:rsid w:val="00C55B31"/>
    <w:rsid w:val="00C56222"/>
    <w:rsid w:val="00C65EF8"/>
    <w:rsid w:val="00C7071B"/>
    <w:rsid w:val="00C72002"/>
    <w:rsid w:val="00C76595"/>
    <w:rsid w:val="00C766BC"/>
    <w:rsid w:val="00C8298C"/>
    <w:rsid w:val="00C87469"/>
    <w:rsid w:val="00CA18C5"/>
    <w:rsid w:val="00CC310A"/>
    <w:rsid w:val="00CD002E"/>
    <w:rsid w:val="00CD008F"/>
    <w:rsid w:val="00CD400B"/>
    <w:rsid w:val="00CE4F56"/>
    <w:rsid w:val="00CE7FEF"/>
    <w:rsid w:val="00D174D8"/>
    <w:rsid w:val="00D277DB"/>
    <w:rsid w:val="00D356F0"/>
    <w:rsid w:val="00D363B6"/>
    <w:rsid w:val="00D37051"/>
    <w:rsid w:val="00D37DF4"/>
    <w:rsid w:val="00D40879"/>
    <w:rsid w:val="00D435BA"/>
    <w:rsid w:val="00D47CB7"/>
    <w:rsid w:val="00D5167C"/>
    <w:rsid w:val="00D52F69"/>
    <w:rsid w:val="00D5539E"/>
    <w:rsid w:val="00D61195"/>
    <w:rsid w:val="00D6313E"/>
    <w:rsid w:val="00D63B1F"/>
    <w:rsid w:val="00D67026"/>
    <w:rsid w:val="00D73E95"/>
    <w:rsid w:val="00D83AA1"/>
    <w:rsid w:val="00D87459"/>
    <w:rsid w:val="00D95855"/>
    <w:rsid w:val="00DA10CF"/>
    <w:rsid w:val="00DA1189"/>
    <w:rsid w:val="00DB7E5A"/>
    <w:rsid w:val="00DC3FF1"/>
    <w:rsid w:val="00DE1370"/>
    <w:rsid w:val="00DE79DA"/>
    <w:rsid w:val="00DF5751"/>
    <w:rsid w:val="00DF7751"/>
    <w:rsid w:val="00E00CAA"/>
    <w:rsid w:val="00E16E7B"/>
    <w:rsid w:val="00E17E01"/>
    <w:rsid w:val="00E21F8A"/>
    <w:rsid w:val="00E24FF6"/>
    <w:rsid w:val="00E276B1"/>
    <w:rsid w:val="00E338D9"/>
    <w:rsid w:val="00E34005"/>
    <w:rsid w:val="00E4051E"/>
    <w:rsid w:val="00E42187"/>
    <w:rsid w:val="00E54DE6"/>
    <w:rsid w:val="00E614EA"/>
    <w:rsid w:val="00E634FE"/>
    <w:rsid w:val="00E66360"/>
    <w:rsid w:val="00E77C0A"/>
    <w:rsid w:val="00E80A73"/>
    <w:rsid w:val="00E81B8F"/>
    <w:rsid w:val="00E929AC"/>
    <w:rsid w:val="00E955B4"/>
    <w:rsid w:val="00EA28A2"/>
    <w:rsid w:val="00EA332F"/>
    <w:rsid w:val="00EA5DC1"/>
    <w:rsid w:val="00EB4146"/>
    <w:rsid w:val="00EC0AAA"/>
    <w:rsid w:val="00EC3D11"/>
    <w:rsid w:val="00EC508D"/>
    <w:rsid w:val="00EC54FE"/>
    <w:rsid w:val="00EF39B1"/>
    <w:rsid w:val="00F03344"/>
    <w:rsid w:val="00F05C20"/>
    <w:rsid w:val="00F30606"/>
    <w:rsid w:val="00F37557"/>
    <w:rsid w:val="00F42590"/>
    <w:rsid w:val="00F452D5"/>
    <w:rsid w:val="00F52DEB"/>
    <w:rsid w:val="00F729B2"/>
    <w:rsid w:val="00F77444"/>
    <w:rsid w:val="00F816E2"/>
    <w:rsid w:val="00F97BC9"/>
    <w:rsid w:val="00FA0DFC"/>
    <w:rsid w:val="00FA420D"/>
    <w:rsid w:val="00FB0606"/>
    <w:rsid w:val="00FC43FD"/>
    <w:rsid w:val="00FC79C6"/>
    <w:rsid w:val="00FD2864"/>
    <w:rsid w:val="00FD5F6C"/>
    <w:rsid w:val="00FE25ED"/>
    <w:rsid w:val="00FF31D8"/>
    <w:rsid w:val="00FF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  <w14:docId w14:val="6ED2F23A"/>
  <w15:chartTrackingRefBased/>
  <w15:docId w15:val="{9A14EF90-1D7C-4F77-A74A-3C9F446C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EE0"/>
    <w:pPr>
      <w:spacing w:after="0" w:line="240" w:lineRule="auto"/>
      <w:jc w:val="both"/>
    </w:pPr>
    <w:rPr>
      <w:rFonts w:ascii="Tahoma" w:hAnsi="Tahoma"/>
      <w:sz w:val="20"/>
    </w:rPr>
  </w:style>
  <w:style w:type="paragraph" w:styleId="Titre1">
    <w:name w:val="heading 1"/>
    <w:basedOn w:val="Normal"/>
    <w:next w:val="Normal"/>
    <w:link w:val="Titre1Car"/>
    <w:qFormat/>
    <w:rsid w:val="00D5167C"/>
    <w:pPr>
      <w:keepNext/>
      <w:keepLines/>
      <w:numPr>
        <w:numId w:val="6"/>
      </w:numPr>
      <w:spacing w:before="240" w:after="120"/>
      <w:outlineLvl w:val="0"/>
    </w:pPr>
    <w:rPr>
      <w:rFonts w:eastAsiaTheme="majorEastAsia" w:cs="Tahoma"/>
      <w:b/>
      <w:color w:val="0F183B"/>
      <w:sz w:val="32"/>
      <w:szCs w:val="32"/>
    </w:rPr>
  </w:style>
  <w:style w:type="paragraph" w:styleId="Titre2">
    <w:name w:val="heading 2"/>
    <w:basedOn w:val="Normal"/>
    <w:link w:val="Titre2Car"/>
    <w:autoRedefine/>
    <w:unhideWhenUsed/>
    <w:qFormat/>
    <w:rsid w:val="007002D3"/>
    <w:pPr>
      <w:keepNext/>
      <w:keepLines/>
      <w:numPr>
        <w:ilvl w:val="1"/>
        <w:numId w:val="43"/>
      </w:numPr>
      <w:spacing w:before="120" w:after="120"/>
      <w:outlineLvl w:val="1"/>
    </w:pPr>
    <w:rPr>
      <w:rFonts w:eastAsiaTheme="majorEastAsia" w:cs="Tahoma"/>
      <w:b/>
      <w:color w:val="AE2217"/>
      <w:sz w:val="28"/>
      <w:szCs w:val="26"/>
    </w:rPr>
  </w:style>
  <w:style w:type="paragraph" w:styleId="Titre3">
    <w:name w:val="heading 3"/>
    <w:basedOn w:val="Paragraphedeliste"/>
    <w:next w:val="Normal"/>
    <w:link w:val="Titre3Car"/>
    <w:unhideWhenUsed/>
    <w:qFormat/>
    <w:rsid w:val="0074408D"/>
    <w:pPr>
      <w:numPr>
        <w:ilvl w:val="2"/>
        <w:numId w:val="9"/>
      </w:numPr>
      <w:spacing w:after="120"/>
      <w:outlineLvl w:val="2"/>
    </w:pPr>
    <w:rPr>
      <w:rFonts w:cs="Tahoma"/>
      <w:b/>
      <w:color w:val="AE2217"/>
      <w:sz w:val="24"/>
    </w:rPr>
  </w:style>
  <w:style w:type="paragraph" w:styleId="Titre4">
    <w:name w:val="heading 4"/>
    <w:basedOn w:val="Paragraphedeliste"/>
    <w:next w:val="Normal"/>
    <w:link w:val="Titre4Car"/>
    <w:unhideWhenUsed/>
    <w:qFormat/>
    <w:rsid w:val="00885541"/>
    <w:pPr>
      <w:numPr>
        <w:ilvl w:val="3"/>
        <w:numId w:val="3"/>
      </w:numPr>
      <w:spacing w:after="120"/>
      <w:outlineLvl w:val="3"/>
    </w:pPr>
    <w:rPr>
      <w:rFonts w:cs="Tahoma"/>
      <w:b/>
      <w:color w:val="767171" w:themeColor="background2" w:themeShade="80"/>
    </w:rPr>
  </w:style>
  <w:style w:type="paragraph" w:styleId="Titre5">
    <w:name w:val="heading 5"/>
    <w:aliases w:val="SLM - Titre 5"/>
    <w:basedOn w:val="Paragraphedeliste"/>
    <w:next w:val="Normal"/>
    <w:link w:val="Titre5Car"/>
    <w:unhideWhenUsed/>
    <w:rsid w:val="00885541"/>
    <w:pPr>
      <w:numPr>
        <w:ilvl w:val="4"/>
        <w:numId w:val="3"/>
      </w:numPr>
      <w:outlineLvl w:val="4"/>
    </w:pPr>
    <w:rPr>
      <w:rFonts w:cs="Tahoma"/>
      <w:i/>
    </w:rPr>
  </w:style>
  <w:style w:type="paragraph" w:styleId="Titre6">
    <w:name w:val="heading 6"/>
    <w:basedOn w:val="Normal"/>
    <w:next w:val="Normal"/>
    <w:link w:val="Titre6Car"/>
    <w:qFormat/>
    <w:rsid w:val="00FA420D"/>
    <w:pPr>
      <w:tabs>
        <w:tab w:val="num" w:pos="1152"/>
      </w:tabs>
      <w:spacing w:before="240" w:after="60"/>
      <w:ind w:left="1152" w:hanging="1152"/>
      <w:outlineLvl w:val="5"/>
    </w:pPr>
    <w:rPr>
      <w:rFonts w:eastAsia="Times New Roman" w:cs="Tahoma"/>
      <w:b/>
      <w:bCs/>
      <w:sz w:val="22"/>
      <w:lang w:eastAsia="fr-FR"/>
    </w:rPr>
  </w:style>
  <w:style w:type="paragraph" w:styleId="Titre7">
    <w:name w:val="heading 7"/>
    <w:basedOn w:val="Normal"/>
    <w:next w:val="Normal"/>
    <w:link w:val="Titre7Car"/>
    <w:qFormat/>
    <w:rsid w:val="00FA420D"/>
    <w:pPr>
      <w:tabs>
        <w:tab w:val="num" w:pos="1296"/>
      </w:tabs>
      <w:spacing w:before="240" w:after="60"/>
      <w:ind w:left="1296" w:hanging="1296"/>
      <w:outlineLvl w:val="6"/>
    </w:pPr>
    <w:rPr>
      <w:rFonts w:eastAsia="Times New Roman" w:cs="Tahoma"/>
      <w:sz w:val="22"/>
      <w:lang w:eastAsia="fr-FR"/>
    </w:rPr>
  </w:style>
  <w:style w:type="paragraph" w:styleId="Titre8">
    <w:name w:val="heading 8"/>
    <w:basedOn w:val="Normal"/>
    <w:next w:val="Normal"/>
    <w:link w:val="Titre8Car"/>
    <w:qFormat/>
    <w:rsid w:val="00FA420D"/>
    <w:pPr>
      <w:keepLines/>
      <w:tabs>
        <w:tab w:val="num" w:pos="1440"/>
      </w:tabs>
      <w:ind w:left="1440" w:hanging="1440"/>
      <w:outlineLvl w:val="7"/>
    </w:pPr>
    <w:rPr>
      <w:rFonts w:eastAsia="Times New Roman" w:cs="Tahoma"/>
      <w:i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FA420D"/>
    <w:pPr>
      <w:keepLines/>
      <w:tabs>
        <w:tab w:val="num" w:pos="1584"/>
      </w:tabs>
      <w:ind w:left="1584" w:hanging="1584"/>
      <w:outlineLvl w:val="8"/>
    </w:pPr>
    <w:rPr>
      <w:rFonts w:eastAsia="Times New Roman" w:cs="Tahoma"/>
      <w:i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378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E3784"/>
  </w:style>
  <w:style w:type="paragraph" w:styleId="Pieddepage">
    <w:name w:val="footer"/>
    <w:basedOn w:val="Normal"/>
    <w:link w:val="PieddepageCar"/>
    <w:uiPriority w:val="99"/>
    <w:unhideWhenUsed/>
    <w:rsid w:val="005E378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E3784"/>
  </w:style>
  <w:style w:type="character" w:styleId="Textedelespacerserv">
    <w:name w:val="Placeholder Text"/>
    <w:basedOn w:val="Policepardfaut"/>
    <w:uiPriority w:val="99"/>
    <w:semiHidden/>
    <w:rsid w:val="005E3784"/>
    <w:rPr>
      <w:color w:val="808080"/>
    </w:rPr>
  </w:style>
  <w:style w:type="paragraph" w:customStyle="1" w:styleId="Paragraphestandard">
    <w:name w:val="[Paragraphe standard]"/>
    <w:basedOn w:val="Normal"/>
    <w:link w:val="ParagraphestandardCar"/>
    <w:uiPriority w:val="99"/>
    <w:rsid w:val="005E378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E378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3784"/>
    <w:rPr>
      <w:rFonts w:ascii="Segoe UI" w:hAnsi="Segoe UI" w:cs="Segoe UI"/>
      <w:sz w:val="18"/>
      <w:szCs w:val="18"/>
    </w:rPr>
  </w:style>
  <w:style w:type="character" w:customStyle="1" w:styleId="ParagraphestandardCar">
    <w:name w:val="[Paragraphe standard] Car"/>
    <w:basedOn w:val="Policepardfaut"/>
    <w:link w:val="Paragraphestandard"/>
    <w:uiPriority w:val="99"/>
    <w:rsid w:val="005E3784"/>
    <w:rPr>
      <w:rFonts w:ascii="Minion Pro" w:hAnsi="Minion Pro" w:cs="Minion Pro"/>
      <w:color w:val="000000"/>
      <w:sz w:val="24"/>
      <w:szCs w:val="24"/>
    </w:rPr>
  </w:style>
  <w:style w:type="paragraph" w:customStyle="1" w:styleId="CHAPO">
    <w:name w:val="CHAPO"/>
    <w:basedOn w:val="Paragraphestandard"/>
    <w:link w:val="CHAPOCar"/>
    <w:qFormat/>
    <w:rsid w:val="005E3784"/>
    <w:pPr>
      <w:spacing w:line="240" w:lineRule="auto"/>
    </w:pPr>
    <w:rPr>
      <w:rFonts w:ascii="Tahoma" w:hAnsi="Tahoma" w:cs="Tahoma"/>
      <w:b/>
      <w:color w:val="A6A6A6" w:themeColor="background1" w:themeShade="A6"/>
      <w:sz w:val="28"/>
    </w:rPr>
  </w:style>
  <w:style w:type="character" w:customStyle="1" w:styleId="CHAPOCar">
    <w:name w:val="CHAPO Car"/>
    <w:basedOn w:val="ParagraphestandardCar"/>
    <w:link w:val="CHAPO"/>
    <w:rsid w:val="005E3784"/>
    <w:rPr>
      <w:rFonts w:ascii="Tahoma" w:hAnsi="Tahoma" w:cs="Tahoma"/>
      <w:b/>
      <w:color w:val="A6A6A6" w:themeColor="background1" w:themeShade="A6"/>
      <w:sz w:val="28"/>
      <w:szCs w:val="24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rsid w:val="005E3784"/>
    <w:pPr>
      <w:pBdr>
        <w:top w:val="single" w:sz="4" w:space="10" w:color="5B9BD5" w:themeColor="accent1"/>
        <w:bottom w:val="single" w:sz="4" w:space="10" w:color="5B9BD5" w:themeColor="accent1"/>
      </w:pBdr>
      <w:spacing w:before="240" w:after="360"/>
      <w:ind w:left="862" w:right="862"/>
      <w:jc w:val="center"/>
      <w:outlineLvl w:val="0"/>
    </w:pPr>
    <w:rPr>
      <w:b/>
      <w:iCs/>
      <w:color w:val="AE2217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3784"/>
    <w:rPr>
      <w:b/>
      <w:iCs/>
      <w:color w:val="AE2217"/>
      <w:sz w:val="32"/>
      <w:szCs w:val="32"/>
    </w:rPr>
  </w:style>
  <w:style w:type="paragraph" w:customStyle="1" w:styleId="NORMAL-2colonnes">
    <w:name w:val="NORMAL - 2 colonnes"/>
    <w:basedOn w:val="Paragraphestandard"/>
    <w:link w:val="NORMAL-2colonnesCar"/>
    <w:qFormat/>
    <w:rsid w:val="005E3784"/>
    <w:pPr>
      <w:spacing w:line="276" w:lineRule="auto"/>
    </w:pPr>
    <w:rPr>
      <w:rFonts w:ascii="Tahoma" w:hAnsi="Tahoma" w:cs="Tahoma"/>
      <w:sz w:val="20"/>
    </w:rPr>
  </w:style>
  <w:style w:type="character" w:customStyle="1" w:styleId="NORMAL-2colonnesCar">
    <w:name w:val="NORMAL - 2 colonnes Car"/>
    <w:basedOn w:val="ParagraphestandardCar"/>
    <w:link w:val="NORMAL-2colonnes"/>
    <w:rsid w:val="005E3784"/>
    <w:rPr>
      <w:rFonts w:ascii="Tahoma" w:hAnsi="Tahoma" w:cs="Tahoma"/>
      <w:color w:val="000000"/>
      <w:sz w:val="20"/>
      <w:szCs w:val="24"/>
    </w:rPr>
  </w:style>
  <w:style w:type="paragraph" w:customStyle="1" w:styleId="titre-Nv1">
    <w:name w:val="titre - Nv 1"/>
    <w:basedOn w:val="Citationintense"/>
    <w:link w:val="titre-Nv1Car"/>
    <w:rsid w:val="005E3784"/>
  </w:style>
  <w:style w:type="character" w:customStyle="1" w:styleId="titre-Nv1Car">
    <w:name w:val="titre - Nv 1 Car"/>
    <w:basedOn w:val="CitationintenseCar"/>
    <w:link w:val="titre-Nv1"/>
    <w:rsid w:val="005E3784"/>
    <w:rPr>
      <w:b/>
      <w:iCs/>
      <w:color w:val="AE2217"/>
      <w:sz w:val="32"/>
      <w:szCs w:val="32"/>
    </w:rPr>
  </w:style>
  <w:style w:type="paragraph" w:customStyle="1" w:styleId="titre-Nv2">
    <w:name w:val="titre - Nv 2"/>
    <w:basedOn w:val="NORMAL-2colonnes"/>
    <w:link w:val="titre-Nv2Car"/>
    <w:rsid w:val="005E3784"/>
    <w:pPr>
      <w:numPr>
        <w:numId w:val="1"/>
      </w:numPr>
      <w:jc w:val="center"/>
    </w:pPr>
    <w:rPr>
      <w:b/>
      <w:sz w:val="24"/>
    </w:rPr>
  </w:style>
  <w:style w:type="character" w:customStyle="1" w:styleId="titre-Nv2Car">
    <w:name w:val="titre - Nv 2 Car"/>
    <w:basedOn w:val="NORMAL-2colonnesCar"/>
    <w:link w:val="titre-Nv2"/>
    <w:rsid w:val="005E3784"/>
    <w:rPr>
      <w:rFonts w:ascii="Tahoma" w:hAnsi="Tahoma" w:cs="Tahoma"/>
      <w:b/>
      <w:color w:val="000000"/>
      <w:sz w:val="24"/>
      <w:szCs w:val="24"/>
    </w:rPr>
  </w:style>
  <w:style w:type="paragraph" w:customStyle="1" w:styleId="titre-Nv3">
    <w:name w:val="titre - Nv 3"/>
    <w:basedOn w:val="NORMAL-2colonnes"/>
    <w:link w:val="titre-Nv3Car"/>
    <w:qFormat/>
    <w:rsid w:val="005E3784"/>
    <w:pPr>
      <w:numPr>
        <w:numId w:val="2"/>
      </w:numPr>
      <w:spacing w:after="120"/>
    </w:pPr>
    <w:rPr>
      <w:b/>
      <w:color w:val="767171" w:themeColor="background2" w:themeShade="80"/>
    </w:rPr>
  </w:style>
  <w:style w:type="character" w:customStyle="1" w:styleId="titre-Nv3Car">
    <w:name w:val="titre - Nv 3 Car"/>
    <w:basedOn w:val="NORMAL-2colonnesCar"/>
    <w:link w:val="titre-Nv3"/>
    <w:rsid w:val="005E3784"/>
    <w:rPr>
      <w:rFonts w:ascii="Tahoma" w:hAnsi="Tahoma" w:cs="Tahoma"/>
      <w:b/>
      <w:color w:val="767171" w:themeColor="background2" w:themeShade="80"/>
      <w:sz w:val="20"/>
      <w:szCs w:val="24"/>
    </w:rPr>
  </w:style>
  <w:style w:type="paragraph" w:customStyle="1" w:styleId="titre-Nv10">
    <w:name w:val="titre - Nv1"/>
    <w:basedOn w:val="titre-Nv1"/>
    <w:link w:val="titre-Nv1Car0"/>
    <w:qFormat/>
    <w:rsid w:val="005E3784"/>
    <w:pPr>
      <w:pBdr>
        <w:top w:val="single" w:sz="4" w:space="10" w:color="AE2217"/>
        <w:bottom w:val="single" w:sz="4" w:space="10" w:color="AE2217"/>
      </w:pBdr>
    </w:pPr>
  </w:style>
  <w:style w:type="character" w:customStyle="1" w:styleId="titre-Nv1Car0">
    <w:name w:val="titre - Nv1 Car"/>
    <w:basedOn w:val="titre-Nv1Car"/>
    <w:link w:val="titre-Nv10"/>
    <w:rsid w:val="005E3784"/>
    <w:rPr>
      <w:b/>
      <w:iCs/>
      <w:color w:val="AE2217"/>
      <w:sz w:val="32"/>
      <w:szCs w:val="32"/>
    </w:rPr>
  </w:style>
  <w:style w:type="paragraph" w:customStyle="1" w:styleId="titreintercalaire">
    <w:name w:val="titre_intercalaire"/>
    <w:basedOn w:val="Normal"/>
    <w:link w:val="titreintercalaireCar"/>
    <w:qFormat/>
    <w:rsid w:val="005E3784"/>
    <w:rPr>
      <w:rFonts w:cs="Tahoma"/>
      <w:sz w:val="44"/>
      <w:szCs w:val="44"/>
    </w:rPr>
  </w:style>
  <w:style w:type="character" w:customStyle="1" w:styleId="titreintercalaireCar">
    <w:name w:val="titre_intercalaire Car"/>
    <w:basedOn w:val="Policepardfaut"/>
    <w:link w:val="titreintercalaire"/>
    <w:rsid w:val="005E3784"/>
    <w:rPr>
      <w:rFonts w:ascii="Tahoma" w:hAnsi="Tahoma" w:cs="Tahoma"/>
      <w:sz w:val="44"/>
      <w:szCs w:val="44"/>
    </w:rPr>
  </w:style>
  <w:style w:type="character" w:customStyle="1" w:styleId="Titre1Car">
    <w:name w:val="Titre 1 Car"/>
    <w:basedOn w:val="Policepardfaut"/>
    <w:link w:val="Titre1"/>
    <w:rsid w:val="00D5167C"/>
    <w:rPr>
      <w:rFonts w:ascii="Tahoma" w:eastAsiaTheme="majorEastAsia" w:hAnsi="Tahoma" w:cs="Tahoma"/>
      <w:b/>
      <w:color w:val="0F183B"/>
      <w:sz w:val="32"/>
      <w:szCs w:val="32"/>
    </w:rPr>
  </w:style>
  <w:style w:type="character" w:customStyle="1" w:styleId="Titre2Car">
    <w:name w:val="Titre 2 Car"/>
    <w:basedOn w:val="Policepardfaut"/>
    <w:link w:val="Titre2"/>
    <w:rsid w:val="007002D3"/>
    <w:rPr>
      <w:rFonts w:ascii="Tahoma" w:eastAsiaTheme="majorEastAsia" w:hAnsi="Tahoma" w:cs="Tahoma"/>
      <w:b/>
      <w:color w:val="AE2217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07772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74408D"/>
    <w:rPr>
      <w:rFonts w:ascii="Tahoma" w:hAnsi="Tahoma" w:cs="Tahoma"/>
      <w:b/>
      <w:color w:val="AE2217"/>
      <w:sz w:val="24"/>
    </w:rPr>
  </w:style>
  <w:style w:type="character" w:customStyle="1" w:styleId="Titre4Car">
    <w:name w:val="Titre 4 Car"/>
    <w:basedOn w:val="Policepardfaut"/>
    <w:link w:val="Titre4"/>
    <w:rsid w:val="00885541"/>
    <w:rPr>
      <w:rFonts w:ascii="Tahoma" w:hAnsi="Tahoma" w:cs="Tahoma"/>
      <w:b/>
      <w:color w:val="767171" w:themeColor="background2" w:themeShade="80"/>
      <w:sz w:val="20"/>
    </w:rPr>
  </w:style>
  <w:style w:type="character" w:customStyle="1" w:styleId="Titre5Car">
    <w:name w:val="Titre 5 Car"/>
    <w:aliases w:val="SLM - Titre 5 Car"/>
    <w:basedOn w:val="Policepardfaut"/>
    <w:link w:val="Titre5"/>
    <w:rsid w:val="00885541"/>
    <w:rPr>
      <w:rFonts w:ascii="Tahoma" w:hAnsi="Tahoma" w:cs="Tahoma"/>
      <w:i/>
      <w:sz w:val="20"/>
    </w:rPr>
  </w:style>
  <w:style w:type="character" w:customStyle="1" w:styleId="Titre6Car">
    <w:name w:val="Titre 6 Car"/>
    <w:basedOn w:val="Policepardfaut"/>
    <w:link w:val="Titre6"/>
    <w:rsid w:val="00FA420D"/>
    <w:rPr>
      <w:rFonts w:ascii="Tahoma" w:eastAsia="Times New Roman" w:hAnsi="Tahoma" w:cs="Tahoma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FA420D"/>
    <w:rPr>
      <w:rFonts w:ascii="Tahoma" w:eastAsia="Times New Roman" w:hAnsi="Tahoma" w:cs="Tahoma"/>
      <w:lang w:eastAsia="fr-FR"/>
    </w:rPr>
  </w:style>
  <w:style w:type="character" w:customStyle="1" w:styleId="Titre8Car">
    <w:name w:val="Titre 8 Car"/>
    <w:basedOn w:val="Policepardfaut"/>
    <w:link w:val="Titre8"/>
    <w:rsid w:val="00FA420D"/>
    <w:rPr>
      <w:rFonts w:ascii="Tahoma" w:eastAsia="Times New Roman" w:hAnsi="Tahoma" w:cs="Tahoma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FA420D"/>
    <w:rPr>
      <w:rFonts w:ascii="Tahoma" w:eastAsia="Times New Roman" w:hAnsi="Tahoma" w:cs="Tahoma"/>
      <w:i/>
      <w:sz w:val="20"/>
      <w:szCs w:val="20"/>
      <w:lang w:eastAsia="fr-FR"/>
    </w:rPr>
  </w:style>
  <w:style w:type="paragraph" w:customStyle="1" w:styleId="SLM-Titre1">
    <w:name w:val="SLM - Titre 1"/>
    <w:basedOn w:val="Normal"/>
    <w:link w:val="SLM-Titre1Car"/>
    <w:autoRedefine/>
    <w:rsid w:val="00FA420D"/>
    <w:pPr>
      <w:numPr>
        <w:numId w:val="4"/>
      </w:numPr>
      <w:outlineLvl w:val="0"/>
    </w:pPr>
    <w:rPr>
      <w:rFonts w:eastAsia="Times New Roman" w:cs="Tahoma"/>
      <w:b/>
      <w:color w:val="833C0B" w:themeColor="accent2" w:themeShade="80"/>
      <w:sz w:val="36"/>
      <w:u w:val="single"/>
      <w:lang w:eastAsia="fr-FR"/>
    </w:rPr>
  </w:style>
  <w:style w:type="character" w:customStyle="1" w:styleId="SLM-Titre1Car">
    <w:name w:val="SLM - Titre 1 Car"/>
    <w:basedOn w:val="Policepardfaut"/>
    <w:link w:val="SLM-Titre1"/>
    <w:rsid w:val="00FA420D"/>
    <w:rPr>
      <w:rFonts w:ascii="Tahoma" w:eastAsia="Times New Roman" w:hAnsi="Tahoma" w:cs="Tahoma"/>
      <w:b/>
      <w:color w:val="833C0B" w:themeColor="accent2" w:themeShade="80"/>
      <w:sz w:val="36"/>
      <w:u w:val="single"/>
      <w:lang w:eastAsia="fr-FR"/>
    </w:rPr>
  </w:style>
  <w:style w:type="table" w:styleId="Grilledutableau">
    <w:name w:val="Table Grid"/>
    <w:basedOn w:val="TableauNormal"/>
    <w:rsid w:val="00B96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10">
    <w:name w:val="Titre_1"/>
    <w:basedOn w:val="Normal"/>
    <w:link w:val="Titre1Car0"/>
    <w:qFormat/>
    <w:rsid w:val="00D5167C"/>
    <w:pPr>
      <w:numPr>
        <w:numId w:val="5"/>
      </w:numPr>
    </w:pPr>
    <w:rPr>
      <w:rFonts w:cs="Tahoma"/>
      <w:b/>
      <w:color w:val="0F183B"/>
      <w:sz w:val="32"/>
    </w:rPr>
  </w:style>
  <w:style w:type="paragraph" w:customStyle="1" w:styleId="Titre20">
    <w:name w:val="Titre_2"/>
    <w:basedOn w:val="Normal"/>
    <w:link w:val="Titre2Car0"/>
    <w:qFormat/>
    <w:rsid w:val="00D5167C"/>
    <w:rPr>
      <w:rFonts w:cs="Tahoma"/>
      <w:b/>
      <w:color w:val="AE2217"/>
      <w:sz w:val="28"/>
    </w:rPr>
  </w:style>
  <w:style w:type="character" w:customStyle="1" w:styleId="Titre1Car0">
    <w:name w:val="Titre_1 Car"/>
    <w:basedOn w:val="Policepardfaut"/>
    <w:link w:val="Titre10"/>
    <w:rsid w:val="00D5167C"/>
    <w:rPr>
      <w:rFonts w:ascii="Tahoma" w:hAnsi="Tahoma" w:cs="Tahoma"/>
      <w:b/>
      <w:color w:val="0F183B"/>
      <w:sz w:val="32"/>
    </w:rPr>
  </w:style>
  <w:style w:type="character" w:customStyle="1" w:styleId="Titre2Car0">
    <w:name w:val="Titre_2 Car"/>
    <w:basedOn w:val="Policepardfaut"/>
    <w:link w:val="Titre20"/>
    <w:rsid w:val="00D5167C"/>
    <w:rPr>
      <w:rFonts w:ascii="Tahoma" w:hAnsi="Tahoma" w:cs="Tahoma"/>
      <w:b/>
      <w:color w:val="AE2217"/>
      <w:sz w:val="28"/>
    </w:rPr>
  </w:style>
  <w:style w:type="character" w:styleId="Lienhypertexte">
    <w:name w:val="Hyperlink"/>
    <w:basedOn w:val="Policepardfaut"/>
    <w:uiPriority w:val="99"/>
    <w:unhideWhenUsed/>
    <w:rsid w:val="0031575E"/>
    <w:rPr>
      <w:color w:val="0563C1" w:themeColor="hyperlink"/>
      <w:u w:val="single"/>
    </w:rPr>
  </w:style>
  <w:style w:type="paragraph" w:customStyle="1" w:styleId="commandes">
    <w:name w:val="commandes"/>
    <w:basedOn w:val="Normal"/>
    <w:link w:val="commandesCar"/>
    <w:qFormat/>
    <w:rsid w:val="0031575E"/>
    <w:rPr>
      <w:b/>
      <w:color w:val="1F4E79" w:themeColor="accent1" w:themeShade="80"/>
    </w:rPr>
  </w:style>
  <w:style w:type="character" w:customStyle="1" w:styleId="commandesCar">
    <w:name w:val="commandes Car"/>
    <w:basedOn w:val="Policepardfaut"/>
    <w:link w:val="commandes"/>
    <w:rsid w:val="0031575E"/>
    <w:rPr>
      <w:rFonts w:ascii="Tahoma" w:hAnsi="Tahoma"/>
      <w:b/>
      <w:color w:val="1F4E79" w:themeColor="accent1" w:themeShade="80"/>
      <w:sz w:val="20"/>
    </w:rPr>
  </w:style>
  <w:style w:type="character" w:customStyle="1" w:styleId="pre">
    <w:name w:val="pre"/>
    <w:basedOn w:val="Policepardfaut"/>
    <w:rsid w:val="005F6560"/>
  </w:style>
  <w:style w:type="paragraph" w:styleId="NormalWeb">
    <w:name w:val="Normal (Web)"/>
    <w:basedOn w:val="Normal"/>
    <w:uiPriority w:val="99"/>
    <w:unhideWhenUsed/>
    <w:rsid w:val="00632FA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700F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700F6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700F6"/>
    <w:rPr>
      <w:rFonts w:ascii="Tahoma" w:hAnsi="Tahom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700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700F6"/>
    <w:rPr>
      <w:rFonts w:ascii="Tahoma" w:hAnsi="Tahoma"/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23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23BB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3385D"/>
    <w:rPr>
      <w:color w:val="954F72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D6313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D6313E"/>
  </w:style>
  <w:style w:type="paragraph" w:customStyle="1" w:styleId="Code">
    <w:name w:val="Code"/>
    <w:basedOn w:val="Normal"/>
    <w:link w:val="CodeCar"/>
    <w:qFormat/>
    <w:rsid w:val="00F729B2"/>
    <w:pPr>
      <w:shd w:val="clear" w:color="auto" w:fill="1F293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66582"/>
    <w:rPr>
      <w:color w:val="605E5C"/>
      <w:shd w:val="clear" w:color="auto" w:fill="E1DFDD"/>
    </w:rPr>
  </w:style>
  <w:style w:type="character" w:customStyle="1" w:styleId="CodeCar">
    <w:name w:val="Code Car"/>
    <w:basedOn w:val="Policepardfaut"/>
    <w:link w:val="Code"/>
    <w:rsid w:val="00F729B2"/>
    <w:rPr>
      <w:rFonts w:ascii="Courier New" w:eastAsia="Times New Roman" w:hAnsi="Courier New" w:cs="Courier New"/>
      <w:sz w:val="20"/>
      <w:szCs w:val="20"/>
      <w:shd w:val="clear" w:color="auto" w:fill="1F293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rv-php-appt.cg32.local:8094" TargetMode="External"/><Relationship Id="rId18" Type="http://schemas.openxmlformats.org/officeDocument/2006/relationships/hyperlink" Target="https://medium.com/@narendravaghela/how-to-fix-curl-error-60-ssl-certificate-problem-80e7dafafa57" TargetMode="External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hyperlink" Target="https://numa-bord.com/miniblog/symfony-se-debarrasser-de-sensio-framework-extra-bundl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tmp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://curl.haxx.se/ca/cacert.pem" TargetMode="External"/><Relationship Id="rId23" Type="http://schemas.openxmlformats.org/officeDocument/2006/relationships/hyperlink" Target="https://symfony.com/doc/current/security/impersonating_user.html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symfony.com/doc/current/console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developers.sendinblue.com/reference/" TargetMode="External"/><Relationship Id="rId22" Type="http://schemas.openxmlformats.org/officeDocument/2006/relationships/hyperlink" Target="https://symfony.com/doc/current/security/voters.html" TargetMode="Externa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2.jpg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5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3-SLM\2-Documentations\4-Modeles\GestionSLMC-MD-ModeProjet-DocumentationProjet-vf-new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9E77A9D78C47C2B4CC18585D21D1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038C4D-52AD-40E1-BEFA-A0ED87406431}"/>
      </w:docPartPr>
      <w:docPartBody>
        <w:p w:rsidR="00944A98" w:rsidRDefault="00944A98">
          <w:pPr>
            <w:pStyle w:val="7E9E77A9D78C47C2B4CC18585D21D1EA"/>
          </w:pPr>
          <w:r w:rsidRPr="00880666">
            <w:rPr>
              <w:rStyle w:val="Textedelespacerserv"/>
            </w:rPr>
            <w:t>[Responsable]</w:t>
          </w:r>
        </w:p>
      </w:docPartBody>
    </w:docPart>
    <w:docPart>
      <w:docPartPr>
        <w:name w:val="780AA83C3FEE41D8A0BB1134F42F6A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430DBF-A51A-4D74-88D9-4A2491F37583}"/>
      </w:docPartPr>
      <w:docPartBody>
        <w:p w:rsidR="00944A98" w:rsidRDefault="00944A98">
          <w:pPr>
            <w:pStyle w:val="780AA83C3FEE41D8A0BB1134F42F6A3F"/>
          </w:pPr>
          <w:r w:rsidRPr="00880666">
            <w:rPr>
              <w:rStyle w:val="Textedelespacerserv"/>
            </w:rPr>
            <w:t>[État ]</w:t>
          </w:r>
        </w:p>
      </w:docPartBody>
    </w:docPart>
    <w:docPart>
      <w:docPartPr>
        <w:name w:val="80B05F8753EF4A33AFEDE489C561C0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092FAB-6247-47B5-9756-16A2744D12FD}"/>
      </w:docPartPr>
      <w:docPartBody>
        <w:p w:rsidR="00944A98" w:rsidRDefault="00944A98">
          <w:pPr>
            <w:pStyle w:val="80B05F8753EF4A33AFEDE489C561C01D"/>
          </w:pPr>
          <w:r w:rsidRPr="009D63B5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2AF7A4B371412B8759A33DA83D01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2CF8D6-D019-430F-BE36-D7FF9A788FC8}"/>
      </w:docPartPr>
      <w:docPartBody>
        <w:p w:rsidR="00944A98" w:rsidRDefault="00944A98">
          <w:pPr>
            <w:pStyle w:val="392AF7A4B371412B8759A33DA83D015A"/>
          </w:pPr>
          <w:r w:rsidRPr="009D63B5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E7FD67FF4AE454796891B52FE9893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E1F885-F554-491F-ABFC-7673D2345161}"/>
      </w:docPartPr>
      <w:docPartBody>
        <w:p w:rsidR="00944A98" w:rsidRDefault="00944A98">
          <w:pPr>
            <w:pStyle w:val="DE7FD67FF4AE454796891B52FE9893E8"/>
          </w:pPr>
          <w:r w:rsidRPr="00880666">
            <w:rPr>
              <w:rStyle w:val="Textedelespacerserv"/>
            </w:rPr>
            <w:t>[Objet ]</w:t>
          </w:r>
        </w:p>
      </w:docPartBody>
    </w:docPart>
    <w:docPart>
      <w:docPartPr>
        <w:name w:val="183E1FF582DD4F12A10E2ABD7ACF59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3004D0-D848-4385-8A10-25802298FA7D}"/>
      </w:docPartPr>
      <w:docPartBody>
        <w:p w:rsidR="00944A98" w:rsidRDefault="00944A98">
          <w:pPr>
            <w:pStyle w:val="183E1FF582DD4F12A10E2ABD7ACF5978"/>
          </w:pPr>
          <w:r w:rsidRPr="00880666">
            <w:rPr>
              <w:rStyle w:val="Textedelespacerserv"/>
            </w:rPr>
            <w:t>[Responsable]</w:t>
          </w:r>
        </w:p>
      </w:docPartBody>
    </w:docPart>
    <w:docPart>
      <w:docPartPr>
        <w:name w:val="33854DE26CE54C0596AA75E955654A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ADD390-9CF4-458F-AB97-E50DD5F09360}"/>
      </w:docPartPr>
      <w:docPartBody>
        <w:p w:rsidR="00944A98" w:rsidRDefault="00944A98">
          <w:pPr>
            <w:pStyle w:val="33854DE26CE54C0596AA75E955654A5F"/>
          </w:pPr>
          <w:r w:rsidRPr="00880666">
            <w:rPr>
              <w:rStyle w:val="Textedelespacerserv"/>
            </w:rPr>
            <w:t>[Objet ]</w:t>
          </w:r>
        </w:p>
      </w:docPartBody>
    </w:docPart>
    <w:docPart>
      <w:docPartPr>
        <w:name w:val="8E9ADC9C774C4B108CBF0578556910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B47BD6-5540-40E0-B092-4658FEA5FA5D}"/>
      </w:docPartPr>
      <w:docPartBody>
        <w:p w:rsidR="00944A98" w:rsidRDefault="00944A98">
          <w:pPr>
            <w:pStyle w:val="8E9ADC9C774C4B108CBF057855691060"/>
          </w:pPr>
          <w:r w:rsidRPr="00880666">
            <w:rPr>
              <w:rStyle w:val="Textedelespacerserv"/>
            </w:rPr>
            <w:t>[Titre ]</w:t>
          </w:r>
        </w:p>
      </w:docPartBody>
    </w:docPart>
    <w:docPart>
      <w:docPartPr>
        <w:name w:val="004E032B26C14BD99FEF5D43A2A258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FBD4EE-A7B2-48BB-A6A8-B336A58DD06E}"/>
      </w:docPartPr>
      <w:docPartBody>
        <w:p w:rsidR="00944A98" w:rsidRDefault="00944A98">
          <w:pPr>
            <w:pStyle w:val="004E032B26C14BD99FEF5D43A2A258E3"/>
          </w:pPr>
          <w:r w:rsidRPr="00880666">
            <w:rPr>
              <w:rStyle w:val="Textedelespacerserv"/>
            </w:rPr>
            <w:t>[Responsable]</w:t>
          </w:r>
        </w:p>
      </w:docPartBody>
    </w:docPart>
    <w:docPart>
      <w:docPartPr>
        <w:name w:val="F2430F1EA8624E6C8BD7BBE20027EE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1DAE08-165E-47F5-8A2D-2D540F4A0410}"/>
      </w:docPartPr>
      <w:docPartBody>
        <w:p w:rsidR="00944A98" w:rsidRDefault="00944A98" w:rsidP="00944A98">
          <w:pPr>
            <w:pStyle w:val="F2430F1EA8624E6C8BD7BBE20027EE05"/>
          </w:pPr>
          <w:r w:rsidRPr="009D63B5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98"/>
    <w:rsid w:val="00084266"/>
    <w:rsid w:val="00153D46"/>
    <w:rsid w:val="0034442C"/>
    <w:rsid w:val="00361873"/>
    <w:rsid w:val="00385551"/>
    <w:rsid w:val="004B1BCA"/>
    <w:rsid w:val="004B39EC"/>
    <w:rsid w:val="004F135B"/>
    <w:rsid w:val="005D0E6B"/>
    <w:rsid w:val="0064488C"/>
    <w:rsid w:val="00787007"/>
    <w:rsid w:val="007E3494"/>
    <w:rsid w:val="00944A98"/>
    <w:rsid w:val="00A4447E"/>
    <w:rsid w:val="00A87A39"/>
    <w:rsid w:val="00AD628E"/>
    <w:rsid w:val="00C72103"/>
    <w:rsid w:val="00D6341C"/>
    <w:rsid w:val="00D74339"/>
    <w:rsid w:val="00D87097"/>
    <w:rsid w:val="00E0215D"/>
    <w:rsid w:val="00E021FB"/>
    <w:rsid w:val="00EB7904"/>
    <w:rsid w:val="00F35697"/>
    <w:rsid w:val="00F655D0"/>
    <w:rsid w:val="00F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7E9E77A9D78C47C2B4CC18585D21D1EA">
    <w:name w:val="7E9E77A9D78C47C2B4CC18585D21D1EA"/>
  </w:style>
  <w:style w:type="paragraph" w:customStyle="1" w:styleId="780AA83C3FEE41D8A0BB1134F42F6A3F">
    <w:name w:val="780AA83C3FEE41D8A0BB1134F42F6A3F"/>
  </w:style>
  <w:style w:type="paragraph" w:customStyle="1" w:styleId="80B05F8753EF4A33AFEDE489C561C01D">
    <w:name w:val="80B05F8753EF4A33AFEDE489C561C01D"/>
  </w:style>
  <w:style w:type="paragraph" w:customStyle="1" w:styleId="392AF7A4B371412B8759A33DA83D015A">
    <w:name w:val="392AF7A4B371412B8759A33DA83D015A"/>
  </w:style>
  <w:style w:type="paragraph" w:customStyle="1" w:styleId="DE7FD67FF4AE454796891B52FE9893E8">
    <w:name w:val="DE7FD67FF4AE454796891B52FE9893E8"/>
  </w:style>
  <w:style w:type="paragraph" w:customStyle="1" w:styleId="183E1FF582DD4F12A10E2ABD7ACF5978">
    <w:name w:val="183E1FF582DD4F12A10E2ABD7ACF5978"/>
  </w:style>
  <w:style w:type="paragraph" w:customStyle="1" w:styleId="33854DE26CE54C0596AA75E955654A5F">
    <w:name w:val="33854DE26CE54C0596AA75E955654A5F"/>
  </w:style>
  <w:style w:type="paragraph" w:customStyle="1" w:styleId="8E9ADC9C774C4B108CBF057855691060">
    <w:name w:val="8E9ADC9C774C4B108CBF057855691060"/>
  </w:style>
  <w:style w:type="paragraph" w:customStyle="1" w:styleId="004E032B26C14BD99FEF5D43A2A258E3">
    <w:name w:val="004E032B26C14BD99FEF5D43A2A258E3"/>
  </w:style>
  <w:style w:type="paragraph" w:customStyle="1" w:styleId="F2430F1EA8624E6C8BD7BBE20027EE05">
    <w:name w:val="F2430F1EA8624E6C8BD7BBE20027EE05"/>
    <w:rsid w:val="00944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34BF5-5A2C-4946-973C-7376C5C496D6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D38613-E53E-4B83-AFDD-DE8C302DA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GestionSLMC-MD-ModeProjet-DocumentationProjet-vf-new.dotm</Template>
  <TotalTime>0</TotalTime>
  <Pages>13</Pages>
  <Words>1860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technique</vt:lpstr>
    </vt:vector>
  </TitlesOfParts>
  <Manager>DOSIN – Service logiciels Métiers Cartographie – Pôle développement</Manager>
  <Company/>
  <LinksUpToDate>false</LinksUpToDate>
  <CharactersWithSpaces>12069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technique</dc:title>
  <dc:subject>News'32</dc:subject>
  <dc:creator>LAFON-C</dc:creator>
  <cp:keywords>Version</cp:keywords>
  <dc:description/>
  <cp:lastModifiedBy>LARGO LOPEZ Oscar David</cp:lastModifiedBy>
  <cp:revision>2</cp:revision>
  <cp:lastPrinted>2020-06-04T06:47:00Z</cp:lastPrinted>
  <dcterms:created xsi:type="dcterms:W3CDTF">2025-05-15T12:48:00Z</dcterms:created>
  <dcterms:modified xsi:type="dcterms:W3CDTF">2025-05-15T12:48:00Z</dcterms:modified>
  <cp:contentStatus>Brouillon / Validé</cp:contentStatus>
</cp:coreProperties>
</file>